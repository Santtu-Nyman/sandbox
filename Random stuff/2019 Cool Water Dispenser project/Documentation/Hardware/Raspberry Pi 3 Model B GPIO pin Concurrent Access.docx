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2900" w14:textId="4F6C2E21" w:rsidR="00A10484" w:rsidRDefault="009C6BA8">
      <w:pPr>
        <w:pStyle w:val="Title"/>
      </w:pPr>
      <w:r>
        <w:t>Raspberry Pi 3 Model B GPIO pin Concurrent Access</w:t>
      </w:r>
    </w:p>
    <w:p w14:paraId="515A32FD" w14:textId="260BEC24" w:rsidR="009C6BA8" w:rsidRPr="009C6BA8" w:rsidRDefault="009C6BA8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9C6BA8">
        <w:rPr>
          <w:rFonts w:asciiTheme="minorHAnsi" w:hAnsiTheme="minorHAnsi" w:cstheme="minorHAnsi"/>
          <w:sz w:val="32"/>
          <w:szCs w:val="32"/>
        </w:rPr>
        <w:t>Santtu Nyman</w:t>
      </w:r>
    </w:p>
    <w:p w14:paraId="56CEC774" w14:textId="664D54CE" w:rsidR="00855982" w:rsidRPr="00855982" w:rsidRDefault="00FB3C14" w:rsidP="00855982">
      <w:pPr>
        <w:pStyle w:val="Heading1"/>
      </w:pPr>
      <w:r>
        <w:t>Possible problems</w:t>
      </w:r>
    </w:p>
    <w:p w14:paraId="67CBF51E" w14:textId="1FC5BB92" w:rsidR="00855982" w:rsidRDefault="009C6BA8" w:rsidP="009C6BA8">
      <w:r>
        <w:t xml:space="preserve">The </w:t>
      </w:r>
      <w:proofErr w:type="gramStart"/>
      <w:r>
        <w:t>cold water</w:t>
      </w:r>
      <w:proofErr w:type="gramEnd"/>
      <w:r>
        <w:t xml:space="preserve"> dispenser uses Raspberry Pi for controlling of the device using GPIO pins</w:t>
      </w:r>
      <w:r w:rsidR="005750E2">
        <w:t xml:space="preserve"> and the execution of the dispensers software is likely s</w:t>
      </w:r>
      <w:r w:rsidR="008B3195">
        <w:t>p</w:t>
      </w:r>
      <w:r w:rsidR="005750E2">
        <w:t xml:space="preserve">lit to multiple thread and possibly to multiple processes. </w:t>
      </w:r>
      <w:r w:rsidR="00FB3C14">
        <w:t xml:space="preserve">This may cause problems when accessing GPIO pins, because we do not know will this cause race conditions in used libraries or on hardware level. </w:t>
      </w:r>
      <w:r w:rsidR="00EF7B64">
        <w:t xml:space="preserve">One of the used libraries will be Mike McCauley’s bcm2835 and from reading the code of this library </w:t>
      </w:r>
      <w:proofErr w:type="gramStart"/>
      <w:r w:rsidR="00EF7B64">
        <w:t>it is clear that it</w:t>
      </w:r>
      <w:proofErr w:type="gramEnd"/>
      <w:r w:rsidR="00EF7B64">
        <w:t xml:space="preserve"> is not thread safe. </w:t>
      </w:r>
      <w:r w:rsidR="00FB3C14">
        <w:t xml:space="preserve"> </w:t>
      </w:r>
    </w:p>
    <w:p w14:paraId="3E4B70E1" w14:textId="1BB6362A" w:rsidR="005D3D64" w:rsidRPr="00855982" w:rsidRDefault="005D3D64" w:rsidP="005D3D64">
      <w:pPr>
        <w:pStyle w:val="Heading1"/>
      </w:pPr>
      <w:r>
        <w:t>Tests and solutions</w:t>
      </w:r>
    </w:p>
    <w:p w14:paraId="58C2A547" w14:textId="160CF31D" w:rsidR="005D3D64" w:rsidRDefault="005D3D64" w:rsidP="005D3D64">
      <w:r>
        <w:t>Accessing GPIO pins using bcm2835 concurrently from multiple processes and reading code from the library I could not find any problems in concurrent access.</w:t>
      </w:r>
    </w:p>
    <w:p w14:paraId="4523F1BA" w14:textId="7168AA1A" w:rsidR="00BF073F" w:rsidRDefault="00BF073F" w:rsidP="00BF073F">
      <w:r>
        <w:t>Accessing GPIO pins using bcm2835 concurrently from multiple threads in same</w:t>
      </w:r>
      <w:r w:rsidR="00274FAC">
        <w:t xml:space="preserve"> process</w:t>
      </w:r>
      <w:r>
        <w:t xml:space="preserve"> </w:t>
      </w:r>
      <w:r w:rsidR="006D3F51">
        <w:t>and sync</w:t>
      </w:r>
      <w:r w:rsidR="00492DFA">
        <w:t xml:space="preserve">hronizing access using mutex </w:t>
      </w:r>
      <w:r>
        <w:t>I could not find any problems in concurrent access</w:t>
      </w:r>
      <w:r w:rsidR="00935359">
        <w:t xml:space="preserve"> of GPIO pins</w:t>
      </w:r>
      <w:r>
        <w:t>.</w:t>
      </w:r>
    </w:p>
    <w:p w14:paraId="721A12CB" w14:textId="51457CB9" w:rsidR="006D3F51" w:rsidRDefault="006D3F51" w:rsidP="006D3F51">
      <w:r>
        <w:t xml:space="preserve">Accessing GPIO pins using bcm2835 concurrently from multiple threads in same </w:t>
      </w:r>
      <w:r w:rsidR="00492DFA">
        <w:t>process without any synchronization corrupts the state of bcm2835 library. This problem is clear from the code if the library.</w:t>
      </w:r>
    </w:p>
    <w:p w14:paraId="71CEA915" w14:textId="11D5116A" w:rsidR="00EA1842" w:rsidRDefault="00EA1842" w:rsidP="006D3F51">
      <w:r>
        <w:t xml:space="preserve">So when using this library there are no issues with concurrent access between different </w:t>
      </w:r>
      <w:r w:rsidRPr="00EA1842">
        <w:t>processes</w:t>
      </w:r>
      <w:r>
        <w:t xml:space="preserve"> but with multiple threads in same process access to bcm2835 is required to be synchronized.</w:t>
      </w:r>
      <w:bookmarkStart w:id="0" w:name="_GoBack"/>
      <w:bookmarkEnd w:id="0"/>
    </w:p>
    <w:p w14:paraId="3F82A640" w14:textId="77777777" w:rsidR="006D3F51" w:rsidRDefault="006D3F51" w:rsidP="00BF073F"/>
    <w:p w14:paraId="09D75CD5" w14:textId="77777777" w:rsidR="005D3D64" w:rsidRPr="00855982" w:rsidRDefault="005D3D64" w:rsidP="005D3D64"/>
    <w:sectPr w:rsidR="005D3D64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BCA46" w14:textId="77777777" w:rsidR="009F4EC3" w:rsidRDefault="009F4EC3" w:rsidP="00855982">
      <w:pPr>
        <w:spacing w:after="0" w:line="240" w:lineRule="auto"/>
      </w:pPr>
      <w:r>
        <w:separator/>
      </w:r>
    </w:p>
  </w:endnote>
  <w:endnote w:type="continuationSeparator" w:id="0">
    <w:p w14:paraId="3E08249C" w14:textId="77777777" w:rsidR="009F4EC3" w:rsidRDefault="009F4EC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DAE6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95012" w14:textId="77777777" w:rsidR="009F4EC3" w:rsidRDefault="009F4EC3" w:rsidP="00855982">
      <w:pPr>
        <w:spacing w:after="0" w:line="240" w:lineRule="auto"/>
      </w:pPr>
      <w:r>
        <w:separator/>
      </w:r>
    </w:p>
  </w:footnote>
  <w:footnote w:type="continuationSeparator" w:id="0">
    <w:p w14:paraId="0C8DE2B4" w14:textId="77777777" w:rsidR="009F4EC3" w:rsidRDefault="009F4EC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A8"/>
    <w:rsid w:val="001D4362"/>
    <w:rsid w:val="00274FAC"/>
    <w:rsid w:val="00492DFA"/>
    <w:rsid w:val="005750E2"/>
    <w:rsid w:val="005D3D64"/>
    <w:rsid w:val="006D3F51"/>
    <w:rsid w:val="007833A7"/>
    <w:rsid w:val="00840FC4"/>
    <w:rsid w:val="00855982"/>
    <w:rsid w:val="008B3195"/>
    <w:rsid w:val="008C4BBF"/>
    <w:rsid w:val="00935359"/>
    <w:rsid w:val="009C6BA8"/>
    <w:rsid w:val="009F4EC3"/>
    <w:rsid w:val="00A10484"/>
    <w:rsid w:val="00BF073F"/>
    <w:rsid w:val="00EA1842"/>
    <w:rsid w:val="00EF7B64"/>
    <w:rsid w:val="00FB3C1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3629"/>
  <w15:chartTrackingRefBased/>
  <w15:docId w15:val="{111C3518-7624-40AB-AF9D-1A1EABCA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tu%20Nym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Illuminati</dc:creator>
  <cp:lastModifiedBy>Santtu Nyman</cp:lastModifiedBy>
  <cp:revision>9</cp:revision>
  <dcterms:created xsi:type="dcterms:W3CDTF">2019-02-14T17:34:00Z</dcterms:created>
  <dcterms:modified xsi:type="dcterms:W3CDTF">2019-05-03T11:50:00Z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