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F34C6" w14:textId="455EDF35" w:rsidR="00A10484" w:rsidRDefault="00C755BA">
      <w:pPr>
        <w:pStyle w:val="Title"/>
      </w:pPr>
      <w:proofErr w:type="spellStart"/>
      <w:r w:rsidRPr="00C755BA">
        <w:t>PrinLab</w:t>
      </w:r>
      <w:proofErr w:type="spellEnd"/>
      <w:r w:rsidRPr="00C755BA">
        <w:t xml:space="preserve"> PTC Thermistor Measurements</w:t>
      </w:r>
    </w:p>
    <w:p w14:paraId="25E4063E" w14:textId="56BDFADC" w:rsidR="004070E9" w:rsidRPr="004070E9" w:rsidRDefault="004070E9">
      <w:pPr>
        <w:pStyle w:val="Title"/>
        <w:rPr>
          <w:sz w:val="22"/>
          <w:szCs w:val="22"/>
        </w:rPr>
      </w:pPr>
      <w:r>
        <w:rPr>
          <w:sz w:val="22"/>
          <w:szCs w:val="22"/>
        </w:rPr>
        <w:t>Santtu Nyman</w:t>
      </w:r>
    </w:p>
    <w:p w14:paraId="64F86DE3" w14:textId="21A25C52" w:rsidR="00855982" w:rsidRPr="00855982" w:rsidRDefault="00BF0D1F" w:rsidP="00855982">
      <w:pPr>
        <w:pStyle w:val="Heading1"/>
      </w:pPr>
      <w:r>
        <w:t>Printed PTC Thermistor</w:t>
      </w:r>
    </w:p>
    <w:p w14:paraId="006D6F9B" w14:textId="277392D0" w:rsidR="00855982" w:rsidRDefault="007E7FE1" w:rsidP="007C72AA">
      <w:r>
        <w:t xml:space="preserve">In the </w:t>
      </w:r>
      <w:proofErr w:type="gramStart"/>
      <w:r w:rsidR="002D68C4">
        <w:t>C</w:t>
      </w:r>
      <w:r>
        <w:t xml:space="preserve">old </w:t>
      </w:r>
      <w:r w:rsidR="002D68C4">
        <w:t>W</w:t>
      </w:r>
      <w:r>
        <w:t>ater</w:t>
      </w:r>
      <w:proofErr w:type="gramEnd"/>
      <w:r>
        <w:t xml:space="preserve"> </w:t>
      </w:r>
      <w:r w:rsidR="002D68C4">
        <w:t>D</w:t>
      </w:r>
      <w:r>
        <w:t xml:space="preserve">ispenser printed electronics project a printed temperature sensor from </w:t>
      </w:r>
      <w:proofErr w:type="spellStart"/>
      <w:r>
        <w:t>PrinLab</w:t>
      </w:r>
      <w:proofErr w:type="spellEnd"/>
      <w:r>
        <w:t xml:space="preserve"> is used to measure temperature of a water tank. The printed temperature sensor is PTC thermistor with large resistance.</w:t>
      </w:r>
      <w:r w:rsidR="00B46C9E">
        <w:t xml:space="preserve"> The PTC is used in a voltage divider and the voltage from it is meas</w:t>
      </w:r>
      <w:r w:rsidR="00422F96">
        <w:t>u</w:t>
      </w:r>
      <w:r w:rsidR="00B46C9E">
        <w:t>red using</w:t>
      </w:r>
      <w:r w:rsidR="00422F96">
        <w:t xml:space="preserve"> </w:t>
      </w:r>
      <w:proofErr w:type="gramStart"/>
      <w:r w:rsidR="00422F96">
        <w:t>12 bit</w:t>
      </w:r>
      <w:proofErr w:type="gramEnd"/>
      <w:r w:rsidR="00422F96">
        <w:t xml:space="preserve"> ADC</w:t>
      </w:r>
      <w:r w:rsidR="00B46C9E">
        <w:t>.</w:t>
      </w:r>
      <w:r>
        <w:t xml:space="preserve"> </w:t>
      </w:r>
      <w:r w:rsidR="003E57B0">
        <w:t>Linear calibration is used to calculate temperature from resistance. From</w:t>
      </w:r>
      <w:r w:rsidR="003563B6">
        <w:t xml:space="preserve"> test</w:t>
      </w:r>
      <w:r w:rsidR="003E57B0">
        <w:t xml:space="preserve"> measurements</w:t>
      </w:r>
      <w:r w:rsidR="003563B6">
        <w:t xml:space="preserve"> done in the beginning of the project we able to tell that the change in resistance from change in temperature is linear in range of 0 </w:t>
      </w:r>
      <w:r w:rsidR="003563B6" w:rsidRPr="003563B6">
        <w:t>°C</w:t>
      </w:r>
      <w:r w:rsidR="003563B6">
        <w:t xml:space="preserve"> to 40 </w:t>
      </w:r>
      <w:r w:rsidR="003563B6" w:rsidRPr="003563B6">
        <w:t>°C</w:t>
      </w:r>
      <w:r w:rsidR="003563B6">
        <w:t xml:space="preserve"> and stops being linear after 40 </w:t>
      </w:r>
      <w:r w:rsidR="003563B6" w:rsidRPr="003563B6">
        <w:t>°C</w:t>
      </w:r>
      <w:r w:rsidR="003563B6">
        <w:t>.</w:t>
      </w:r>
      <w:r w:rsidR="00DC30A8">
        <w:t xml:space="preserve"> </w:t>
      </w:r>
      <w:r w:rsidR="00B8384B">
        <w:t>A</w:t>
      </w:r>
      <w:r w:rsidR="009C29EA">
        <w:t xml:space="preserve">ctual temperature measurement is done directly from the ADC output value skipping </w:t>
      </w:r>
      <w:r w:rsidR="009C29EA" w:rsidRPr="009C29EA">
        <w:t>unnecessary</w:t>
      </w:r>
      <w:r w:rsidR="009C29EA">
        <w:t xml:space="preserve"> calculations using voltage or resistance.</w:t>
      </w:r>
    </w:p>
    <w:p w14:paraId="517FF917" w14:textId="6BFF3FC8" w:rsidR="00BF0D1F" w:rsidRPr="00855982" w:rsidRDefault="00BF0D1F" w:rsidP="00BF0D1F">
      <w:pPr>
        <w:pStyle w:val="Heading1"/>
      </w:pPr>
      <w:r>
        <w:t>Issue with calibration</w:t>
      </w:r>
    </w:p>
    <w:p w14:paraId="6665266C" w14:textId="1D20C361" w:rsidR="00BF0D1F" w:rsidRDefault="00C651D9" w:rsidP="007C72AA">
      <w:r>
        <w:t>Some weeks after initial calibration of the voltage divider with the PTC was done</w:t>
      </w:r>
      <w:r w:rsidR="00ED2853">
        <w:t xml:space="preserve"> when, trying to do test measurements the measured values</w:t>
      </w:r>
      <w:r w:rsidR="000E5006">
        <w:t xml:space="preserve"> had error of about ~50 </w:t>
      </w:r>
      <w:r w:rsidR="000E5006" w:rsidRPr="003563B6">
        <w:t>°C</w:t>
      </w:r>
      <w:r w:rsidR="000E5006">
        <w:t xml:space="preserve"> and resistance of the PTC had increased.</w:t>
      </w:r>
      <w:r w:rsidR="00E74366">
        <w:t xml:space="preserve"> It was unknown why this had happened</w:t>
      </w:r>
      <w:r w:rsidR="00F923D4">
        <w:t>. It was not known how the sensor can be used reliably</w:t>
      </w:r>
      <w:r w:rsidR="00956BDE">
        <w:t>, so it need</w:t>
      </w:r>
      <w:r w:rsidR="00E074E9">
        <w:t>ed</w:t>
      </w:r>
      <w:r w:rsidR="00956BDE">
        <w:t xml:space="preserve"> to be investigated.</w:t>
      </w:r>
      <w:r w:rsidR="00E074E9">
        <w:t xml:space="preserve"> Possible causes for the change in resistance were damage</w:t>
      </w:r>
      <w:r w:rsidR="003067B9">
        <w:t xml:space="preserve"> from bending</w:t>
      </w:r>
      <w:r w:rsidR="00E074E9">
        <w:t>, oxidation of the ink, damage</w:t>
      </w:r>
      <w:r w:rsidR="003067B9">
        <w:t xml:space="preserve"> from moisture</w:t>
      </w:r>
      <w:r w:rsidR="004D3FCC">
        <w:t xml:space="preserve">, </w:t>
      </w:r>
      <w:r w:rsidR="00E074E9">
        <w:t>chemical changes of the ink</w:t>
      </w:r>
      <w:r w:rsidR="004D3FCC">
        <w:t xml:space="preserve"> or some combination.</w:t>
      </w:r>
    </w:p>
    <w:p w14:paraId="3FA62562" w14:textId="42DF941E" w:rsidR="007A2966" w:rsidRPr="00855982" w:rsidRDefault="00BF0D1F" w:rsidP="007A2966">
      <w:pPr>
        <w:pStyle w:val="Heading1"/>
      </w:pPr>
      <w:r>
        <w:t>Measurements</w:t>
      </w:r>
    </w:p>
    <w:p w14:paraId="0961B5E0" w14:textId="67656B3A" w:rsidR="0033611D" w:rsidRDefault="00E46CBC" w:rsidP="00323F2C">
      <w:r>
        <w:t xml:space="preserve">It was decided that resistance of the PTC needed to be measured over time and </w:t>
      </w:r>
      <w:proofErr w:type="gramStart"/>
      <w:r>
        <w:t>it’s</w:t>
      </w:r>
      <w:proofErr w:type="gramEnd"/>
      <w:r>
        <w:t xml:space="preserve"> resistance to be compared to other PTC from the same batch. </w:t>
      </w:r>
      <w:r w:rsidR="00E7448A">
        <w:t xml:space="preserve">Many other </w:t>
      </w:r>
      <w:proofErr w:type="spellStart"/>
      <w:r w:rsidR="004B0D1E">
        <w:t>PrinLab</w:t>
      </w:r>
      <w:proofErr w:type="spellEnd"/>
      <w:r w:rsidR="004B0D1E">
        <w:t xml:space="preserve"> PTC from same </w:t>
      </w:r>
      <w:r w:rsidR="004B0D1E" w:rsidRPr="004B0D1E">
        <w:t xml:space="preserve">batch </w:t>
      </w:r>
      <w:r w:rsidR="004B0D1E">
        <w:t>were measure and compared to the sensor used in this project and all other PTCs had resistance in range of 1.1 M</w:t>
      </w:r>
      <w:r w:rsidR="004B0D1E" w:rsidRPr="004B0D1E">
        <w:t>Ω</w:t>
      </w:r>
      <w:r w:rsidR="004B0D1E">
        <w:t xml:space="preserve"> to 2.4 M</w:t>
      </w:r>
      <w:r w:rsidR="004B0D1E" w:rsidRPr="004B0D1E">
        <w:t>Ω</w:t>
      </w:r>
      <w:r w:rsidR="004B0D1E">
        <w:t xml:space="preserve"> but our PTC had resistance </w:t>
      </w:r>
      <w:r w:rsidR="004D7269">
        <w:t>of</w:t>
      </w:r>
      <w:r w:rsidR="004B0D1E">
        <w:t xml:space="preserve"> 3.5 M</w:t>
      </w:r>
      <w:r w:rsidR="004B0D1E" w:rsidRPr="004B0D1E">
        <w:t>Ω</w:t>
      </w:r>
      <w:r w:rsidR="00D234FA">
        <w:t xml:space="preserve"> and after the PTC was installed to the water tank it’s resistance increased again.</w:t>
      </w:r>
      <w:r w:rsidR="00B408CB">
        <w:t xml:space="preserve"> </w:t>
      </w:r>
      <w:r w:rsidR="00695906">
        <w:t xml:space="preserve">PTC resistance measurements over time revealed that it does not seem to be changing over time. </w:t>
      </w:r>
      <w:r w:rsidR="00644007">
        <w:t>The</w:t>
      </w:r>
      <w:r w:rsidR="00695906">
        <w:t xml:space="preserve"> measurements of resistance over time were done in ~6 </w:t>
      </w:r>
      <w:r w:rsidR="00695906" w:rsidRPr="003563B6">
        <w:t>°C</w:t>
      </w:r>
      <w:r w:rsidR="00695906">
        <w:t xml:space="preserve"> and </w:t>
      </w:r>
      <w:r w:rsidR="00FF699B">
        <w:t>~</w:t>
      </w:r>
      <w:r w:rsidR="00695906">
        <w:t xml:space="preserve">23 </w:t>
      </w:r>
      <w:r w:rsidR="00695906" w:rsidRPr="003563B6">
        <w:t>°C</w:t>
      </w:r>
      <w:r w:rsidR="00695906">
        <w:t xml:space="preserve"> </w:t>
      </w:r>
      <w:r w:rsidR="00637C0A">
        <w:t xml:space="preserve">once </w:t>
      </w:r>
      <w:r w:rsidR="00695906">
        <w:t>per day and temperature wa</w:t>
      </w:r>
      <w:r w:rsidR="00644007">
        <w:t>s</w:t>
      </w:r>
      <w:r w:rsidR="00695906">
        <w:t xml:space="preserve"> measured using Dallas S18B20 digital temperature sensor</w:t>
      </w:r>
      <w:r w:rsidR="00B408CB">
        <w:t>.</w:t>
      </w:r>
    </w:p>
    <w:p w14:paraId="6D5E60EE" w14:textId="77777777" w:rsidR="00822529" w:rsidRDefault="00822529" w:rsidP="00323F2C">
      <w:r>
        <w:rPr>
          <w:noProof/>
        </w:rPr>
        <w:lastRenderedPageBreak/>
        <w:drawing>
          <wp:inline distT="0" distB="0" distL="0" distR="0" wp14:anchorId="6CCAA72D" wp14:editId="4BE20E2D">
            <wp:extent cx="5181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1995B" w14:textId="41441ECC" w:rsidR="0033611D" w:rsidRDefault="0033611D" w:rsidP="00323F2C">
      <w:r>
        <w:t xml:space="preserve">IMAGE 1 </w:t>
      </w:r>
      <w:r w:rsidR="00034BF4">
        <w:t>daily resistance measurements.</w:t>
      </w:r>
    </w:p>
    <w:p w14:paraId="721EE98B" w14:textId="27E5A5C5" w:rsidR="00323F2C" w:rsidRDefault="00FF699B" w:rsidP="00323F2C">
      <w:r>
        <w:t>The resistance at 24</w:t>
      </w:r>
      <w:r w:rsidR="00FB3CC1">
        <w:t xml:space="preserve"> </w:t>
      </w:r>
      <w:r w:rsidR="00FB3CC1" w:rsidRPr="003563B6">
        <w:t>°C</w:t>
      </w:r>
      <w:r>
        <w:t xml:space="preserve"> is estimated from two other measurements because, it was impractical to get measurements from exactly same temperature every day</w:t>
      </w:r>
      <w:r w:rsidR="002B7519">
        <w:t xml:space="preserve">. </w:t>
      </w:r>
      <w:r w:rsidR="0020151B">
        <w:t>The estimated daily resistance from measurements is in image 1</w:t>
      </w:r>
      <w:r>
        <w:t xml:space="preserve">. </w:t>
      </w:r>
      <w:r w:rsidR="00D234FA">
        <w:t>F</w:t>
      </w:r>
      <w:r w:rsidR="004B0D1E">
        <w:t xml:space="preserve">rom this </w:t>
      </w:r>
      <w:r w:rsidR="004D7269">
        <w:t xml:space="preserve">it seems likely that the PTC has damaged </w:t>
      </w:r>
      <w:r w:rsidR="00695906">
        <w:t xml:space="preserve">from being bend and </w:t>
      </w:r>
      <w:r w:rsidR="000C2AEC">
        <w:t xml:space="preserve">the PTC’s </w:t>
      </w:r>
      <w:r w:rsidR="00695906">
        <w:t>resistance does not change over time.</w:t>
      </w:r>
    </w:p>
    <w:p w14:paraId="4D9D65E8" w14:textId="77777777" w:rsidR="00BF0D1F" w:rsidRPr="00855982" w:rsidRDefault="00BF0D1F" w:rsidP="00BF0D1F">
      <w:pPr>
        <w:pStyle w:val="Heading1"/>
      </w:pPr>
      <w:r>
        <w:t>Summary</w:t>
      </w:r>
    </w:p>
    <w:p w14:paraId="076EC73A" w14:textId="6D288DDA" w:rsidR="00051D81" w:rsidRPr="00855982" w:rsidRDefault="00F56691" w:rsidP="00F56691">
      <w:r>
        <w:t>When working with printed components you are required to be careful not to damage the printed components by bending or otherwise.</w:t>
      </w:r>
      <w:r w:rsidR="007B6DF1">
        <w:t xml:space="preserve"> Causing damage to the ink of the components is very easy.</w:t>
      </w:r>
      <w:r>
        <w:t xml:space="preserve"> Protecting the printed components by putting them inside some case or inside protective material might be good idea.</w:t>
      </w:r>
      <w:r w:rsidR="00DB10A6">
        <w:t xml:space="preserve"> </w:t>
      </w:r>
      <w:bookmarkStart w:id="0" w:name="_GoBack"/>
      <w:bookmarkEnd w:id="0"/>
    </w:p>
    <w:sectPr w:rsidR="00051D81" w:rsidRPr="00855982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45BB1" w14:textId="77777777" w:rsidR="00AA00EF" w:rsidRDefault="00AA00EF" w:rsidP="00855982">
      <w:pPr>
        <w:spacing w:after="0" w:line="240" w:lineRule="auto"/>
      </w:pPr>
      <w:r>
        <w:separator/>
      </w:r>
    </w:p>
  </w:endnote>
  <w:endnote w:type="continuationSeparator" w:id="0">
    <w:p w14:paraId="376EF9B7" w14:textId="77777777" w:rsidR="00AA00EF" w:rsidRDefault="00AA00E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0EA94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5DA93" w14:textId="77777777" w:rsidR="00AA00EF" w:rsidRDefault="00AA00EF" w:rsidP="00855982">
      <w:pPr>
        <w:spacing w:after="0" w:line="240" w:lineRule="auto"/>
      </w:pPr>
      <w:r>
        <w:separator/>
      </w:r>
    </w:p>
  </w:footnote>
  <w:footnote w:type="continuationSeparator" w:id="0">
    <w:p w14:paraId="0C037DB9" w14:textId="77777777" w:rsidR="00AA00EF" w:rsidRDefault="00AA00E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AA"/>
    <w:rsid w:val="00026998"/>
    <w:rsid w:val="00030684"/>
    <w:rsid w:val="00034BF4"/>
    <w:rsid w:val="00051D81"/>
    <w:rsid w:val="00061F04"/>
    <w:rsid w:val="00062662"/>
    <w:rsid w:val="0007106F"/>
    <w:rsid w:val="000B3718"/>
    <w:rsid w:val="000C2AEC"/>
    <w:rsid w:val="000E5006"/>
    <w:rsid w:val="001018AA"/>
    <w:rsid w:val="00160233"/>
    <w:rsid w:val="001805DE"/>
    <w:rsid w:val="001D4362"/>
    <w:rsid w:val="001F79DA"/>
    <w:rsid w:val="0020151B"/>
    <w:rsid w:val="0021671A"/>
    <w:rsid w:val="00235155"/>
    <w:rsid w:val="00274139"/>
    <w:rsid w:val="00274E60"/>
    <w:rsid w:val="002B7519"/>
    <w:rsid w:val="002D1839"/>
    <w:rsid w:val="002D68C4"/>
    <w:rsid w:val="003067B9"/>
    <w:rsid w:val="00315694"/>
    <w:rsid w:val="00323F2C"/>
    <w:rsid w:val="0033611D"/>
    <w:rsid w:val="0034745B"/>
    <w:rsid w:val="003563B6"/>
    <w:rsid w:val="00363BAA"/>
    <w:rsid w:val="00367AA7"/>
    <w:rsid w:val="00372E22"/>
    <w:rsid w:val="00382977"/>
    <w:rsid w:val="00393B50"/>
    <w:rsid w:val="003E3C88"/>
    <w:rsid w:val="003E57B0"/>
    <w:rsid w:val="004070E9"/>
    <w:rsid w:val="00422F96"/>
    <w:rsid w:val="00490782"/>
    <w:rsid w:val="004B0D1E"/>
    <w:rsid w:val="004D3FCC"/>
    <w:rsid w:val="004D7269"/>
    <w:rsid w:val="005312C8"/>
    <w:rsid w:val="00547C7D"/>
    <w:rsid w:val="005D2EBF"/>
    <w:rsid w:val="005F5358"/>
    <w:rsid w:val="006263D9"/>
    <w:rsid w:val="00637C0A"/>
    <w:rsid w:val="00644007"/>
    <w:rsid w:val="00695906"/>
    <w:rsid w:val="00701442"/>
    <w:rsid w:val="007833A7"/>
    <w:rsid w:val="007A2966"/>
    <w:rsid w:val="007B6DF1"/>
    <w:rsid w:val="007C72AA"/>
    <w:rsid w:val="007D1C6B"/>
    <w:rsid w:val="007E1ACA"/>
    <w:rsid w:val="007E7FE1"/>
    <w:rsid w:val="00822529"/>
    <w:rsid w:val="00855982"/>
    <w:rsid w:val="00887428"/>
    <w:rsid w:val="008C31C3"/>
    <w:rsid w:val="008E5273"/>
    <w:rsid w:val="00927A45"/>
    <w:rsid w:val="00956BDE"/>
    <w:rsid w:val="009A139B"/>
    <w:rsid w:val="009C29EA"/>
    <w:rsid w:val="00A10484"/>
    <w:rsid w:val="00AA00EF"/>
    <w:rsid w:val="00AB6067"/>
    <w:rsid w:val="00AC74CA"/>
    <w:rsid w:val="00AD2AA1"/>
    <w:rsid w:val="00B408CB"/>
    <w:rsid w:val="00B46C9E"/>
    <w:rsid w:val="00B8384B"/>
    <w:rsid w:val="00BF0D1F"/>
    <w:rsid w:val="00C651D9"/>
    <w:rsid w:val="00C755BA"/>
    <w:rsid w:val="00C75CC9"/>
    <w:rsid w:val="00CE3A53"/>
    <w:rsid w:val="00D234FA"/>
    <w:rsid w:val="00DB10A6"/>
    <w:rsid w:val="00DC30A8"/>
    <w:rsid w:val="00E074E9"/>
    <w:rsid w:val="00E354E3"/>
    <w:rsid w:val="00E46CBC"/>
    <w:rsid w:val="00E74366"/>
    <w:rsid w:val="00E7448A"/>
    <w:rsid w:val="00ED2853"/>
    <w:rsid w:val="00F04EB2"/>
    <w:rsid w:val="00F2181F"/>
    <w:rsid w:val="00F56691"/>
    <w:rsid w:val="00F75B36"/>
    <w:rsid w:val="00F923D4"/>
    <w:rsid w:val="00FB3CC1"/>
    <w:rsid w:val="00FD262C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1AF1"/>
  <w15:chartTrackingRefBased/>
  <w15:docId w15:val="{4B016FDF-816B-4577-B6CE-FDA28B4D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luminat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547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Santtu Nyman</dc:creator>
  <cp:lastModifiedBy>Illuminati</cp:lastModifiedBy>
  <cp:revision>78</cp:revision>
  <dcterms:created xsi:type="dcterms:W3CDTF">2019-03-26T13:28:00Z</dcterms:created>
  <dcterms:modified xsi:type="dcterms:W3CDTF">2019-04-21T10:02:00Z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