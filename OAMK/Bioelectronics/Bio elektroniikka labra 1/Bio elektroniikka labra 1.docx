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F0E6" w14:textId="274E40D4" w:rsidR="00F651B8" w:rsidRPr="00947D00" w:rsidRDefault="00F651B8">
      <w:pPr>
        <w:pStyle w:val="Title"/>
        <w:rPr>
          <w:lang w:val="fi-FI"/>
        </w:rPr>
      </w:pPr>
      <w:bookmarkStart w:id="0" w:name="_Hlk536115177"/>
      <w:bookmarkEnd w:id="0"/>
      <w:r w:rsidRPr="00947D00">
        <w:rPr>
          <w:lang w:val="fi-FI"/>
        </w:rPr>
        <w:t>Bio elektroniikka labra 1</w:t>
      </w:r>
    </w:p>
    <w:p w14:paraId="03985149" w14:textId="4EFE3941" w:rsidR="00F651B8" w:rsidRPr="00947D00" w:rsidRDefault="00F651B8" w:rsidP="00F651B8">
      <w:pPr>
        <w:spacing w:after="0" w:line="240" w:lineRule="auto"/>
        <w:rPr>
          <w:rFonts w:ascii="Arial" w:eastAsia="Times New Roman" w:hAnsi="Arial" w:cs="Arial"/>
          <w:sz w:val="32"/>
          <w:szCs w:val="32"/>
          <w:lang w:val="fi-FI" w:eastAsia="en-US"/>
        </w:rPr>
      </w:pPr>
      <w:r w:rsidRPr="00947D00">
        <w:rPr>
          <w:rFonts w:ascii="Arial" w:eastAsia="Times New Roman" w:hAnsi="Arial" w:cs="Arial"/>
          <w:sz w:val="32"/>
          <w:szCs w:val="32"/>
          <w:lang w:val="fi-FI" w:eastAsia="en-US"/>
        </w:rPr>
        <w:t>Santtu Nyman</w:t>
      </w:r>
      <w:r w:rsidR="00947D00" w:rsidRPr="00947D00">
        <w:rPr>
          <w:rFonts w:ascii="Arial" w:eastAsia="Times New Roman" w:hAnsi="Arial" w:cs="Arial"/>
          <w:sz w:val="32"/>
          <w:szCs w:val="32"/>
          <w:lang w:val="fi-FI" w:eastAsia="en-US"/>
        </w:rPr>
        <w:t xml:space="preserve"> ja</w:t>
      </w:r>
      <w:r w:rsidRPr="00947D00">
        <w:rPr>
          <w:rFonts w:ascii="Arial" w:eastAsia="Times New Roman" w:hAnsi="Arial" w:cs="Arial"/>
          <w:sz w:val="32"/>
          <w:szCs w:val="32"/>
          <w:lang w:val="fi-FI" w:eastAsia="en-US"/>
        </w:rPr>
        <w:t xml:space="preserve"> Jarno Poikonen</w:t>
      </w:r>
    </w:p>
    <w:p w14:paraId="771F4390" w14:textId="50662E74" w:rsidR="007F1560" w:rsidRPr="00947D00" w:rsidRDefault="007F1560" w:rsidP="007F1560">
      <w:pPr>
        <w:pStyle w:val="Heading1"/>
        <w:rPr>
          <w:lang w:val="fi-FI"/>
        </w:rPr>
      </w:pPr>
      <w:r>
        <w:rPr>
          <w:lang w:val="fi-FI"/>
        </w:rPr>
        <w:t>Labra työn kuvaus</w:t>
      </w:r>
    </w:p>
    <w:p w14:paraId="5EFEFC3B" w14:textId="0583F89E" w:rsidR="007F1560" w:rsidRDefault="00F7248D" w:rsidP="007F1560">
      <w:pPr>
        <w:rPr>
          <w:lang w:val="fi-FI"/>
        </w:rPr>
      </w:pPr>
      <w:r>
        <w:rPr>
          <w:lang w:val="fi-FI"/>
        </w:rPr>
        <w:t>Labratyössä mitattiin operaatio vahvistimen</w:t>
      </w:r>
      <w:r w:rsidR="00B9455E">
        <w:rPr>
          <w:lang w:val="fi-FI"/>
        </w:rPr>
        <w:t xml:space="preserve"> </w:t>
      </w:r>
      <w:r>
        <w:rPr>
          <w:lang w:val="fi-FI"/>
        </w:rPr>
        <w:t xml:space="preserve">toimintaa </w:t>
      </w:r>
      <w:r w:rsidR="00DB1907">
        <w:rPr>
          <w:lang w:val="fi-FI"/>
        </w:rPr>
        <w:t>e</w:t>
      </w:r>
      <w:r>
        <w:rPr>
          <w:lang w:val="fi-FI"/>
        </w:rPr>
        <w:t>i-kääntävänä ja kääntävänä vahvistimena eri taajuuksilla.</w:t>
      </w:r>
      <w:r w:rsidR="003D78FC">
        <w:rPr>
          <w:lang w:val="fi-FI"/>
        </w:rPr>
        <w:t xml:space="preserve"> Labra työssä käytettiin LF353 integroi</w:t>
      </w:r>
      <w:r w:rsidR="0037113A">
        <w:rPr>
          <w:lang w:val="fi-FI"/>
        </w:rPr>
        <w:t>t</w:t>
      </w:r>
      <w:r w:rsidR="00B9455E">
        <w:rPr>
          <w:lang w:val="fi-FI"/>
        </w:rPr>
        <w:t>u</w:t>
      </w:r>
      <w:r w:rsidR="0037113A">
        <w:rPr>
          <w:lang w:val="fi-FI"/>
        </w:rPr>
        <w:t xml:space="preserve">a piiriä </w:t>
      </w:r>
      <w:r w:rsidR="005E1E5C">
        <w:rPr>
          <w:lang w:val="fi-FI"/>
        </w:rPr>
        <w:t>vahvistimissa</w:t>
      </w:r>
      <w:r w:rsidR="0037113A">
        <w:rPr>
          <w:lang w:val="fi-FI"/>
        </w:rPr>
        <w:t>.</w:t>
      </w:r>
    </w:p>
    <w:p w14:paraId="32E571AF" w14:textId="1EC71C2C" w:rsidR="00FC2A38" w:rsidRDefault="00FC2A38" w:rsidP="007F1560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3B0CA72A" wp14:editId="46B166F2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272B" w14:textId="5D94579E" w:rsidR="002B27EB" w:rsidRPr="00947D00" w:rsidRDefault="002B27EB" w:rsidP="002B27EB">
      <w:pPr>
        <w:pStyle w:val="Heading1"/>
        <w:rPr>
          <w:lang w:val="fi-FI"/>
        </w:rPr>
      </w:pPr>
      <w:r>
        <w:rPr>
          <w:lang w:val="fi-FI"/>
        </w:rPr>
        <w:t>Mittaukset</w:t>
      </w:r>
    </w:p>
    <w:p w14:paraId="070DD7AC" w14:textId="451AEDB2" w:rsidR="006F63A6" w:rsidRDefault="006F63A6" w:rsidP="006F63A6">
      <w:pPr>
        <w:rPr>
          <w:lang w:val="fi-FI"/>
        </w:rPr>
      </w:pPr>
      <w:r w:rsidRPr="00935AE4">
        <w:rPr>
          <w:lang w:val="fi-FI"/>
        </w:rPr>
        <w:t>Kymmenk</w:t>
      </w:r>
      <w:r>
        <w:rPr>
          <w:lang w:val="fi-FI"/>
        </w:rPr>
        <w:t>ertaisesti vahvistavan ei-kääntävän operaatiovahvistimen mitatut käyrät.</w:t>
      </w:r>
      <w:r w:rsidRPr="006F63A6">
        <w:rPr>
          <w:noProof/>
          <w:lang w:val="fi-FI"/>
        </w:rPr>
        <w:t xml:space="preserve"> </w:t>
      </w:r>
      <w:r w:rsidR="0010301C">
        <w:rPr>
          <w:noProof/>
          <w:lang w:val="fi-FI"/>
        </w:rPr>
        <w:t>Rf =</w:t>
      </w:r>
      <w:r w:rsidR="00DE79B6">
        <w:rPr>
          <w:noProof/>
          <w:lang w:val="fi-FI"/>
        </w:rPr>
        <w:t xml:space="preserve">  100 k</w:t>
      </w:r>
      <w:r w:rsidR="00033432">
        <w:t>Ω</w:t>
      </w:r>
      <w:r w:rsidR="00DE79B6">
        <w:rPr>
          <w:noProof/>
          <w:lang w:val="fi-FI"/>
        </w:rPr>
        <w:t>,</w:t>
      </w:r>
      <w:r w:rsidR="0010301C">
        <w:rPr>
          <w:noProof/>
          <w:lang w:val="fi-FI"/>
        </w:rPr>
        <w:t xml:space="preserve"> </w:t>
      </w:r>
      <w:r w:rsidR="00DE79B6">
        <w:rPr>
          <w:noProof/>
          <w:lang w:val="fi-FI"/>
        </w:rPr>
        <w:t>R2 = 11 k</w:t>
      </w:r>
      <w:r w:rsidR="00033432">
        <w:t>Ω</w:t>
      </w:r>
      <w:r w:rsidR="00DE79B6">
        <w:rPr>
          <w:noProof/>
          <w:lang w:val="fi-FI"/>
        </w:rPr>
        <w:t>.</w:t>
      </w:r>
      <w:r>
        <w:rPr>
          <w:noProof/>
        </w:rPr>
        <w:drawing>
          <wp:inline distT="0" distB="0" distL="0" distR="0" wp14:anchorId="6A617424" wp14:editId="2AEF2825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08B7" w14:textId="561B65D0" w:rsidR="006F63A6" w:rsidRPr="00935AE4" w:rsidRDefault="006F63A6" w:rsidP="006F63A6">
      <w:pPr>
        <w:rPr>
          <w:lang w:val="fi-FI"/>
        </w:rPr>
      </w:pPr>
      <w:r>
        <w:rPr>
          <w:lang w:val="fi-FI"/>
        </w:rPr>
        <w:lastRenderedPageBreak/>
        <w:t>Viisi</w:t>
      </w:r>
      <w:r w:rsidRPr="00935AE4">
        <w:rPr>
          <w:lang w:val="fi-FI"/>
        </w:rPr>
        <w:t>k</w:t>
      </w:r>
      <w:r>
        <w:rPr>
          <w:lang w:val="fi-FI"/>
        </w:rPr>
        <w:t>ertaisesti vahvistavan kääntävän operaatiovahvistimen mitatut käyrät.</w:t>
      </w:r>
      <w:r w:rsidRPr="006F63A6">
        <w:rPr>
          <w:noProof/>
          <w:lang w:val="fi-FI"/>
        </w:rPr>
        <w:t xml:space="preserve"> </w:t>
      </w:r>
      <w:r w:rsidR="0010301C">
        <w:rPr>
          <w:noProof/>
          <w:lang w:val="fi-FI"/>
        </w:rPr>
        <w:t xml:space="preserve">Rf =  </w:t>
      </w:r>
      <w:r w:rsidR="00DD0215">
        <w:rPr>
          <w:noProof/>
          <w:lang w:val="fi-FI"/>
        </w:rPr>
        <w:t>56 k</w:t>
      </w:r>
      <w:r w:rsidR="00DD0215">
        <w:t>Ω</w:t>
      </w:r>
      <w:r w:rsidR="00DD0215">
        <w:rPr>
          <w:noProof/>
          <w:lang w:val="fi-FI"/>
        </w:rPr>
        <w:t xml:space="preserve">, </w:t>
      </w:r>
      <w:r w:rsidR="0010301C">
        <w:rPr>
          <w:noProof/>
          <w:lang w:val="fi-FI"/>
        </w:rPr>
        <w:t>Ri</w:t>
      </w:r>
      <w:r w:rsidR="00DE79B6">
        <w:rPr>
          <w:noProof/>
          <w:lang w:val="fi-FI"/>
        </w:rPr>
        <w:t xml:space="preserve"> =</w:t>
      </w:r>
      <w:r w:rsidR="00DD0215">
        <w:rPr>
          <w:noProof/>
          <w:lang w:val="fi-FI"/>
        </w:rPr>
        <w:t xml:space="preserve"> 11</w:t>
      </w:r>
      <w:r w:rsidR="00DD0215" w:rsidRPr="00DD0215">
        <w:rPr>
          <w:noProof/>
          <w:lang w:val="fi-FI"/>
        </w:rPr>
        <w:t xml:space="preserve"> </w:t>
      </w:r>
      <w:r w:rsidR="00DD0215">
        <w:rPr>
          <w:noProof/>
          <w:lang w:val="fi-FI"/>
        </w:rPr>
        <w:t>k</w:t>
      </w:r>
      <w:r w:rsidR="00DD0215">
        <w:t>Ω</w:t>
      </w:r>
      <w:r w:rsidR="00DD0215" w:rsidRPr="002C0A33">
        <w:rPr>
          <w:noProof/>
          <w:lang w:val="fi-FI"/>
        </w:rPr>
        <w:t>.</w:t>
      </w:r>
      <w:r>
        <w:rPr>
          <w:noProof/>
        </w:rPr>
        <w:drawing>
          <wp:inline distT="0" distB="0" distL="0" distR="0" wp14:anchorId="4451E167" wp14:editId="1441159F">
            <wp:extent cx="59340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9965" w14:textId="4968585F" w:rsidR="002B27EB" w:rsidRPr="00947D00" w:rsidRDefault="002B27EB" w:rsidP="002B27EB">
      <w:pPr>
        <w:pStyle w:val="Heading1"/>
        <w:rPr>
          <w:lang w:val="fi-FI"/>
        </w:rPr>
      </w:pPr>
      <w:r>
        <w:rPr>
          <w:lang w:val="fi-FI"/>
        </w:rPr>
        <w:t>Lopputulos</w:t>
      </w:r>
    </w:p>
    <w:p w14:paraId="20A08A44" w14:textId="5F2AF06D" w:rsidR="002B27EB" w:rsidRDefault="0051774C" w:rsidP="002B27EB">
      <w:pPr>
        <w:rPr>
          <w:lang w:val="fi-FI"/>
        </w:rPr>
      </w:pPr>
      <w:r>
        <w:rPr>
          <w:lang w:val="fi-FI"/>
        </w:rPr>
        <w:t>Vahvistus piirit toimivat lasketulla tavalla alhaisilla taajuuksilla</w:t>
      </w:r>
      <w:r w:rsidR="002351EF">
        <w:rPr>
          <w:lang w:val="fi-FI"/>
        </w:rPr>
        <w:t>.</w:t>
      </w:r>
      <w:r>
        <w:rPr>
          <w:lang w:val="fi-FI"/>
        </w:rPr>
        <w:t xml:space="preserve"> </w:t>
      </w:r>
      <w:r w:rsidR="002351EF">
        <w:rPr>
          <w:lang w:val="fi-FI"/>
        </w:rPr>
        <w:t>Vahvistimien</w:t>
      </w:r>
      <w:r w:rsidR="00F73667">
        <w:rPr>
          <w:lang w:val="fi-FI"/>
        </w:rPr>
        <w:t xml:space="preserve"> vahvistus laskee hitaasti </w:t>
      </w:r>
      <w:r w:rsidR="00D95ED4">
        <w:rPr>
          <w:lang w:val="fi-FI"/>
        </w:rPr>
        <w:t xml:space="preserve">taajuuden noustessa </w:t>
      </w:r>
      <w:r w:rsidR="00F73667">
        <w:rPr>
          <w:lang w:val="fi-FI"/>
        </w:rPr>
        <w:t xml:space="preserve">datalehden määrittämällä alueella </w:t>
      </w:r>
      <w:r w:rsidR="00D92557">
        <w:rPr>
          <w:lang w:val="fi-FI"/>
        </w:rPr>
        <w:t xml:space="preserve">ja </w:t>
      </w:r>
      <w:r w:rsidR="002351EF">
        <w:rPr>
          <w:lang w:val="fi-FI"/>
        </w:rPr>
        <w:t>sitä suuremmilla taajuuksilla vahvistus putoaa hyvin pieneksi.</w:t>
      </w:r>
    </w:p>
    <w:p w14:paraId="5792AD1A" w14:textId="6A99667A" w:rsidR="002B27EB" w:rsidRPr="00947D00" w:rsidRDefault="006F63A6" w:rsidP="002B27EB">
      <w:pPr>
        <w:pStyle w:val="Heading1"/>
        <w:rPr>
          <w:lang w:val="fi-FI"/>
        </w:rPr>
      </w:pPr>
      <w:r>
        <w:rPr>
          <w:lang w:val="fi-FI"/>
        </w:rPr>
        <w:t>Palautetta labratyöstä</w:t>
      </w:r>
    </w:p>
    <w:p w14:paraId="540ED369" w14:textId="06A42550" w:rsidR="00566A7F" w:rsidRPr="00C344FB" w:rsidRDefault="001B47CC" w:rsidP="007E6C11">
      <w:pPr>
        <w:rPr>
          <w:lang w:val="fi-FI"/>
        </w:rPr>
      </w:pPr>
      <w:r>
        <w:rPr>
          <w:lang w:val="fi-FI"/>
        </w:rPr>
        <w:t>Hyvä osa l</w:t>
      </w:r>
      <w:r w:rsidR="00FD2761">
        <w:rPr>
          <w:lang w:val="fi-FI"/>
        </w:rPr>
        <w:t>abratyö</w:t>
      </w:r>
      <w:r>
        <w:rPr>
          <w:lang w:val="fi-FI"/>
        </w:rPr>
        <w:t>tä oli</w:t>
      </w:r>
      <w:r w:rsidR="00063FB7">
        <w:rPr>
          <w:lang w:val="fi-FI"/>
        </w:rPr>
        <w:t xml:space="preserve"> operaativahvistimen </w:t>
      </w:r>
      <w:r>
        <w:rPr>
          <w:lang w:val="fi-FI"/>
        </w:rPr>
        <w:t>testaaminen suurella taajuus alueella ja verrata mittauksia laskettuihin ja datalehden arvoihin.</w:t>
      </w:r>
      <w:bookmarkStart w:id="1" w:name="_GoBack"/>
      <w:bookmarkEnd w:id="1"/>
    </w:p>
    <w:sectPr w:rsidR="00566A7F" w:rsidRPr="00C344FB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D5D6F" w14:textId="77777777" w:rsidR="00AD2A76" w:rsidRDefault="00AD2A76" w:rsidP="00855982">
      <w:pPr>
        <w:spacing w:after="0" w:line="240" w:lineRule="auto"/>
      </w:pPr>
      <w:r>
        <w:separator/>
      </w:r>
    </w:p>
  </w:endnote>
  <w:endnote w:type="continuationSeparator" w:id="0">
    <w:p w14:paraId="1269373F" w14:textId="77777777" w:rsidR="00AD2A76" w:rsidRDefault="00AD2A7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8FBDF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207BF" w14:textId="77777777" w:rsidR="00AD2A76" w:rsidRDefault="00AD2A76" w:rsidP="00855982">
      <w:pPr>
        <w:spacing w:after="0" w:line="240" w:lineRule="auto"/>
      </w:pPr>
      <w:r>
        <w:separator/>
      </w:r>
    </w:p>
  </w:footnote>
  <w:footnote w:type="continuationSeparator" w:id="0">
    <w:p w14:paraId="5967B776" w14:textId="77777777" w:rsidR="00AD2A76" w:rsidRDefault="00AD2A7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B8"/>
    <w:rsid w:val="00033432"/>
    <w:rsid w:val="000366F8"/>
    <w:rsid w:val="0005160E"/>
    <w:rsid w:val="00063FB7"/>
    <w:rsid w:val="0007442B"/>
    <w:rsid w:val="00085358"/>
    <w:rsid w:val="00097218"/>
    <w:rsid w:val="000C628B"/>
    <w:rsid w:val="00101206"/>
    <w:rsid w:val="0010301C"/>
    <w:rsid w:val="00130276"/>
    <w:rsid w:val="0015162C"/>
    <w:rsid w:val="00190FD3"/>
    <w:rsid w:val="001931AD"/>
    <w:rsid w:val="001B1C11"/>
    <w:rsid w:val="001B22C5"/>
    <w:rsid w:val="001B47CC"/>
    <w:rsid w:val="001D4362"/>
    <w:rsid w:val="002351EF"/>
    <w:rsid w:val="002B27EB"/>
    <w:rsid w:val="002C0A33"/>
    <w:rsid w:val="002F478C"/>
    <w:rsid w:val="00304EDB"/>
    <w:rsid w:val="00332E36"/>
    <w:rsid w:val="00363BCD"/>
    <w:rsid w:val="0037113A"/>
    <w:rsid w:val="003C54EA"/>
    <w:rsid w:val="003D78FC"/>
    <w:rsid w:val="00483C4C"/>
    <w:rsid w:val="004B2E68"/>
    <w:rsid w:val="004F2561"/>
    <w:rsid w:val="004F34F6"/>
    <w:rsid w:val="00500645"/>
    <w:rsid w:val="00514AFF"/>
    <w:rsid w:val="0051774C"/>
    <w:rsid w:val="00566A7F"/>
    <w:rsid w:val="00591100"/>
    <w:rsid w:val="00594AA4"/>
    <w:rsid w:val="005A633B"/>
    <w:rsid w:val="005B0440"/>
    <w:rsid w:val="005B3581"/>
    <w:rsid w:val="005E1E5C"/>
    <w:rsid w:val="005E24BC"/>
    <w:rsid w:val="005F3A7C"/>
    <w:rsid w:val="0063004D"/>
    <w:rsid w:val="00677CA7"/>
    <w:rsid w:val="006C0ED3"/>
    <w:rsid w:val="006C63FD"/>
    <w:rsid w:val="006F63A6"/>
    <w:rsid w:val="007645E0"/>
    <w:rsid w:val="007833A7"/>
    <w:rsid w:val="007D7726"/>
    <w:rsid w:val="007E6C11"/>
    <w:rsid w:val="007F1560"/>
    <w:rsid w:val="00855982"/>
    <w:rsid w:val="0089212D"/>
    <w:rsid w:val="00935AE4"/>
    <w:rsid w:val="00947D00"/>
    <w:rsid w:val="00953484"/>
    <w:rsid w:val="0096360A"/>
    <w:rsid w:val="00994192"/>
    <w:rsid w:val="009C6490"/>
    <w:rsid w:val="009D760F"/>
    <w:rsid w:val="009F74C3"/>
    <w:rsid w:val="00A06B1C"/>
    <w:rsid w:val="00A10484"/>
    <w:rsid w:val="00A13E12"/>
    <w:rsid w:val="00A870C1"/>
    <w:rsid w:val="00AA04BD"/>
    <w:rsid w:val="00AD2A76"/>
    <w:rsid w:val="00AE6C05"/>
    <w:rsid w:val="00AF6E23"/>
    <w:rsid w:val="00B17955"/>
    <w:rsid w:val="00B445B7"/>
    <w:rsid w:val="00B77D99"/>
    <w:rsid w:val="00B9455E"/>
    <w:rsid w:val="00BA4C5A"/>
    <w:rsid w:val="00BA73C1"/>
    <w:rsid w:val="00BC5402"/>
    <w:rsid w:val="00C16D1C"/>
    <w:rsid w:val="00C344FB"/>
    <w:rsid w:val="00C641EE"/>
    <w:rsid w:val="00C826DE"/>
    <w:rsid w:val="00CA6EB3"/>
    <w:rsid w:val="00CB0E83"/>
    <w:rsid w:val="00CB291F"/>
    <w:rsid w:val="00CD437D"/>
    <w:rsid w:val="00D169DB"/>
    <w:rsid w:val="00D44550"/>
    <w:rsid w:val="00D92557"/>
    <w:rsid w:val="00D95ED4"/>
    <w:rsid w:val="00DA531A"/>
    <w:rsid w:val="00DB1907"/>
    <w:rsid w:val="00DD0215"/>
    <w:rsid w:val="00DD2E35"/>
    <w:rsid w:val="00DD4711"/>
    <w:rsid w:val="00DD5DF2"/>
    <w:rsid w:val="00DE79B6"/>
    <w:rsid w:val="00DF1A8B"/>
    <w:rsid w:val="00EE2265"/>
    <w:rsid w:val="00EE3048"/>
    <w:rsid w:val="00EF48AE"/>
    <w:rsid w:val="00F06018"/>
    <w:rsid w:val="00F4244E"/>
    <w:rsid w:val="00F651B8"/>
    <w:rsid w:val="00F7248D"/>
    <w:rsid w:val="00F73667"/>
    <w:rsid w:val="00FA5E5A"/>
    <w:rsid w:val="00FA684E"/>
    <w:rsid w:val="00FB658E"/>
    <w:rsid w:val="00FC2A38"/>
    <w:rsid w:val="00FD262C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C0FA"/>
  <w15:chartTrackingRefBased/>
  <w15:docId w15:val="{75F8C51A-40C6-47C1-815F-E98E829A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luminat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481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Illuminati</dc:creator>
  <cp:lastModifiedBy>Illuminati</cp:lastModifiedBy>
  <cp:revision>156</cp:revision>
  <dcterms:created xsi:type="dcterms:W3CDTF">2019-01-20T18:24:00Z</dcterms:created>
  <dcterms:modified xsi:type="dcterms:W3CDTF">2019-01-28T21:16:00Z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