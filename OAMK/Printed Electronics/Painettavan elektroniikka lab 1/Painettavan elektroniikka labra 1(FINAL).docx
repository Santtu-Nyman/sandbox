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04830" w14:textId="29F52414" w:rsidR="00614D8D" w:rsidRDefault="00614D8D" w:rsidP="00614D8D">
      <w:pPr>
        <w:spacing w:after="0" w:line="240" w:lineRule="auto"/>
        <w:rPr>
          <w:rFonts w:ascii="Arial" w:eastAsia="Times New Roman" w:hAnsi="Arial" w:cs="Arial"/>
          <w:sz w:val="35"/>
          <w:szCs w:val="35"/>
          <w:lang w:val="fi-FI" w:eastAsia="en-US"/>
        </w:rPr>
      </w:pPr>
      <w:r w:rsidRPr="00614D8D">
        <w:rPr>
          <w:rFonts w:ascii="Arial" w:eastAsia="Times New Roman" w:hAnsi="Arial" w:cs="Arial"/>
          <w:sz w:val="35"/>
          <w:szCs w:val="35"/>
          <w:lang w:val="fi-FI" w:eastAsia="en-US"/>
        </w:rPr>
        <w:t>Painettavan elektroniikka</w:t>
      </w:r>
      <w:r w:rsidR="007D26E5">
        <w:rPr>
          <w:rFonts w:ascii="Arial" w:eastAsia="Times New Roman" w:hAnsi="Arial" w:cs="Arial"/>
          <w:sz w:val="35"/>
          <w:szCs w:val="35"/>
          <w:lang w:val="fi-FI" w:eastAsia="en-US"/>
        </w:rPr>
        <w:t xml:space="preserve"> labra </w:t>
      </w:r>
      <w:r w:rsidR="0075746C">
        <w:rPr>
          <w:rFonts w:ascii="Arial" w:eastAsia="Times New Roman" w:hAnsi="Arial" w:cs="Arial"/>
          <w:sz w:val="35"/>
          <w:szCs w:val="35"/>
          <w:lang w:val="fi-FI" w:eastAsia="en-US"/>
        </w:rPr>
        <w:t>1</w:t>
      </w:r>
      <w:r w:rsidRPr="00614D8D">
        <w:rPr>
          <w:rFonts w:ascii="Arial" w:eastAsia="Times New Roman" w:hAnsi="Arial" w:cs="Arial"/>
          <w:sz w:val="35"/>
          <w:szCs w:val="35"/>
          <w:lang w:val="fi-FI" w:eastAsia="en-US"/>
        </w:rPr>
        <w:t>, mittaukset</w:t>
      </w:r>
      <w:r w:rsidR="00143CDD">
        <w:rPr>
          <w:rFonts w:ascii="Arial" w:eastAsia="Times New Roman" w:hAnsi="Arial" w:cs="Arial"/>
          <w:sz w:val="35"/>
          <w:szCs w:val="35"/>
          <w:lang w:val="fi-FI" w:eastAsia="en-US"/>
        </w:rPr>
        <w:t xml:space="preserve"> </w:t>
      </w:r>
      <w:r w:rsidRPr="00614D8D">
        <w:rPr>
          <w:rFonts w:ascii="Arial" w:eastAsia="Times New Roman" w:hAnsi="Arial" w:cs="Arial"/>
          <w:sz w:val="35"/>
          <w:szCs w:val="35"/>
          <w:lang w:val="fi-FI" w:eastAsia="en-US"/>
        </w:rPr>
        <w:t>testikortilta</w:t>
      </w:r>
    </w:p>
    <w:p w14:paraId="201F43B6" w14:textId="7BCCCC89" w:rsidR="007D26E5" w:rsidRDefault="007D26E5" w:rsidP="00614D8D">
      <w:pPr>
        <w:spacing w:after="0" w:line="240" w:lineRule="auto"/>
        <w:rPr>
          <w:rFonts w:ascii="Arial" w:eastAsia="Times New Roman" w:hAnsi="Arial" w:cs="Arial"/>
          <w:sz w:val="35"/>
          <w:szCs w:val="35"/>
          <w:lang w:val="fi-FI" w:eastAsia="en-US"/>
        </w:rPr>
      </w:pPr>
    </w:p>
    <w:p w14:paraId="7ACF99EE" w14:textId="62F32601" w:rsidR="007D26E5" w:rsidRPr="007F7D7A" w:rsidRDefault="007D26E5" w:rsidP="00614D8D">
      <w:pPr>
        <w:spacing w:after="0" w:line="240" w:lineRule="auto"/>
        <w:rPr>
          <w:rFonts w:ascii="Arial" w:eastAsia="Times New Roman" w:hAnsi="Arial" w:cs="Arial"/>
          <w:sz w:val="32"/>
          <w:szCs w:val="32"/>
          <w:lang w:val="fi-FI" w:eastAsia="en-US"/>
        </w:rPr>
      </w:pPr>
      <w:r w:rsidRPr="007F7D7A">
        <w:rPr>
          <w:rFonts w:ascii="Arial" w:eastAsia="Times New Roman" w:hAnsi="Arial" w:cs="Arial"/>
          <w:sz w:val="32"/>
          <w:szCs w:val="32"/>
          <w:lang w:val="fi-FI" w:eastAsia="en-US"/>
        </w:rPr>
        <w:t>Santtu Nyman</w:t>
      </w:r>
      <w:r w:rsidR="00084289" w:rsidRPr="007F7D7A">
        <w:rPr>
          <w:rFonts w:ascii="Arial" w:eastAsia="Times New Roman" w:hAnsi="Arial" w:cs="Arial"/>
          <w:sz w:val="32"/>
          <w:szCs w:val="32"/>
          <w:lang w:val="fi-FI" w:eastAsia="en-US"/>
        </w:rPr>
        <w:t xml:space="preserve"> ja</w:t>
      </w:r>
      <w:r w:rsidRPr="007F7D7A">
        <w:rPr>
          <w:rFonts w:ascii="Arial" w:eastAsia="Times New Roman" w:hAnsi="Arial" w:cs="Arial"/>
          <w:sz w:val="32"/>
          <w:szCs w:val="32"/>
          <w:lang w:val="fi-FI" w:eastAsia="en-US"/>
        </w:rPr>
        <w:t xml:space="preserve"> Jarno Poikonen</w:t>
      </w:r>
    </w:p>
    <w:p w14:paraId="3F8A3888" w14:textId="37DA10DB" w:rsidR="00855982" w:rsidRPr="00614D8D" w:rsidRDefault="00614D8D" w:rsidP="00DB4A49">
      <w:pPr>
        <w:pStyle w:val="Heading1"/>
        <w:numPr>
          <w:ilvl w:val="0"/>
          <w:numId w:val="33"/>
        </w:numPr>
        <w:rPr>
          <w:lang w:val="fi-FI"/>
        </w:rPr>
      </w:pPr>
      <w:r w:rsidRPr="00614D8D">
        <w:rPr>
          <w:lang w:val="fi-FI"/>
        </w:rPr>
        <w:t>Jo</w:t>
      </w:r>
      <w:r>
        <w:rPr>
          <w:lang w:val="fi-FI"/>
        </w:rPr>
        <w:t>htime</w:t>
      </w:r>
      <w:r w:rsidR="00A6755F">
        <w:rPr>
          <w:lang w:val="fi-FI"/>
        </w:rPr>
        <w:t>t</w:t>
      </w:r>
      <w:bookmarkStart w:id="0" w:name="_GoBack"/>
      <w:bookmarkEnd w:id="0"/>
    </w:p>
    <w:p w14:paraId="46E1D16F" w14:textId="6FFEBD01" w:rsidR="00CB38FE" w:rsidRDefault="00CF48CE" w:rsidP="00CB38FE">
      <w:pPr>
        <w:pStyle w:val="ListParagraph"/>
        <w:numPr>
          <w:ilvl w:val="0"/>
          <w:numId w:val="36"/>
        </w:numPr>
        <w:rPr>
          <w:lang w:val="fi-FI"/>
        </w:rPr>
      </w:pPr>
      <w:r w:rsidRPr="00CF48CE">
        <w:rPr>
          <w:lang w:val="fi-FI"/>
        </w:rPr>
        <w:t xml:space="preserve">Levein johdin 0.42 </w:t>
      </w:r>
      <w:r w:rsidR="002C644E">
        <w:t>Ω</w:t>
      </w:r>
      <w:r w:rsidRPr="00CF48CE">
        <w:rPr>
          <w:lang w:val="fi-FI"/>
        </w:rPr>
        <w:t>, Keskikokoinen</w:t>
      </w:r>
      <w:r w:rsidR="00A6755F">
        <w:rPr>
          <w:lang w:val="fi-FI"/>
        </w:rPr>
        <w:t xml:space="preserve"> </w:t>
      </w:r>
      <w:r w:rsidR="00A6755F" w:rsidRPr="00CF48CE">
        <w:rPr>
          <w:lang w:val="fi-FI"/>
        </w:rPr>
        <w:t>johdin</w:t>
      </w:r>
      <w:r w:rsidRPr="00CF48CE">
        <w:rPr>
          <w:lang w:val="fi-FI"/>
        </w:rPr>
        <w:t xml:space="preserve"> 0.9 </w:t>
      </w:r>
      <w:r w:rsidR="002C644E">
        <w:t>Ω</w:t>
      </w:r>
      <w:r w:rsidRPr="00CF48CE">
        <w:rPr>
          <w:lang w:val="fi-FI"/>
        </w:rPr>
        <w:t>,</w:t>
      </w:r>
      <w:r>
        <w:rPr>
          <w:lang w:val="fi-FI"/>
        </w:rPr>
        <w:t xml:space="preserve"> </w:t>
      </w:r>
      <w:r w:rsidR="00A6755F">
        <w:rPr>
          <w:lang w:val="fi-FI"/>
        </w:rPr>
        <w:t xml:space="preserve">Ohuin </w:t>
      </w:r>
      <w:r w:rsidR="00A6755F" w:rsidRPr="00CF48CE">
        <w:rPr>
          <w:lang w:val="fi-FI"/>
        </w:rPr>
        <w:t>johdin</w:t>
      </w:r>
      <w:r w:rsidR="00A6755F">
        <w:rPr>
          <w:lang w:val="fi-FI"/>
        </w:rPr>
        <w:t xml:space="preserve"> 1.42 </w:t>
      </w:r>
      <w:r w:rsidR="002C644E">
        <w:t>Ω</w:t>
      </w:r>
      <w:r w:rsidR="00700628" w:rsidRPr="00700628">
        <w:rPr>
          <w:lang w:val="fi-FI"/>
        </w:rPr>
        <w:t>.</w:t>
      </w:r>
    </w:p>
    <w:p w14:paraId="39AF123A" w14:textId="77777777" w:rsidR="002C4369" w:rsidRPr="002C4369" w:rsidRDefault="002C4369" w:rsidP="002C4369">
      <w:pPr>
        <w:pStyle w:val="ListParagraph"/>
        <w:rPr>
          <w:lang w:val="fi-FI"/>
        </w:rPr>
      </w:pPr>
    </w:p>
    <w:p w14:paraId="608658F7" w14:textId="2999C3CB" w:rsidR="00A46E62" w:rsidRDefault="00A46E62" w:rsidP="00A46E62">
      <w:pPr>
        <w:pStyle w:val="ListParagraph"/>
        <w:numPr>
          <w:ilvl w:val="0"/>
          <w:numId w:val="36"/>
        </w:numPr>
        <w:rPr>
          <w:lang w:val="fi-FI"/>
        </w:rPr>
      </w:pPr>
      <w:r>
        <w:rPr>
          <w:lang w:val="fi-FI"/>
        </w:rPr>
        <w:t xml:space="preserve"> </w:t>
      </w:r>
      <w:r w:rsidRPr="00CF48CE">
        <w:rPr>
          <w:lang w:val="fi-FI"/>
        </w:rPr>
        <w:t>Levei</w:t>
      </w:r>
      <w:r w:rsidR="00D73E79">
        <w:rPr>
          <w:lang w:val="fi-FI"/>
        </w:rPr>
        <w:t>mmän</w:t>
      </w:r>
      <w:r w:rsidRPr="00CF48CE">
        <w:rPr>
          <w:lang w:val="fi-FI"/>
        </w:rPr>
        <w:t xml:space="preserve"> joh</w:t>
      </w:r>
      <w:r w:rsidR="009C0738">
        <w:rPr>
          <w:lang w:val="fi-FI"/>
        </w:rPr>
        <w:t>t</w:t>
      </w:r>
      <w:r w:rsidRPr="00CF48CE">
        <w:rPr>
          <w:lang w:val="fi-FI"/>
        </w:rPr>
        <w:t>i</w:t>
      </w:r>
      <w:r w:rsidR="009C0738">
        <w:rPr>
          <w:lang w:val="fi-FI"/>
        </w:rPr>
        <w:t>men</w:t>
      </w:r>
      <w:r>
        <w:rPr>
          <w:lang w:val="fi-FI"/>
        </w:rPr>
        <w:t xml:space="preserve"> </w:t>
      </w:r>
      <w:r w:rsidR="00D15D5C">
        <w:rPr>
          <w:lang w:val="fi-FI"/>
        </w:rPr>
        <w:t>leveys</w:t>
      </w:r>
      <w:r>
        <w:rPr>
          <w:lang w:val="fi-FI"/>
        </w:rPr>
        <w:t xml:space="preserve"> 1.43E-3 m, </w:t>
      </w:r>
      <w:r w:rsidRPr="00CF48CE">
        <w:rPr>
          <w:lang w:val="fi-FI"/>
        </w:rPr>
        <w:t>Keskikokoi</w:t>
      </w:r>
      <w:r w:rsidR="006E5BB4">
        <w:rPr>
          <w:lang w:val="fi-FI"/>
        </w:rPr>
        <w:t>sen</w:t>
      </w:r>
      <w:r>
        <w:rPr>
          <w:lang w:val="fi-FI"/>
        </w:rPr>
        <w:t xml:space="preserve"> </w:t>
      </w:r>
      <w:r w:rsidR="009C0738" w:rsidRPr="00CF48CE">
        <w:rPr>
          <w:lang w:val="fi-FI"/>
        </w:rPr>
        <w:t>joh</w:t>
      </w:r>
      <w:r w:rsidR="009C0738">
        <w:rPr>
          <w:lang w:val="fi-FI"/>
        </w:rPr>
        <w:t>t</w:t>
      </w:r>
      <w:r w:rsidR="009C0738" w:rsidRPr="00CF48CE">
        <w:rPr>
          <w:lang w:val="fi-FI"/>
        </w:rPr>
        <w:t>i</w:t>
      </w:r>
      <w:r w:rsidR="009C0738">
        <w:rPr>
          <w:lang w:val="fi-FI"/>
        </w:rPr>
        <w:t>men</w:t>
      </w:r>
      <w:r>
        <w:rPr>
          <w:lang w:val="fi-FI"/>
        </w:rPr>
        <w:t xml:space="preserve"> </w:t>
      </w:r>
      <w:r w:rsidR="00143CDD">
        <w:rPr>
          <w:lang w:val="fi-FI"/>
        </w:rPr>
        <w:t>leveys</w:t>
      </w:r>
      <w:r>
        <w:rPr>
          <w:lang w:val="fi-FI"/>
        </w:rPr>
        <w:t xml:space="preserve"> 0.9E-3 m</w:t>
      </w:r>
      <w:r w:rsidRPr="00CF48CE">
        <w:rPr>
          <w:lang w:val="fi-FI"/>
        </w:rPr>
        <w:t>,</w:t>
      </w:r>
      <w:r>
        <w:rPr>
          <w:lang w:val="fi-FI"/>
        </w:rPr>
        <w:t xml:space="preserve"> Ohui</w:t>
      </w:r>
      <w:r w:rsidR="006E5BB4">
        <w:rPr>
          <w:lang w:val="fi-FI"/>
        </w:rPr>
        <w:t>mman</w:t>
      </w:r>
      <w:r>
        <w:rPr>
          <w:lang w:val="fi-FI"/>
        </w:rPr>
        <w:t xml:space="preserve"> </w:t>
      </w:r>
      <w:r w:rsidR="009C0738" w:rsidRPr="00CF48CE">
        <w:rPr>
          <w:lang w:val="fi-FI"/>
        </w:rPr>
        <w:t>joh</w:t>
      </w:r>
      <w:r w:rsidR="009C0738">
        <w:rPr>
          <w:lang w:val="fi-FI"/>
        </w:rPr>
        <w:t>t</w:t>
      </w:r>
      <w:r w:rsidR="009C0738" w:rsidRPr="00CF48CE">
        <w:rPr>
          <w:lang w:val="fi-FI"/>
        </w:rPr>
        <w:t>i</w:t>
      </w:r>
      <w:r w:rsidR="009C0738">
        <w:rPr>
          <w:lang w:val="fi-FI"/>
        </w:rPr>
        <w:t>men</w:t>
      </w:r>
      <w:r>
        <w:rPr>
          <w:lang w:val="fi-FI"/>
        </w:rPr>
        <w:t xml:space="preserve"> </w:t>
      </w:r>
      <w:r w:rsidR="00143CDD">
        <w:rPr>
          <w:lang w:val="fi-FI"/>
        </w:rPr>
        <w:t xml:space="preserve">leveys </w:t>
      </w:r>
      <w:r>
        <w:rPr>
          <w:lang w:val="fi-FI"/>
        </w:rPr>
        <w:t>0.429E-3 m</w:t>
      </w:r>
      <w:r w:rsidR="00700628">
        <w:rPr>
          <w:lang w:val="fi-FI"/>
        </w:rPr>
        <w:t>.</w:t>
      </w:r>
      <w:r w:rsidR="008F7153">
        <w:rPr>
          <w:lang w:val="fi-FI"/>
        </w:rPr>
        <w:t xml:space="preserve"> Kaikki johtimet ovat 94 mm pitkiä.</w:t>
      </w:r>
    </w:p>
    <w:p w14:paraId="6F1D6ADE" w14:textId="77777777" w:rsidR="00A46E62" w:rsidRPr="00A46E62" w:rsidRDefault="00A46E62" w:rsidP="00A46E62">
      <w:pPr>
        <w:pStyle w:val="ListParagraph"/>
        <w:rPr>
          <w:lang w:val="fi-FI"/>
        </w:rPr>
      </w:pPr>
    </w:p>
    <w:p w14:paraId="25429B00" w14:textId="46D4B150" w:rsidR="00363666" w:rsidRPr="00363666" w:rsidRDefault="00BE4D98" w:rsidP="00363666">
      <w:pPr>
        <w:pStyle w:val="ListParagraph"/>
        <w:numPr>
          <w:ilvl w:val="0"/>
          <w:numId w:val="36"/>
        </w:numPr>
        <w:rPr>
          <w:lang w:val="fi-FI"/>
        </w:rPr>
      </w:pPr>
      <w:r>
        <w:rPr>
          <w:lang w:val="fi-FI"/>
        </w:rPr>
        <w:t>Johtimen kerrospaksuuden laskennassa on oletettu puhtaan hopean resistiivisyyttä (opettajan ohje).</w:t>
      </w:r>
      <w:r w:rsidR="007D3A4E">
        <w:rPr>
          <w:lang w:val="fi-FI"/>
        </w:rPr>
        <w:t xml:space="preserve"> Kerrospaksuus on laskettu käyttäen ohuinta johdinta</w:t>
      </w:r>
      <w:r w:rsidR="003B4679">
        <w:rPr>
          <w:lang w:val="fi-FI"/>
        </w:rPr>
        <w:t xml:space="preserve"> ja verrattu muihin johtimii</w:t>
      </w:r>
      <w:r w:rsidR="00EF7568">
        <w:rPr>
          <w:lang w:val="fi-FI"/>
        </w:rPr>
        <w:t>n. Muista johtimista laskettuna kerros paksuus on ~2</w:t>
      </w:r>
      <w:r w:rsidR="00DA7FD7">
        <w:rPr>
          <w:lang w:val="fi-FI"/>
        </w:rPr>
        <w:t xml:space="preserve"> </w:t>
      </w:r>
      <w:proofErr w:type="spellStart"/>
      <w:r w:rsidR="00DA7FD7">
        <w:t>μm</w:t>
      </w:r>
      <w:proofErr w:type="spellEnd"/>
      <w:r w:rsidR="00DA7FD7">
        <w:t>.</w:t>
      </w:r>
      <w:r w:rsidR="00FB7C00">
        <w:rPr>
          <w:noProof/>
          <w:lang w:val="fi-FI"/>
        </w:rPr>
        <w:drawing>
          <wp:inline distT="0" distB="0" distL="0" distR="0" wp14:anchorId="4BE3FBB1" wp14:editId="50A78CE3">
            <wp:extent cx="59436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DB41" w14:textId="77777777" w:rsidR="00156EAA" w:rsidRPr="00156EAA" w:rsidRDefault="00156EAA" w:rsidP="00156EAA">
      <w:pPr>
        <w:pStyle w:val="ListParagraph"/>
        <w:rPr>
          <w:lang w:val="fi-FI"/>
        </w:rPr>
      </w:pPr>
    </w:p>
    <w:p w14:paraId="2400EA36" w14:textId="5E4222CC" w:rsidR="00156EAA" w:rsidRDefault="003A3646" w:rsidP="00A46E62">
      <w:pPr>
        <w:pStyle w:val="ListParagraph"/>
        <w:numPr>
          <w:ilvl w:val="0"/>
          <w:numId w:val="36"/>
        </w:numPr>
        <w:rPr>
          <w:lang w:val="fi-FI"/>
        </w:rPr>
      </w:pPr>
      <w:r>
        <w:rPr>
          <w:lang w:val="fi-FI"/>
        </w:rPr>
        <w:t>Pituuksien mittaamisessa on jonkin verran virheitä</w:t>
      </w:r>
      <w:r w:rsidR="00453445">
        <w:rPr>
          <w:lang w:val="fi-FI"/>
        </w:rPr>
        <w:t>, Mitattu vastus voi hieman heittää oikeasta</w:t>
      </w:r>
      <w:r w:rsidR="00156EAA">
        <w:rPr>
          <w:lang w:val="fi-FI"/>
        </w:rPr>
        <w:t xml:space="preserve"> ja </w:t>
      </w:r>
      <w:r w:rsidR="00804C35">
        <w:rPr>
          <w:lang w:val="fi-FI"/>
        </w:rPr>
        <w:t xml:space="preserve">johtimen </w:t>
      </w:r>
      <w:r>
        <w:rPr>
          <w:lang w:val="fi-FI"/>
        </w:rPr>
        <w:t>kerrospaksuuden</w:t>
      </w:r>
      <w:r w:rsidR="00804C35">
        <w:rPr>
          <w:lang w:val="fi-FI"/>
        </w:rPr>
        <w:t xml:space="preserve"> laskennassa on käytetty puhtaan hopean resistiivisyyttä.</w:t>
      </w:r>
      <w:r w:rsidR="00143CDD">
        <w:rPr>
          <w:lang w:val="fi-FI"/>
        </w:rPr>
        <w:t xml:space="preserve"> Hopeamuste ei todennäköisesti ole tasaisesti </w:t>
      </w:r>
      <w:r w:rsidR="00DD5442">
        <w:rPr>
          <w:lang w:val="fi-FI"/>
        </w:rPr>
        <w:t xml:space="preserve">asettunut substraatille. </w:t>
      </w:r>
    </w:p>
    <w:p w14:paraId="500CC778" w14:textId="52E47446" w:rsidR="004B278A" w:rsidRPr="00515172" w:rsidRDefault="00515172" w:rsidP="00515172">
      <w:pPr>
        <w:rPr>
          <w:lang w:val="fi-FI"/>
        </w:rPr>
      </w:pPr>
      <w:r>
        <w:rPr>
          <w:lang w:val="fi-FI"/>
        </w:rPr>
        <w:br w:type="page"/>
      </w:r>
    </w:p>
    <w:p w14:paraId="517F5FC9" w14:textId="3C779974" w:rsidR="004B278A" w:rsidRPr="00614D8D" w:rsidRDefault="004B278A" w:rsidP="004B278A">
      <w:pPr>
        <w:pStyle w:val="Heading1"/>
        <w:numPr>
          <w:ilvl w:val="0"/>
          <w:numId w:val="33"/>
        </w:numPr>
        <w:rPr>
          <w:lang w:val="fi-FI"/>
        </w:rPr>
      </w:pPr>
      <w:r>
        <w:rPr>
          <w:lang w:val="fi-FI"/>
        </w:rPr>
        <w:lastRenderedPageBreak/>
        <w:t>Kondensaattori</w:t>
      </w:r>
    </w:p>
    <w:p w14:paraId="195065F3" w14:textId="4E88C51D" w:rsidR="006D29EE" w:rsidRDefault="000C7E2B" w:rsidP="006D29EE">
      <w:pPr>
        <w:pStyle w:val="ListParagraph"/>
        <w:numPr>
          <w:ilvl w:val="0"/>
          <w:numId w:val="38"/>
        </w:numPr>
        <w:rPr>
          <w:lang w:val="fi-FI"/>
        </w:rPr>
      </w:pPr>
      <w:r>
        <w:rPr>
          <w:lang w:val="fi-FI"/>
        </w:rPr>
        <w:t>1</w:t>
      </w:r>
      <w:r w:rsidR="006D29EE">
        <w:rPr>
          <w:lang w:val="fi-FI"/>
        </w:rPr>
        <w:t>.</w:t>
      </w:r>
      <w:r>
        <w:rPr>
          <w:lang w:val="fi-FI"/>
        </w:rPr>
        <w:t>1</w:t>
      </w:r>
      <w:r w:rsidR="006D29EE">
        <w:rPr>
          <w:lang w:val="fi-FI"/>
        </w:rPr>
        <w:t>9</w:t>
      </w:r>
      <w:r w:rsidR="00900D11">
        <w:rPr>
          <w:lang w:val="fi-FI"/>
        </w:rPr>
        <w:t>64</w:t>
      </w:r>
      <w:r w:rsidR="006D29EE">
        <w:rPr>
          <w:lang w:val="fi-FI"/>
        </w:rPr>
        <w:t xml:space="preserve"> </w:t>
      </w:r>
      <w:r w:rsidR="00A93F81">
        <w:rPr>
          <w:lang w:val="fi-FI"/>
        </w:rPr>
        <w:t>n</w:t>
      </w:r>
      <w:r w:rsidR="006D29EE">
        <w:rPr>
          <w:lang w:val="fi-FI"/>
        </w:rPr>
        <w:t>F</w:t>
      </w:r>
      <w:r w:rsidR="00700628">
        <w:rPr>
          <w:lang w:val="fi-FI"/>
        </w:rPr>
        <w:t>.</w:t>
      </w:r>
    </w:p>
    <w:p w14:paraId="3C4A9D13" w14:textId="77777777" w:rsidR="00356F0C" w:rsidRPr="00356F0C" w:rsidRDefault="00356F0C" w:rsidP="00356F0C">
      <w:pPr>
        <w:pStyle w:val="ListParagraph"/>
        <w:ind w:left="1080"/>
        <w:rPr>
          <w:lang w:val="fi-FI"/>
        </w:rPr>
      </w:pPr>
    </w:p>
    <w:p w14:paraId="4C0FE3D8" w14:textId="740007F9" w:rsidR="00515172" w:rsidRPr="00515172" w:rsidRDefault="00F31884" w:rsidP="00515172">
      <w:pPr>
        <w:pStyle w:val="ListParagraph"/>
        <w:numPr>
          <w:ilvl w:val="0"/>
          <w:numId w:val="38"/>
        </w:numPr>
        <w:rPr>
          <w:lang w:val="fi-FI"/>
        </w:rPr>
      </w:pPr>
      <w:proofErr w:type="spellStart"/>
      <w:r>
        <w:rPr>
          <w:lang w:val="fi-FI"/>
        </w:rPr>
        <w:t>S</w:t>
      </w:r>
      <w:r w:rsidR="006D29EE">
        <w:rPr>
          <w:lang w:val="fi-FI"/>
        </w:rPr>
        <w:t>ubtraatin</w:t>
      </w:r>
      <w:proofErr w:type="spellEnd"/>
      <w:r w:rsidR="006D29EE">
        <w:rPr>
          <w:lang w:val="fi-FI"/>
        </w:rPr>
        <w:t xml:space="preserve"> paksuus </w:t>
      </w:r>
      <w:r>
        <w:rPr>
          <w:lang w:val="fi-FI"/>
        </w:rPr>
        <w:t xml:space="preserve">on oletettu tasan </w:t>
      </w:r>
      <w:r w:rsidR="006D29EE">
        <w:rPr>
          <w:lang w:val="fi-FI"/>
        </w:rPr>
        <w:t xml:space="preserve">50 </w:t>
      </w:r>
      <w:r w:rsidR="002E5022">
        <w:t>μ</w:t>
      </w:r>
      <w:r w:rsidR="006D29EE">
        <w:rPr>
          <w:lang w:val="fi-FI"/>
        </w:rPr>
        <w:t>m</w:t>
      </w:r>
      <w:r>
        <w:rPr>
          <w:lang w:val="fi-FI"/>
        </w:rPr>
        <w:t xml:space="preserve"> (opettajan ohje)</w:t>
      </w:r>
      <w:r w:rsidR="00D4295C">
        <w:rPr>
          <w:lang w:val="fi-FI"/>
        </w:rPr>
        <w:t>.</w:t>
      </w:r>
      <w:r w:rsidR="006D29EE">
        <w:rPr>
          <w:lang w:val="fi-FI"/>
        </w:rPr>
        <w:t xml:space="preserve"> </w:t>
      </w:r>
    </w:p>
    <w:p w14:paraId="521EB7D5" w14:textId="77777777" w:rsidR="00515172" w:rsidRPr="007F7D7A" w:rsidRDefault="007A57B1" w:rsidP="00515172">
      <w:pPr>
        <w:pStyle w:val="ListParagraph"/>
        <w:ind w:left="1170"/>
        <w:rPr>
          <w:iCs/>
        </w:rPr>
      </w:pPr>
      <w:r w:rsidRPr="00515172">
        <w:rPr>
          <w:iCs/>
        </w:rPr>
        <w:t>ε</w:t>
      </w:r>
      <w:r w:rsidRPr="007F7D7A">
        <w:rPr>
          <w:vertAlign w:val="subscript"/>
        </w:rPr>
        <w:t>0</w:t>
      </w:r>
      <w:r w:rsidRPr="007F7D7A">
        <w:t> = </w:t>
      </w:r>
      <w:r w:rsidRPr="007F7D7A">
        <w:rPr>
          <w:rStyle w:val="nowrap"/>
        </w:rPr>
        <w:t>8.854187817E-12</w:t>
      </w:r>
    </w:p>
    <w:p w14:paraId="73BBE252" w14:textId="4DC322E6" w:rsidR="00515172" w:rsidRPr="007F7D7A" w:rsidRDefault="00D22598" w:rsidP="00515172">
      <w:pPr>
        <w:pStyle w:val="ListParagraph"/>
        <w:ind w:left="1170"/>
      </w:pPr>
      <w:r w:rsidRPr="007F7D7A">
        <w:rPr>
          <w:iCs/>
        </w:rPr>
        <w:t xml:space="preserve">C = </w:t>
      </w:r>
      <w:r w:rsidR="00D97F38" w:rsidRPr="00515172">
        <w:rPr>
          <w:iCs/>
        </w:rPr>
        <w:t>ε</w:t>
      </w:r>
      <w:r w:rsidR="00D97F38" w:rsidRPr="007F7D7A">
        <w:rPr>
          <w:vertAlign w:val="subscript"/>
        </w:rPr>
        <w:t>0</w:t>
      </w:r>
      <w:r w:rsidRPr="007F7D7A">
        <w:rPr>
          <w:iCs/>
        </w:rPr>
        <w:t>*</w:t>
      </w:r>
      <w:r w:rsidR="00D97F38" w:rsidRPr="00515172">
        <w:rPr>
          <w:iCs/>
        </w:rPr>
        <w:t>ε</w:t>
      </w:r>
      <w:r w:rsidR="00D97F38" w:rsidRPr="007F7D7A">
        <w:rPr>
          <w:vertAlign w:val="subscript"/>
        </w:rPr>
        <w:t>r</w:t>
      </w:r>
      <w:r w:rsidRPr="007F7D7A">
        <w:rPr>
          <w:iCs/>
        </w:rPr>
        <w:t>*</w:t>
      </w:r>
      <w:r w:rsidR="00D4295C" w:rsidRPr="007F7D7A">
        <w:rPr>
          <w:iCs/>
        </w:rPr>
        <w:t>(A/</w:t>
      </w:r>
      <w:r w:rsidR="001838FC" w:rsidRPr="007F7D7A">
        <w:rPr>
          <w:iCs/>
        </w:rPr>
        <w:t>d</w:t>
      </w:r>
      <w:r w:rsidR="00D4295C" w:rsidRPr="007F7D7A">
        <w:rPr>
          <w:iCs/>
        </w:rPr>
        <w:t>)</w:t>
      </w:r>
      <w:r w:rsidR="00FD2BAD" w:rsidRPr="007F7D7A">
        <w:rPr>
          <w:iCs/>
        </w:rPr>
        <w:t xml:space="preserve"> = </w:t>
      </w:r>
      <w:r w:rsidR="00FD2BAD" w:rsidRPr="007F7D7A">
        <w:t>1.964E-9 F</w:t>
      </w:r>
      <w:r w:rsidRPr="007F7D7A">
        <w:rPr>
          <w:iCs/>
        </w:rPr>
        <w:t>.</w:t>
      </w:r>
    </w:p>
    <w:p w14:paraId="16ECD274" w14:textId="77777777" w:rsidR="00515172" w:rsidRPr="007F7D7A" w:rsidRDefault="00926EB8" w:rsidP="00515172">
      <w:pPr>
        <w:pStyle w:val="ListParagraph"/>
        <w:ind w:left="1170"/>
        <w:rPr>
          <w:iCs/>
        </w:rPr>
      </w:pPr>
      <w:r w:rsidRPr="007F7D7A">
        <w:rPr>
          <w:iCs/>
        </w:rPr>
        <w:t>A = w*h. w = 48E-3 m.</w:t>
      </w:r>
    </w:p>
    <w:p w14:paraId="71EB9967" w14:textId="77777777" w:rsidR="00515172" w:rsidRPr="007F7D7A" w:rsidRDefault="00926EB8" w:rsidP="00515172">
      <w:pPr>
        <w:pStyle w:val="ListParagraph"/>
        <w:ind w:left="1170"/>
        <w:rPr>
          <w:iCs/>
        </w:rPr>
      </w:pPr>
      <w:r w:rsidRPr="007F7D7A">
        <w:rPr>
          <w:iCs/>
        </w:rPr>
        <w:t xml:space="preserve">h = 45E-3 m. </w:t>
      </w:r>
    </w:p>
    <w:p w14:paraId="34AF8746" w14:textId="77777777" w:rsidR="00515172" w:rsidRPr="007F7D7A" w:rsidRDefault="00813433" w:rsidP="00515172">
      <w:pPr>
        <w:pStyle w:val="ListParagraph"/>
        <w:ind w:left="1170"/>
        <w:rPr>
          <w:iCs/>
        </w:rPr>
      </w:pPr>
      <w:r w:rsidRPr="007F7D7A">
        <w:rPr>
          <w:iCs/>
        </w:rPr>
        <w:t>d = 5</w:t>
      </w:r>
      <w:r w:rsidR="00FD2BAD" w:rsidRPr="007F7D7A">
        <w:rPr>
          <w:iCs/>
        </w:rPr>
        <w:t xml:space="preserve">E-5 m. </w:t>
      </w:r>
    </w:p>
    <w:p w14:paraId="1400E4E2" w14:textId="77777777" w:rsidR="00515172" w:rsidRDefault="00FD2BAD" w:rsidP="00515172">
      <w:pPr>
        <w:pStyle w:val="ListParagraph"/>
        <w:ind w:left="1170"/>
        <w:rPr>
          <w:lang w:val="fi-FI"/>
        </w:rPr>
      </w:pPr>
      <w:r w:rsidRPr="00D97F38">
        <w:rPr>
          <w:iCs/>
        </w:rPr>
        <w:t>ε</w:t>
      </w:r>
      <w:r w:rsidRPr="00700628">
        <w:rPr>
          <w:vertAlign w:val="subscript"/>
          <w:lang w:val="fi-FI"/>
        </w:rPr>
        <w:t xml:space="preserve">r = </w:t>
      </w:r>
      <w:r w:rsidR="00700628" w:rsidRPr="00700628">
        <w:rPr>
          <w:lang w:val="fi-FI"/>
        </w:rPr>
        <w:t>1.964E-9 F</w:t>
      </w:r>
      <w:r w:rsidR="00700628">
        <w:rPr>
          <w:lang w:val="fi-FI"/>
        </w:rPr>
        <w:t xml:space="preserve"> / (</w:t>
      </w:r>
      <w:r w:rsidR="00700628" w:rsidRPr="00D97F38">
        <w:rPr>
          <w:iCs/>
        </w:rPr>
        <w:t>ε</w:t>
      </w:r>
      <w:r w:rsidR="00700628" w:rsidRPr="00700628">
        <w:rPr>
          <w:vertAlign w:val="subscript"/>
          <w:lang w:val="fi-FI"/>
        </w:rPr>
        <w:t>0</w:t>
      </w:r>
      <w:r w:rsidR="00700628">
        <w:rPr>
          <w:vertAlign w:val="subscript"/>
          <w:lang w:val="fi-FI"/>
        </w:rPr>
        <w:t xml:space="preserve"> </w:t>
      </w:r>
      <w:r w:rsidR="00700628" w:rsidRPr="00700628">
        <w:rPr>
          <w:iCs/>
          <w:lang w:val="fi-FI"/>
        </w:rPr>
        <w:t>*</w:t>
      </w:r>
      <w:r w:rsidR="00700628">
        <w:rPr>
          <w:iCs/>
          <w:lang w:val="fi-FI"/>
        </w:rPr>
        <w:t xml:space="preserve"> ((w * h) / d)</w:t>
      </w:r>
      <w:r w:rsidR="00700628">
        <w:rPr>
          <w:lang w:val="fi-FI"/>
        </w:rPr>
        <w:t>) = 3.1278.</w:t>
      </w:r>
    </w:p>
    <w:p w14:paraId="1D551252" w14:textId="4CE54E7D" w:rsidR="00356F0C" w:rsidRPr="00700628" w:rsidRDefault="00F45242" w:rsidP="00515172">
      <w:pPr>
        <w:pStyle w:val="ListParagraph"/>
        <w:ind w:left="1170"/>
        <w:rPr>
          <w:lang w:val="fi-FI"/>
        </w:rPr>
      </w:pPr>
      <w:r>
        <w:rPr>
          <w:lang w:val="fi-FI"/>
        </w:rPr>
        <w:t xml:space="preserve">eli </w:t>
      </w:r>
      <w:r w:rsidR="00457210">
        <w:rPr>
          <w:lang w:val="fi-FI"/>
        </w:rPr>
        <w:t xml:space="preserve">subtraatin </w:t>
      </w:r>
      <w:r>
        <w:rPr>
          <w:lang w:val="fi-FI"/>
        </w:rPr>
        <w:t xml:space="preserve">relatiivinen </w:t>
      </w:r>
      <w:r w:rsidR="0006360F">
        <w:rPr>
          <w:lang w:val="fi-FI"/>
        </w:rPr>
        <w:t>permitiivisyys on 3.1278.</w:t>
      </w:r>
    </w:p>
    <w:p w14:paraId="7C05B53D" w14:textId="77777777" w:rsidR="006D29EE" w:rsidRPr="00700628" w:rsidRDefault="006D29EE" w:rsidP="006D29EE">
      <w:pPr>
        <w:pStyle w:val="ListParagraph"/>
        <w:rPr>
          <w:lang w:val="fi-FI"/>
        </w:rPr>
      </w:pPr>
    </w:p>
    <w:p w14:paraId="2E011EC2" w14:textId="46CDB08E" w:rsidR="006D29EE" w:rsidRDefault="00471FAB" w:rsidP="006D29EE">
      <w:pPr>
        <w:pStyle w:val="ListParagraph"/>
        <w:numPr>
          <w:ilvl w:val="0"/>
          <w:numId w:val="38"/>
        </w:numPr>
        <w:rPr>
          <w:lang w:val="fi-FI"/>
        </w:rPr>
      </w:pPr>
      <w:r>
        <w:rPr>
          <w:lang w:val="fi-FI"/>
        </w:rPr>
        <w:t>1 / (2</w:t>
      </w:r>
      <w:r w:rsidR="00FF335C">
        <w:rPr>
          <w:lang w:val="fi-FI"/>
        </w:rPr>
        <w:t xml:space="preserve"> </w:t>
      </w:r>
      <w:r>
        <w:rPr>
          <w:lang w:val="fi-FI"/>
        </w:rPr>
        <w:t>*</w:t>
      </w:r>
      <w:r w:rsidR="00FF335C">
        <w:rPr>
          <w:lang w:val="fi-FI"/>
        </w:rPr>
        <w:t xml:space="preserve"> </w:t>
      </w:r>
      <w:r w:rsidR="00FF335C">
        <w:rPr>
          <w:lang w:val="el-GR"/>
        </w:rPr>
        <w:t>π</w:t>
      </w:r>
      <w:r w:rsidR="00FF335C" w:rsidRPr="00FF335C">
        <w:rPr>
          <w:lang w:val="fi-FI"/>
        </w:rPr>
        <w:t xml:space="preserve"> </w:t>
      </w:r>
      <w:r>
        <w:rPr>
          <w:lang w:val="fi-FI"/>
        </w:rPr>
        <w:t>*</w:t>
      </w:r>
      <w:r w:rsidR="00FF335C">
        <w:rPr>
          <w:lang w:val="fi-FI"/>
        </w:rPr>
        <w:t xml:space="preserve"> </w:t>
      </w:r>
      <w:r>
        <w:rPr>
          <w:lang w:val="fi-FI"/>
        </w:rPr>
        <w:t>f</w:t>
      </w:r>
      <w:r w:rsidR="00FF335C">
        <w:rPr>
          <w:lang w:val="fi-FI"/>
        </w:rPr>
        <w:t xml:space="preserve"> </w:t>
      </w:r>
      <w:r>
        <w:rPr>
          <w:lang w:val="fi-FI"/>
        </w:rPr>
        <w:t>*</w:t>
      </w:r>
      <w:r w:rsidR="00FF335C">
        <w:rPr>
          <w:lang w:val="fi-FI"/>
        </w:rPr>
        <w:t xml:space="preserve"> </w:t>
      </w:r>
      <w:r>
        <w:rPr>
          <w:lang w:val="fi-FI"/>
        </w:rPr>
        <w:t>1.964E-9</w:t>
      </w:r>
      <w:r w:rsidR="00D22598">
        <w:rPr>
          <w:lang w:val="fi-FI"/>
        </w:rPr>
        <w:t xml:space="preserve"> </w:t>
      </w:r>
      <w:r w:rsidR="006038D4">
        <w:rPr>
          <w:lang w:val="fi-FI"/>
        </w:rPr>
        <w:t>F</w:t>
      </w:r>
      <w:r>
        <w:rPr>
          <w:lang w:val="fi-FI"/>
        </w:rPr>
        <w:t xml:space="preserve">) </w:t>
      </w:r>
      <w:r w:rsidR="00106203">
        <w:rPr>
          <w:lang w:val="fi-FI"/>
        </w:rPr>
        <w:t xml:space="preserve">reaktanssi on impedanssi tässä tilanteessa </w:t>
      </w:r>
      <w:r>
        <w:rPr>
          <w:lang w:val="fi-FI"/>
        </w:rPr>
        <w:t>koska re</w:t>
      </w:r>
      <w:r w:rsidR="001E32AF">
        <w:rPr>
          <w:lang w:val="fi-FI"/>
        </w:rPr>
        <w:t>a</w:t>
      </w:r>
      <w:r w:rsidR="00926EB8">
        <w:rPr>
          <w:lang w:val="fi-FI"/>
        </w:rPr>
        <w:t>a</w:t>
      </w:r>
      <w:r>
        <w:rPr>
          <w:lang w:val="fi-FI"/>
        </w:rPr>
        <w:t>liakselissa ei ole käytännössä mitään.</w:t>
      </w:r>
      <w:r w:rsidR="009A1F40">
        <w:rPr>
          <w:noProof/>
          <w:lang w:val="fi-FI"/>
        </w:rPr>
        <w:drawing>
          <wp:inline distT="0" distB="0" distL="0" distR="0" wp14:anchorId="2233517A" wp14:editId="403B1A50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68FD" w14:textId="77777777" w:rsidR="00792068" w:rsidRPr="00792068" w:rsidRDefault="00792068" w:rsidP="00792068">
      <w:pPr>
        <w:pStyle w:val="ListParagraph"/>
        <w:rPr>
          <w:lang w:val="fi-FI"/>
        </w:rPr>
      </w:pPr>
    </w:p>
    <w:p w14:paraId="439F523B" w14:textId="5A5696D5" w:rsidR="00792068" w:rsidRDefault="00792068" w:rsidP="006D29EE">
      <w:pPr>
        <w:pStyle w:val="ListParagraph"/>
        <w:numPr>
          <w:ilvl w:val="0"/>
          <w:numId w:val="38"/>
        </w:numPr>
        <w:rPr>
          <w:lang w:val="fi-FI"/>
        </w:rPr>
      </w:pPr>
      <w:r>
        <w:rPr>
          <w:lang w:val="fi-FI"/>
        </w:rPr>
        <w:t xml:space="preserve">Kondensaattorin levyjen pinta-alan mittaamisessa tulleet virheet. </w:t>
      </w:r>
      <w:r w:rsidR="00BD4E32">
        <w:rPr>
          <w:lang w:val="fi-FI"/>
        </w:rPr>
        <w:t xml:space="preserve">Mitattu </w:t>
      </w:r>
      <w:r>
        <w:rPr>
          <w:lang w:val="fi-FI"/>
        </w:rPr>
        <w:t xml:space="preserve">kapasitanssin </w:t>
      </w:r>
      <w:r w:rsidR="00BD4E32">
        <w:rPr>
          <w:lang w:val="fi-FI"/>
        </w:rPr>
        <w:t>voi hieman heittää</w:t>
      </w:r>
      <w:r>
        <w:rPr>
          <w:lang w:val="fi-FI"/>
        </w:rPr>
        <w:t>. Substraatin paksuus</w:t>
      </w:r>
      <w:r w:rsidR="00147674">
        <w:rPr>
          <w:lang w:val="fi-FI"/>
        </w:rPr>
        <w:t xml:space="preserve"> on</w:t>
      </w:r>
      <w:r>
        <w:rPr>
          <w:lang w:val="fi-FI"/>
        </w:rPr>
        <w:t xml:space="preserve"> oletettu tasan 50 </w:t>
      </w:r>
      <w:r>
        <w:t>μ</w:t>
      </w:r>
      <w:r>
        <w:rPr>
          <w:lang w:val="fi-FI"/>
        </w:rPr>
        <w:t>m.</w:t>
      </w:r>
    </w:p>
    <w:p w14:paraId="5C0C32AE" w14:textId="7F7F3DE4" w:rsidR="00515172" w:rsidRDefault="00515172">
      <w:pPr>
        <w:rPr>
          <w:lang w:val="fi-FI"/>
        </w:rPr>
      </w:pPr>
      <w:r>
        <w:rPr>
          <w:lang w:val="fi-FI"/>
        </w:rPr>
        <w:br w:type="page"/>
      </w:r>
    </w:p>
    <w:p w14:paraId="4F765A06" w14:textId="77777777" w:rsidR="00532FD7" w:rsidRPr="00532FD7" w:rsidRDefault="00532FD7" w:rsidP="00532FD7">
      <w:pPr>
        <w:pStyle w:val="ListParagraph"/>
        <w:rPr>
          <w:lang w:val="fi-FI"/>
        </w:rPr>
      </w:pPr>
    </w:p>
    <w:p w14:paraId="3065AC7A" w14:textId="14F3B919" w:rsidR="00532FD7" w:rsidRPr="00614D8D" w:rsidRDefault="00532FD7" w:rsidP="00532FD7">
      <w:pPr>
        <w:pStyle w:val="Heading1"/>
        <w:numPr>
          <w:ilvl w:val="0"/>
          <w:numId w:val="33"/>
        </w:numPr>
        <w:rPr>
          <w:lang w:val="fi-FI"/>
        </w:rPr>
      </w:pPr>
      <w:r>
        <w:rPr>
          <w:lang w:val="fi-FI"/>
        </w:rPr>
        <w:t>K</w:t>
      </w:r>
      <w:r w:rsidR="00247511">
        <w:rPr>
          <w:lang w:val="fi-FI"/>
        </w:rPr>
        <w:t>elan induktanssi</w:t>
      </w:r>
    </w:p>
    <w:p w14:paraId="6DDA99DE" w14:textId="77777777" w:rsidR="00515172" w:rsidRDefault="00204BEB" w:rsidP="007A23B7">
      <w:pPr>
        <w:pStyle w:val="ListParagraph"/>
        <w:numPr>
          <w:ilvl w:val="0"/>
          <w:numId w:val="39"/>
        </w:numPr>
        <w:rPr>
          <w:rStyle w:val="tlid-translation"/>
          <w:lang w:val="fi-FI"/>
        </w:rPr>
      </w:pPr>
      <w:r>
        <w:rPr>
          <w:lang w:val="fi-FI"/>
        </w:rPr>
        <w:t>T</w:t>
      </w:r>
      <w:r w:rsidR="00F262C2" w:rsidRPr="00F262C2">
        <w:rPr>
          <w:rStyle w:val="tlid-translation"/>
          <w:lang w:val="fi-FI"/>
        </w:rPr>
        <w:t>asomaisen spiraa</w:t>
      </w:r>
      <w:r>
        <w:rPr>
          <w:rStyle w:val="tlid-translation"/>
          <w:lang w:val="fi-FI"/>
        </w:rPr>
        <w:t>l</w:t>
      </w:r>
      <w:r w:rsidR="00F262C2" w:rsidRPr="00F262C2">
        <w:rPr>
          <w:rStyle w:val="tlid-translation"/>
          <w:lang w:val="fi-FI"/>
        </w:rPr>
        <w:t>i kelan a</w:t>
      </w:r>
      <w:r w:rsidR="00F262C2">
        <w:rPr>
          <w:rStyle w:val="tlid-translation"/>
          <w:lang w:val="fi-FI"/>
        </w:rPr>
        <w:t>rvio</w:t>
      </w:r>
      <w:r w:rsidR="00422D8F">
        <w:rPr>
          <w:rStyle w:val="tlid-translation"/>
          <w:lang w:val="fi-FI"/>
        </w:rPr>
        <w:t>i</w:t>
      </w:r>
      <w:r w:rsidR="00F262C2">
        <w:rPr>
          <w:rStyle w:val="tlid-translation"/>
          <w:lang w:val="fi-FI"/>
        </w:rPr>
        <w:t>nti kaava</w:t>
      </w:r>
      <w:r>
        <w:rPr>
          <w:rStyle w:val="tlid-translation"/>
          <w:lang w:val="fi-FI"/>
        </w:rPr>
        <w:t>lla laskettuna</w:t>
      </w:r>
      <w:r w:rsidR="00F262C2">
        <w:rPr>
          <w:rStyle w:val="tlid-translation"/>
          <w:lang w:val="fi-FI"/>
        </w:rPr>
        <w:t>.</w:t>
      </w:r>
    </w:p>
    <w:p w14:paraId="1FA3604C" w14:textId="77777777" w:rsidR="00515172" w:rsidRPr="008E5FDE" w:rsidRDefault="00F262C2" w:rsidP="00515172">
      <w:pPr>
        <w:pStyle w:val="ListParagraph"/>
        <w:rPr>
          <w:rStyle w:val="tlid-translation"/>
        </w:rPr>
      </w:pPr>
      <w:r w:rsidRPr="008E5FDE">
        <w:rPr>
          <w:rStyle w:val="tlid-translation"/>
        </w:rPr>
        <w:t>L = 31.33*</w:t>
      </w:r>
      <w:r w:rsidRPr="008E5FDE">
        <w:rPr>
          <w:i/>
          <w:iCs/>
        </w:rPr>
        <w:t xml:space="preserve"> </w:t>
      </w:r>
      <w:r>
        <w:rPr>
          <w:i/>
          <w:iCs/>
        </w:rPr>
        <w:t>μ</w:t>
      </w:r>
      <w:r w:rsidRPr="008E5FDE">
        <w:rPr>
          <w:vertAlign w:val="subscript"/>
        </w:rPr>
        <w:t>0</w:t>
      </w:r>
      <w:r w:rsidRPr="008E5FDE">
        <w:rPr>
          <w:rStyle w:val="tlid-translation"/>
        </w:rPr>
        <w:t>*N^2*(r^2/(8r+11w))</w:t>
      </w:r>
      <w:r w:rsidR="00512B45" w:rsidRPr="008E5FDE">
        <w:rPr>
          <w:rStyle w:val="tlid-translation"/>
        </w:rPr>
        <w:t xml:space="preserve"> = </w:t>
      </w:r>
      <w:r w:rsidR="006A5256" w:rsidRPr="008E5FDE">
        <w:rPr>
          <w:rStyle w:val="cwcot"/>
        </w:rPr>
        <w:t>3.22448E-6 H</w:t>
      </w:r>
      <w:r w:rsidRPr="008E5FDE">
        <w:rPr>
          <w:rStyle w:val="tlid-translation"/>
        </w:rPr>
        <w:t xml:space="preserve">. </w:t>
      </w:r>
    </w:p>
    <w:p w14:paraId="1E9133F0" w14:textId="77777777" w:rsidR="00515172" w:rsidRPr="008E5FDE" w:rsidRDefault="00DD580F" w:rsidP="00515172">
      <w:pPr>
        <w:pStyle w:val="ListParagraph"/>
        <w:rPr>
          <w:rStyle w:val="tlid-translation"/>
        </w:rPr>
      </w:pPr>
      <w:r w:rsidRPr="008E5FDE">
        <w:rPr>
          <w:rStyle w:val="tlid-translation"/>
        </w:rPr>
        <w:t xml:space="preserve">r = </w:t>
      </w:r>
      <w:r w:rsidR="006D6F96" w:rsidRPr="008E5FDE">
        <w:rPr>
          <w:rStyle w:val="tlid-translation"/>
        </w:rPr>
        <w:t>33.5</w:t>
      </w:r>
      <w:r w:rsidRPr="008E5FDE">
        <w:rPr>
          <w:rStyle w:val="tlid-translation"/>
        </w:rPr>
        <w:t xml:space="preserve">E-3 m / 2. </w:t>
      </w:r>
    </w:p>
    <w:p w14:paraId="777B389D" w14:textId="77777777" w:rsidR="00515172" w:rsidRDefault="004D1C35" w:rsidP="00515172">
      <w:pPr>
        <w:pStyle w:val="ListParagraph"/>
        <w:rPr>
          <w:rStyle w:val="tlid-translation"/>
          <w:lang w:val="fi-FI"/>
        </w:rPr>
      </w:pPr>
      <w:r w:rsidRPr="006A5256">
        <w:rPr>
          <w:rStyle w:val="tlid-translation"/>
          <w:lang w:val="fi-FI"/>
        </w:rPr>
        <w:t xml:space="preserve">w = </w:t>
      </w:r>
      <w:r w:rsidR="006D6F96" w:rsidRPr="006A5256">
        <w:rPr>
          <w:rStyle w:val="tlid-translation"/>
          <w:lang w:val="fi-FI"/>
        </w:rPr>
        <w:t>33.5E-3 m – 8.0E-3 m.</w:t>
      </w:r>
      <w:r w:rsidR="002245D8" w:rsidRPr="006A5256">
        <w:rPr>
          <w:rStyle w:val="tlid-translation"/>
          <w:lang w:val="fi-FI"/>
        </w:rPr>
        <w:t xml:space="preserve"> </w:t>
      </w:r>
    </w:p>
    <w:p w14:paraId="2B3C238A" w14:textId="77777777" w:rsidR="00515172" w:rsidRDefault="00D11FE1" w:rsidP="00515172">
      <w:pPr>
        <w:pStyle w:val="ListParagraph"/>
        <w:rPr>
          <w:lang w:val="fi-FI"/>
        </w:rPr>
      </w:pPr>
      <w:r w:rsidRPr="006A5256">
        <w:rPr>
          <w:rStyle w:val="tlid-translation"/>
          <w:lang w:val="fi-FI"/>
        </w:rPr>
        <w:t xml:space="preserve">N = 11. </w:t>
      </w:r>
      <w:r w:rsidR="006A5256" w:rsidRPr="006A5256">
        <w:rPr>
          <w:rStyle w:val="tlid-translation"/>
          <w:lang w:val="fi-FI"/>
        </w:rPr>
        <w:t>lask</w:t>
      </w:r>
      <w:r w:rsidR="006A5256">
        <w:rPr>
          <w:rStyle w:val="tlid-translation"/>
          <w:lang w:val="fi-FI"/>
        </w:rPr>
        <w:t xml:space="preserve">ettu arvo </w:t>
      </w:r>
      <w:r w:rsidR="006A5256" w:rsidRPr="006A5256">
        <w:rPr>
          <w:rStyle w:val="cwcot"/>
          <w:lang w:val="fi-FI"/>
        </w:rPr>
        <w:t>3.22448</w:t>
      </w:r>
      <w:r w:rsidR="006A5256">
        <w:rPr>
          <w:rStyle w:val="cwcot"/>
          <w:lang w:val="fi-FI"/>
        </w:rPr>
        <w:t xml:space="preserve"> </w:t>
      </w:r>
      <w:r w:rsidR="006A5256">
        <w:t>μ</w:t>
      </w:r>
      <w:r w:rsidR="006A5256" w:rsidRPr="006A5256">
        <w:rPr>
          <w:lang w:val="fi-FI"/>
        </w:rPr>
        <w:t>H</w:t>
      </w:r>
      <w:r w:rsidR="00D85EF2">
        <w:rPr>
          <w:lang w:val="fi-FI"/>
        </w:rPr>
        <w:t>.</w:t>
      </w:r>
    </w:p>
    <w:p w14:paraId="3BFD9638" w14:textId="77777777" w:rsidR="00515172" w:rsidRDefault="00123EF8" w:rsidP="00515172">
      <w:pPr>
        <w:pStyle w:val="ListParagraph"/>
      </w:pPr>
      <w:r w:rsidRPr="00123EF8">
        <w:t xml:space="preserve">n = 11, </w:t>
      </w:r>
    </w:p>
    <w:p w14:paraId="61C0FD50" w14:textId="77777777" w:rsidR="00F83BC7" w:rsidRDefault="00123EF8" w:rsidP="00515172">
      <w:pPr>
        <w:pStyle w:val="ListParagraph"/>
      </w:pPr>
      <w:r w:rsidRPr="00123EF8">
        <w:t>s</w:t>
      </w:r>
      <w:r>
        <w:t xml:space="preserve"> = </w:t>
      </w:r>
      <w:r w:rsidR="00093466">
        <w:t>445</w:t>
      </w:r>
      <w:r w:rsidR="00DC2AAF">
        <w:t>E-</w:t>
      </w:r>
      <w:r w:rsidR="00E13617">
        <w:t>6</w:t>
      </w:r>
      <w:r w:rsidR="00DC2AAF">
        <w:t xml:space="preserve"> m, </w:t>
      </w:r>
    </w:p>
    <w:p w14:paraId="21938F3B" w14:textId="77777777" w:rsidR="00F83BC7" w:rsidRDefault="00DC2AAF" w:rsidP="00515172">
      <w:pPr>
        <w:pStyle w:val="ListParagraph"/>
      </w:pPr>
      <w:r>
        <w:t xml:space="preserve">w = 0.8E-3 m, </w:t>
      </w:r>
    </w:p>
    <w:p w14:paraId="38FD49B0" w14:textId="588CA0F1" w:rsidR="007A23B7" w:rsidRDefault="00DC2AAF" w:rsidP="00F83BC7">
      <w:pPr>
        <w:pStyle w:val="ListParagraph"/>
      </w:pPr>
      <w:proofErr w:type="spellStart"/>
      <w:r>
        <w:t>dout</w:t>
      </w:r>
      <w:proofErr w:type="spellEnd"/>
      <w:r>
        <w:t xml:space="preserve"> = 34.5E-3 m.</w:t>
      </w:r>
    </w:p>
    <w:p w14:paraId="26071837" w14:textId="77777777" w:rsidR="00F83BC7" w:rsidRPr="00123EF8" w:rsidRDefault="00F83BC7" w:rsidP="00F83BC7">
      <w:pPr>
        <w:pStyle w:val="ListParagraph"/>
      </w:pPr>
    </w:p>
    <w:p w14:paraId="2DC05961" w14:textId="7C934993" w:rsidR="000E7805" w:rsidRDefault="000E7805" w:rsidP="00F83BC7">
      <w:pPr>
        <w:pStyle w:val="ListParagraph"/>
        <w:numPr>
          <w:ilvl w:val="0"/>
          <w:numId w:val="39"/>
        </w:numPr>
      </w:pPr>
      <w:r w:rsidRPr="000E7805">
        <w:t>http://www-smirc.stanford.edu/spiralCalc.html</w:t>
      </w:r>
    </w:p>
    <w:p w14:paraId="16AF21A0" w14:textId="2B63C66F" w:rsidR="00F83BC7" w:rsidRDefault="00F83BC7" w:rsidP="000E7805">
      <w:pPr>
        <w:pStyle w:val="ListParagraph"/>
      </w:pPr>
      <w:r>
        <w:t xml:space="preserve">L = 2.785 </w:t>
      </w:r>
      <w:proofErr w:type="spellStart"/>
      <w:r>
        <w:t>μH</w:t>
      </w:r>
      <w:proofErr w:type="spellEnd"/>
      <w:r>
        <w:t xml:space="preserve"> (Modified Wheeler), </w:t>
      </w:r>
    </w:p>
    <w:p w14:paraId="57A9B2C4" w14:textId="77777777" w:rsidR="00F83BC7" w:rsidRDefault="00F83BC7" w:rsidP="00F83BC7">
      <w:pPr>
        <w:pStyle w:val="ListParagraph"/>
      </w:pPr>
      <w:r>
        <w:t xml:space="preserve">L = 2.795 </w:t>
      </w:r>
      <w:proofErr w:type="spellStart"/>
      <w:r>
        <w:t>μH</w:t>
      </w:r>
      <w:proofErr w:type="spellEnd"/>
      <w:r>
        <w:t xml:space="preserve"> (Current Sheet), </w:t>
      </w:r>
    </w:p>
    <w:p w14:paraId="243BF986" w14:textId="77777777" w:rsidR="00F83BC7" w:rsidRPr="00515172" w:rsidRDefault="00F83BC7" w:rsidP="00F83BC7">
      <w:pPr>
        <w:pStyle w:val="ListParagraph"/>
        <w:rPr>
          <w:lang w:val="fi-FI"/>
        </w:rPr>
      </w:pPr>
      <w:r>
        <w:t xml:space="preserve">L = 2.830 </w:t>
      </w:r>
      <w:proofErr w:type="spellStart"/>
      <w:r>
        <w:t>μH</w:t>
      </w:r>
      <w:proofErr w:type="spellEnd"/>
      <w:r>
        <w:t xml:space="preserve"> (Monomial Fit).</w:t>
      </w:r>
    </w:p>
    <w:p w14:paraId="563206B5" w14:textId="77777777" w:rsidR="00F83BC7" w:rsidRDefault="00F83BC7" w:rsidP="00F83BC7">
      <w:pPr>
        <w:pStyle w:val="ListParagraph"/>
        <w:rPr>
          <w:lang w:val="fi-FI"/>
        </w:rPr>
      </w:pPr>
    </w:p>
    <w:p w14:paraId="423EBF58" w14:textId="1FDAD3B6" w:rsidR="007A23B7" w:rsidRDefault="007A23B7" w:rsidP="007A23B7">
      <w:pPr>
        <w:pStyle w:val="ListParagraph"/>
        <w:numPr>
          <w:ilvl w:val="0"/>
          <w:numId w:val="39"/>
        </w:numPr>
        <w:rPr>
          <w:lang w:val="fi-FI"/>
        </w:rPr>
      </w:pPr>
      <w:r>
        <w:rPr>
          <w:lang w:val="fi-FI"/>
        </w:rPr>
        <w:t xml:space="preserve">2.9 </w:t>
      </w:r>
      <w:r>
        <w:t>μ</w:t>
      </w:r>
      <w:r w:rsidRPr="006A5256">
        <w:rPr>
          <w:lang w:val="fi-FI"/>
        </w:rPr>
        <w:t>H</w:t>
      </w:r>
      <w:r>
        <w:rPr>
          <w:lang w:val="fi-FI"/>
        </w:rPr>
        <w:t>.</w:t>
      </w:r>
    </w:p>
    <w:p w14:paraId="61DD27C4" w14:textId="77777777" w:rsidR="007A23B7" w:rsidRPr="007A23B7" w:rsidRDefault="007A23B7" w:rsidP="007A23B7">
      <w:pPr>
        <w:pStyle w:val="ListParagraph"/>
        <w:rPr>
          <w:lang w:val="fi-FI"/>
        </w:rPr>
      </w:pPr>
    </w:p>
    <w:p w14:paraId="7F00EEFC" w14:textId="0FB86B02" w:rsidR="007A23B7" w:rsidRPr="000B3D09" w:rsidRDefault="005576CA" w:rsidP="007A23B7">
      <w:pPr>
        <w:pStyle w:val="ListParagraph"/>
        <w:numPr>
          <w:ilvl w:val="0"/>
          <w:numId w:val="39"/>
        </w:numPr>
        <w:rPr>
          <w:lang w:val="fi-FI"/>
        </w:rPr>
      </w:pPr>
      <w:r w:rsidRPr="005576CA">
        <w:rPr>
          <w:rStyle w:val="nowrap"/>
          <w:lang w:val="fi-FI"/>
        </w:rPr>
        <w:t>√</w:t>
      </w:r>
      <w:r w:rsidRPr="005576CA">
        <w:rPr>
          <w:lang w:val="fi-FI"/>
        </w:rPr>
        <w:t xml:space="preserve">((2 * </w:t>
      </w:r>
      <w:r w:rsidR="00FF335C">
        <w:rPr>
          <w:lang w:val="el-GR"/>
        </w:rPr>
        <w:t>π</w:t>
      </w:r>
      <w:r w:rsidRPr="005576CA">
        <w:rPr>
          <w:lang w:val="fi-FI"/>
        </w:rPr>
        <w:t xml:space="preserve"> * f * </w:t>
      </w:r>
      <w:r w:rsidR="00C1458A" w:rsidRPr="00B15F0E">
        <w:rPr>
          <w:lang w:val="fi-FI"/>
        </w:rPr>
        <w:t>2.9E-6 H</w:t>
      </w:r>
      <w:r w:rsidRPr="005576CA">
        <w:rPr>
          <w:lang w:val="fi-FI"/>
        </w:rPr>
        <w:t xml:space="preserve">)^2 + </w:t>
      </w:r>
      <w:r w:rsidR="00FC6E47">
        <w:rPr>
          <w:lang w:val="fi-FI"/>
        </w:rPr>
        <w:t>(</w:t>
      </w:r>
      <w:r w:rsidR="00FC6E47">
        <w:rPr>
          <w:rStyle w:val="nowrap"/>
          <w:lang w:val="fi-FI"/>
        </w:rPr>
        <w:t>9</w:t>
      </w:r>
      <w:r w:rsidR="00B15F0E">
        <w:rPr>
          <w:rStyle w:val="nowrap"/>
          <w:lang w:val="fi-FI"/>
        </w:rPr>
        <w:t>4</w:t>
      </w:r>
      <w:r w:rsidR="00FC6E47">
        <w:rPr>
          <w:rStyle w:val="nowrap"/>
          <w:lang w:val="fi-FI"/>
        </w:rPr>
        <w:t>.78</w:t>
      </w:r>
      <w:r w:rsidR="00FC6E47" w:rsidRPr="00FF335C">
        <w:rPr>
          <w:lang w:val="fi-FI"/>
        </w:rPr>
        <w:t xml:space="preserve"> </w:t>
      </w:r>
      <w:r w:rsidR="00FC6E47">
        <w:t>Ω</w:t>
      </w:r>
      <w:r w:rsidR="00FC6E47">
        <w:rPr>
          <w:lang w:val="fi-FI"/>
        </w:rPr>
        <w:t>)</w:t>
      </w:r>
      <w:r w:rsidRPr="005576CA">
        <w:rPr>
          <w:lang w:val="fi-FI"/>
        </w:rPr>
        <w:t>^2)</w:t>
      </w:r>
      <w:r>
        <w:rPr>
          <w:lang w:val="fi-FI"/>
        </w:rPr>
        <w:t>.</w:t>
      </w:r>
      <w:r w:rsidR="009C35B6">
        <w:rPr>
          <w:noProof/>
        </w:rPr>
        <w:drawing>
          <wp:inline distT="0" distB="0" distL="0" distR="0" wp14:anchorId="3E9E66D6" wp14:editId="5B4A5F17">
            <wp:extent cx="593407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C99C" w14:textId="77777777" w:rsidR="000B3D09" w:rsidRPr="000B3D09" w:rsidRDefault="000B3D09" w:rsidP="000B3D09">
      <w:pPr>
        <w:pStyle w:val="ListParagraph"/>
        <w:rPr>
          <w:lang w:val="fi-FI"/>
        </w:rPr>
      </w:pPr>
    </w:p>
    <w:p w14:paraId="318470E6" w14:textId="7938C793" w:rsidR="00E46682" w:rsidRPr="002314FA" w:rsidRDefault="0030341D" w:rsidP="002314FA">
      <w:pPr>
        <w:pStyle w:val="ListParagraph"/>
        <w:numPr>
          <w:ilvl w:val="0"/>
          <w:numId w:val="39"/>
        </w:numPr>
        <w:rPr>
          <w:lang w:val="fi-FI"/>
        </w:rPr>
      </w:pPr>
      <w:r>
        <w:rPr>
          <w:lang w:val="fi-FI"/>
        </w:rPr>
        <w:lastRenderedPageBreak/>
        <w:t xml:space="preserve">Lasketut induktanssiarvot ovat samaa </w:t>
      </w:r>
      <w:r w:rsidRPr="0030341D">
        <w:rPr>
          <w:rStyle w:val="tlid-translation"/>
          <w:lang w:val="fi-FI"/>
        </w:rPr>
        <w:t xml:space="preserve">suuruusluokkaa </w:t>
      </w:r>
      <w:r>
        <w:rPr>
          <w:rStyle w:val="tlid-translation"/>
          <w:lang w:val="fi-FI"/>
        </w:rPr>
        <w:t xml:space="preserve">kuin mitattu arvo mutta </w:t>
      </w:r>
      <w:r>
        <w:rPr>
          <w:lang w:val="fi-FI"/>
        </w:rPr>
        <w:t>heittävät ~10%.</w:t>
      </w:r>
      <w:r w:rsidR="00C9333E">
        <w:rPr>
          <w:lang w:val="fi-FI"/>
        </w:rPr>
        <w:t xml:space="preserve"> </w:t>
      </w:r>
      <w:r w:rsidR="006B3D05">
        <w:rPr>
          <w:lang w:val="fi-FI"/>
        </w:rPr>
        <w:t>Laskettujen arvojen virhee</w:t>
      </w:r>
      <w:r w:rsidR="00F851FB">
        <w:rPr>
          <w:lang w:val="fi-FI"/>
        </w:rPr>
        <w:t>l</w:t>
      </w:r>
      <w:r w:rsidR="006B3D05">
        <w:rPr>
          <w:lang w:val="fi-FI"/>
        </w:rPr>
        <w:t>lisyyteen</w:t>
      </w:r>
      <w:r w:rsidR="00F851FB">
        <w:rPr>
          <w:lang w:val="fi-FI"/>
        </w:rPr>
        <w:t xml:space="preserve"> vaikuttavat</w:t>
      </w:r>
      <w:r w:rsidR="006B3D05">
        <w:rPr>
          <w:lang w:val="fi-FI"/>
        </w:rPr>
        <w:t xml:space="preserve"> </w:t>
      </w:r>
      <w:r w:rsidR="00F851FB">
        <w:rPr>
          <w:lang w:val="fi-FI"/>
        </w:rPr>
        <w:t>p</w:t>
      </w:r>
      <w:r>
        <w:rPr>
          <w:lang w:val="fi-FI"/>
        </w:rPr>
        <w:t>ituuksien mittauksissa tulleet virheet</w:t>
      </w:r>
      <w:r w:rsidR="00F851FB">
        <w:rPr>
          <w:lang w:val="fi-FI"/>
        </w:rPr>
        <w:t xml:space="preserve"> ja se että kaavat eivät huomio kaikkia </w:t>
      </w:r>
      <w:r w:rsidR="006D1F4E">
        <w:rPr>
          <w:lang w:val="fi-FI"/>
        </w:rPr>
        <w:t xml:space="preserve">kelan </w:t>
      </w:r>
      <w:r w:rsidR="00F851FB">
        <w:rPr>
          <w:lang w:val="fi-FI"/>
        </w:rPr>
        <w:t>fyysisiä ominaisuuksia.</w:t>
      </w:r>
    </w:p>
    <w:p w14:paraId="1B4C5ED8" w14:textId="7C00B196" w:rsidR="00E46682" w:rsidRPr="00614D8D" w:rsidRDefault="00163EA0" w:rsidP="00E46682">
      <w:pPr>
        <w:pStyle w:val="Heading1"/>
        <w:ind w:left="360"/>
        <w:rPr>
          <w:lang w:val="fi-FI"/>
        </w:rPr>
      </w:pPr>
      <w:r>
        <w:rPr>
          <w:lang w:val="fi-FI"/>
        </w:rPr>
        <w:t>4</w:t>
      </w:r>
      <w:r w:rsidR="00E46682">
        <w:rPr>
          <w:lang w:val="fi-FI"/>
        </w:rPr>
        <w:t>. Kelan resistanssi</w:t>
      </w:r>
    </w:p>
    <w:p w14:paraId="5BDF4FC5" w14:textId="75A32266" w:rsidR="00E46682" w:rsidRDefault="00E46682" w:rsidP="00E46682">
      <w:pPr>
        <w:ind w:left="720"/>
        <w:rPr>
          <w:rStyle w:val="cwcot"/>
          <w:lang w:val="fi-FI"/>
        </w:rPr>
      </w:pPr>
      <w:r>
        <w:rPr>
          <w:lang w:val="fi-FI"/>
        </w:rPr>
        <w:t xml:space="preserve">1) </w:t>
      </w:r>
      <w:r w:rsidR="00264FA4">
        <w:rPr>
          <w:lang w:val="fi-FI"/>
        </w:rPr>
        <w:t>S</w:t>
      </w:r>
      <w:r>
        <w:rPr>
          <w:lang w:val="fi-FI"/>
        </w:rPr>
        <w:t>isimmän kierroksen pituus on 4 * 8 mm</w:t>
      </w:r>
      <w:r w:rsidR="001733C9">
        <w:rPr>
          <w:lang w:val="fi-FI"/>
        </w:rPr>
        <w:t>,</w:t>
      </w:r>
      <w:r>
        <w:rPr>
          <w:lang w:val="fi-FI"/>
        </w:rPr>
        <w:t xml:space="preserve"> </w:t>
      </w:r>
      <w:r w:rsidR="001733C9">
        <w:rPr>
          <w:lang w:val="fi-FI"/>
        </w:rPr>
        <w:t xml:space="preserve">uloimman kierroksen pituus </w:t>
      </w:r>
      <w:r>
        <w:rPr>
          <w:lang w:val="fi-FI"/>
        </w:rPr>
        <w:t xml:space="preserve">on 4 * </w:t>
      </w:r>
      <w:r w:rsidR="00AF7188">
        <w:rPr>
          <w:lang w:val="fi-FI"/>
        </w:rPr>
        <w:t>34.5 mm</w:t>
      </w:r>
      <w:r w:rsidR="00BD419F">
        <w:rPr>
          <w:lang w:val="fi-FI"/>
        </w:rPr>
        <w:t>, kierrosten pituus kasvaa sisä</w:t>
      </w:r>
      <w:r w:rsidR="00D52480">
        <w:rPr>
          <w:lang w:val="fi-FI"/>
        </w:rPr>
        <w:t>ltä ulos tasaisesti</w:t>
      </w:r>
      <w:r w:rsidR="001733C9">
        <w:rPr>
          <w:lang w:val="fi-FI"/>
        </w:rPr>
        <w:t xml:space="preserve"> ja kierrosten määrä on 11</w:t>
      </w:r>
      <w:r w:rsidR="00AF7188">
        <w:rPr>
          <w:lang w:val="fi-FI"/>
        </w:rPr>
        <w:t xml:space="preserve"> joten</w:t>
      </w:r>
      <w:r w:rsidR="00123CC7">
        <w:rPr>
          <w:lang w:val="fi-FI"/>
        </w:rPr>
        <w:t xml:space="preserve"> kelanjohtimen</w:t>
      </w:r>
      <w:r w:rsidR="001733C9">
        <w:rPr>
          <w:lang w:val="fi-FI"/>
        </w:rPr>
        <w:t xml:space="preserve"> pituus on</w:t>
      </w:r>
      <w:r w:rsidR="00AF7188">
        <w:rPr>
          <w:lang w:val="fi-FI"/>
        </w:rPr>
        <w:t xml:space="preserve"> ((4 * 8 mm + 4 * 34.5 mm) / 2) * 11 = </w:t>
      </w:r>
      <w:r w:rsidR="00AF7188" w:rsidRPr="00AF7188">
        <w:rPr>
          <w:rStyle w:val="cwcot"/>
          <w:lang w:val="fi-FI"/>
        </w:rPr>
        <w:t>935</w:t>
      </w:r>
      <w:r w:rsidR="00AF7188">
        <w:rPr>
          <w:rStyle w:val="cwcot"/>
          <w:lang w:val="fi-FI"/>
        </w:rPr>
        <w:t xml:space="preserve"> mm.</w:t>
      </w:r>
    </w:p>
    <w:p w14:paraId="36BDCDE3" w14:textId="7D3ED103" w:rsidR="004D4400" w:rsidRPr="007F7D7A" w:rsidRDefault="004D4400" w:rsidP="008D09FE">
      <w:pPr>
        <w:ind w:left="720"/>
        <w:rPr>
          <w:lang w:val="fi-FI"/>
        </w:rPr>
      </w:pPr>
      <w:r w:rsidRPr="007F7D7A">
        <w:rPr>
          <w:lang w:val="fi-FI"/>
        </w:rPr>
        <w:t xml:space="preserve">2) </w:t>
      </w:r>
      <w:r w:rsidR="004D6011" w:rsidRPr="007F7D7A">
        <w:rPr>
          <w:lang w:val="fi-FI"/>
        </w:rPr>
        <w:t xml:space="preserve">1.59E-8 </w:t>
      </w:r>
      <w:proofErr w:type="spellStart"/>
      <w:r w:rsidR="004D6011">
        <w:t>Ω</w:t>
      </w:r>
      <w:proofErr w:type="spellEnd"/>
      <w:r w:rsidR="004D6011" w:rsidRPr="007F7D7A">
        <w:rPr>
          <w:lang w:val="fi-FI"/>
        </w:rPr>
        <w:t>m * (0.935 m / (0.</w:t>
      </w:r>
      <w:r w:rsidR="00AD6085" w:rsidRPr="007F7D7A">
        <w:rPr>
          <w:lang w:val="fi-FI"/>
        </w:rPr>
        <w:t>8</w:t>
      </w:r>
      <w:r w:rsidR="004D6011" w:rsidRPr="007F7D7A">
        <w:rPr>
          <w:lang w:val="fi-FI"/>
        </w:rPr>
        <w:t xml:space="preserve">E-3 m * </w:t>
      </w:r>
      <w:r w:rsidR="006630B7" w:rsidRPr="007F7D7A">
        <w:rPr>
          <w:lang w:val="fi-FI"/>
        </w:rPr>
        <w:t>2</w:t>
      </w:r>
      <w:r w:rsidR="004D6011" w:rsidRPr="007F7D7A">
        <w:rPr>
          <w:lang w:val="fi-FI"/>
        </w:rPr>
        <w:t>.</w:t>
      </w:r>
      <w:r w:rsidR="006630B7" w:rsidRPr="007F7D7A">
        <w:rPr>
          <w:lang w:val="fi-FI"/>
        </w:rPr>
        <w:t>453</w:t>
      </w:r>
      <w:r w:rsidR="004D6011" w:rsidRPr="007F7D7A">
        <w:rPr>
          <w:lang w:val="fi-FI"/>
        </w:rPr>
        <w:t>E-</w:t>
      </w:r>
      <w:r w:rsidR="006630B7" w:rsidRPr="007F7D7A">
        <w:rPr>
          <w:lang w:val="fi-FI"/>
        </w:rPr>
        <w:t>6</w:t>
      </w:r>
      <w:r w:rsidR="004D6011" w:rsidRPr="007F7D7A">
        <w:rPr>
          <w:lang w:val="fi-FI"/>
        </w:rPr>
        <w:t xml:space="preserve"> m)) = </w:t>
      </w:r>
      <w:r w:rsidR="006630B7" w:rsidRPr="007F7D7A">
        <w:rPr>
          <w:rStyle w:val="cwcot"/>
          <w:lang w:val="fi-FI"/>
        </w:rPr>
        <w:t xml:space="preserve">7.575 </w:t>
      </w:r>
      <w:r w:rsidR="004D6011">
        <w:t>Ω</w:t>
      </w:r>
      <w:r w:rsidR="004D6011" w:rsidRPr="007F7D7A">
        <w:rPr>
          <w:lang w:val="fi-FI"/>
        </w:rPr>
        <w:t>.</w:t>
      </w:r>
    </w:p>
    <w:p w14:paraId="1D97DB92" w14:textId="6C2C674D" w:rsidR="00521FD3" w:rsidRPr="00A70F95" w:rsidRDefault="00521FD3" w:rsidP="00E46682">
      <w:pPr>
        <w:ind w:left="720"/>
        <w:rPr>
          <w:lang w:val="fi-FI"/>
        </w:rPr>
      </w:pPr>
      <w:r w:rsidRPr="00A70F95">
        <w:rPr>
          <w:lang w:val="fi-FI"/>
        </w:rPr>
        <w:t xml:space="preserve">3) 94.78 </w:t>
      </w:r>
      <w:r>
        <w:t>Ω</w:t>
      </w:r>
    </w:p>
    <w:p w14:paraId="7453554D" w14:textId="294FAE07" w:rsidR="004345CF" w:rsidRDefault="00521FD3" w:rsidP="00E46682">
      <w:pPr>
        <w:ind w:left="720"/>
        <w:rPr>
          <w:lang w:val="fi-FI"/>
        </w:rPr>
      </w:pPr>
      <w:r w:rsidRPr="008B4DAA">
        <w:rPr>
          <w:lang w:val="fi-FI"/>
        </w:rPr>
        <w:t>4</w:t>
      </w:r>
      <w:r w:rsidR="004345CF" w:rsidRPr="008B4DAA">
        <w:rPr>
          <w:lang w:val="fi-FI"/>
        </w:rPr>
        <w:t xml:space="preserve">) </w:t>
      </w:r>
      <w:r w:rsidRPr="00031931">
        <w:rPr>
          <w:lang w:val="fi-FI"/>
        </w:rPr>
        <w:t>(</w:t>
      </w:r>
      <w:r w:rsidR="00FF335C" w:rsidRPr="00031931">
        <w:rPr>
          <w:lang w:val="fi-FI"/>
        </w:rPr>
        <w:t xml:space="preserve">2 * </w:t>
      </w:r>
      <w:r>
        <w:rPr>
          <w:lang w:val="el-GR"/>
        </w:rPr>
        <w:t>π</w:t>
      </w:r>
      <w:r w:rsidRPr="00031931">
        <w:rPr>
          <w:lang w:val="fi-FI"/>
        </w:rPr>
        <w:t xml:space="preserve"> * f * </w:t>
      </w:r>
      <w:r w:rsidR="004D2D02" w:rsidRPr="00031931">
        <w:rPr>
          <w:lang w:val="fi-FI"/>
        </w:rPr>
        <w:t>2.9E-6 H</w:t>
      </w:r>
      <w:r w:rsidRPr="00031931">
        <w:rPr>
          <w:lang w:val="fi-FI"/>
        </w:rPr>
        <w:t xml:space="preserve">) / </w:t>
      </w:r>
      <w:r w:rsidR="004D2D02" w:rsidRPr="00031931">
        <w:rPr>
          <w:lang w:val="fi-FI"/>
        </w:rPr>
        <w:t xml:space="preserve">94.78 </w:t>
      </w:r>
      <w:r w:rsidR="004D2D02">
        <w:t>Ω</w:t>
      </w:r>
      <w:r w:rsidRPr="00031931">
        <w:rPr>
          <w:lang w:val="fi-FI"/>
        </w:rPr>
        <w:t>.</w:t>
      </w:r>
      <w:r w:rsidR="007111BF">
        <w:rPr>
          <w:noProof/>
          <w:lang w:val="fi-FI"/>
        </w:rPr>
        <w:drawing>
          <wp:inline distT="0" distB="0" distL="0" distR="0" wp14:anchorId="464C0928" wp14:editId="33109017">
            <wp:extent cx="5934075" cy="356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99D3" w14:textId="40D95BAC" w:rsidR="008B4DAA" w:rsidRDefault="00F95F57" w:rsidP="00E46682">
      <w:pPr>
        <w:ind w:left="720"/>
        <w:rPr>
          <w:lang w:val="fi-FI"/>
        </w:rPr>
      </w:pPr>
      <w:r>
        <w:rPr>
          <w:lang w:val="fi-FI"/>
        </w:rPr>
        <w:t xml:space="preserve">5) </w:t>
      </w:r>
      <w:r w:rsidR="008B4DAA">
        <w:rPr>
          <w:lang w:val="fi-FI"/>
        </w:rPr>
        <w:t>Pituuksien mittaamisessa on jonkin verran virheitä</w:t>
      </w:r>
      <w:r w:rsidR="00B72797">
        <w:rPr>
          <w:lang w:val="fi-FI"/>
        </w:rPr>
        <w:t>, Mittauksien virheet alkavat kertyä edellisistä mittauksista</w:t>
      </w:r>
      <w:r w:rsidR="00611179">
        <w:rPr>
          <w:lang w:val="fi-FI"/>
        </w:rPr>
        <w:t>, kelanjohtimen kerrospaksuus ei ole tasainen</w:t>
      </w:r>
      <w:r w:rsidR="00B72797">
        <w:rPr>
          <w:lang w:val="fi-FI"/>
        </w:rPr>
        <w:t xml:space="preserve"> ja puhtaan hopean oletus on aika ep</w:t>
      </w:r>
      <w:r w:rsidR="00163EA0">
        <w:rPr>
          <w:lang w:val="fi-FI"/>
        </w:rPr>
        <w:t>ä</w:t>
      </w:r>
      <w:r w:rsidR="00B72797">
        <w:rPr>
          <w:lang w:val="fi-FI"/>
        </w:rPr>
        <w:t>uskottava.</w:t>
      </w:r>
    </w:p>
    <w:p w14:paraId="40FF2712" w14:textId="77777777" w:rsidR="008B4DAA" w:rsidRDefault="008B4DAA" w:rsidP="00E46682">
      <w:pPr>
        <w:ind w:left="720"/>
        <w:rPr>
          <w:lang w:val="fi-FI"/>
        </w:rPr>
      </w:pPr>
    </w:p>
    <w:p w14:paraId="2AC23EDA" w14:textId="2B1F353D" w:rsidR="006D72C6" w:rsidRPr="00614D8D" w:rsidRDefault="00163EA0" w:rsidP="006D72C6">
      <w:pPr>
        <w:pStyle w:val="Heading1"/>
        <w:ind w:left="360"/>
        <w:rPr>
          <w:lang w:val="fi-FI"/>
        </w:rPr>
      </w:pPr>
      <w:r>
        <w:rPr>
          <w:lang w:val="fi-FI"/>
        </w:rPr>
        <w:lastRenderedPageBreak/>
        <w:t>5</w:t>
      </w:r>
      <w:r w:rsidR="006D72C6">
        <w:rPr>
          <w:lang w:val="fi-FI"/>
        </w:rPr>
        <w:t>. Kelan ja kondensaattorin muodostaman kytkennän mittaus</w:t>
      </w:r>
    </w:p>
    <w:p w14:paraId="51797E20" w14:textId="1E7F0F6C" w:rsidR="000B3D09" w:rsidRPr="00A70F95" w:rsidRDefault="006D72C6" w:rsidP="006D72C6">
      <w:pPr>
        <w:pStyle w:val="ListParagraph"/>
        <w:rPr>
          <w:noProof/>
          <w:lang w:val="fi-FI"/>
        </w:rPr>
      </w:pPr>
      <w:r>
        <w:rPr>
          <w:lang w:val="fi-FI"/>
        </w:rPr>
        <w:t xml:space="preserve">1) z = </w:t>
      </w:r>
      <w:r w:rsidRPr="005576CA">
        <w:rPr>
          <w:rStyle w:val="nowrap"/>
          <w:lang w:val="fi-FI"/>
        </w:rPr>
        <w:t>√</w:t>
      </w:r>
      <w:r w:rsidRPr="005576CA">
        <w:rPr>
          <w:lang w:val="fi-FI"/>
        </w:rPr>
        <w:t>(</w:t>
      </w:r>
      <w:r>
        <w:rPr>
          <w:lang w:val="fi-FI"/>
        </w:rPr>
        <w:t>(</w:t>
      </w:r>
      <w:r w:rsidRPr="005576CA">
        <w:rPr>
          <w:lang w:val="fi-FI"/>
        </w:rPr>
        <w:t xml:space="preserve">(2 * </w:t>
      </w:r>
      <w:r>
        <w:rPr>
          <w:lang w:val="el-GR"/>
        </w:rPr>
        <w:t>π</w:t>
      </w:r>
      <w:r w:rsidRPr="005576CA">
        <w:rPr>
          <w:lang w:val="fi-FI"/>
        </w:rPr>
        <w:t xml:space="preserve"> * f * </w:t>
      </w:r>
      <w:r w:rsidRPr="00B15F0E">
        <w:rPr>
          <w:lang w:val="fi-FI"/>
        </w:rPr>
        <w:t>2.9E-6 H</w:t>
      </w:r>
      <w:r w:rsidRPr="005576CA">
        <w:rPr>
          <w:lang w:val="fi-FI"/>
        </w:rPr>
        <w:t>)</w:t>
      </w:r>
      <w:r>
        <w:rPr>
          <w:lang w:val="fi-FI"/>
        </w:rPr>
        <w:t xml:space="preserve"> – 1 / (</w:t>
      </w:r>
      <w:r w:rsidRPr="005576CA">
        <w:rPr>
          <w:lang w:val="fi-FI"/>
        </w:rPr>
        <w:t xml:space="preserve">2 * </w:t>
      </w:r>
      <w:r>
        <w:rPr>
          <w:lang w:val="el-GR"/>
        </w:rPr>
        <w:t>π</w:t>
      </w:r>
      <w:r w:rsidRPr="005576CA">
        <w:rPr>
          <w:lang w:val="fi-FI"/>
        </w:rPr>
        <w:t xml:space="preserve"> * f *</w:t>
      </w:r>
      <w:r>
        <w:rPr>
          <w:lang w:val="fi-FI"/>
        </w:rPr>
        <w:t xml:space="preserve"> 1.964E-9  F))</w:t>
      </w:r>
      <w:r w:rsidRPr="005576CA">
        <w:rPr>
          <w:lang w:val="fi-FI"/>
        </w:rPr>
        <w:t xml:space="preserve">^2 + </w:t>
      </w:r>
      <w:r>
        <w:rPr>
          <w:lang w:val="fi-FI"/>
        </w:rPr>
        <w:t>(</w:t>
      </w:r>
      <w:r>
        <w:rPr>
          <w:rStyle w:val="nowrap"/>
          <w:lang w:val="fi-FI"/>
        </w:rPr>
        <w:t>94.78</w:t>
      </w:r>
      <w:r>
        <w:rPr>
          <w:lang w:val="fi-FI"/>
        </w:rPr>
        <w:t>)</w:t>
      </w:r>
      <w:r w:rsidRPr="005576CA">
        <w:rPr>
          <w:lang w:val="fi-FI"/>
        </w:rPr>
        <w:t>^2</w:t>
      </w:r>
      <w:r>
        <w:rPr>
          <w:lang w:val="fi-FI"/>
        </w:rPr>
        <w:t>)</w:t>
      </w:r>
      <w:r w:rsidR="00113705">
        <w:rPr>
          <w:lang w:val="fi-FI"/>
        </w:rPr>
        <w:t>.</w:t>
      </w:r>
      <w:r w:rsidR="00E23961" w:rsidRPr="00A70F95">
        <w:rPr>
          <w:noProof/>
          <w:lang w:val="fi-FI"/>
        </w:rPr>
        <w:t xml:space="preserve"> </w:t>
      </w:r>
      <w:r w:rsidR="00CC52D2">
        <w:rPr>
          <w:noProof/>
        </w:rPr>
        <w:drawing>
          <wp:inline distT="0" distB="0" distL="0" distR="0" wp14:anchorId="01D56B2A" wp14:editId="59FB7331">
            <wp:extent cx="593407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6613" w14:textId="742ECA7B" w:rsidR="002A15F1" w:rsidRDefault="002A15F1" w:rsidP="006D72C6">
      <w:pPr>
        <w:pStyle w:val="ListParagraph"/>
        <w:rPr>
          <w:lang w:val="fi-FI"/>
        </w:rPr>
      </w:pPr>
    </w:p>
    <w:p w14:paraId="421AB9E2" w14:textId="4167AEDF" w:rsidR="002A15F1" w:rsidRDefault="002A15F1" w:rsidP="006D72C6">
      <w:pPr>
        <w:pStyle w:val="ListParagraph"/>
        <w:rPr>
          <w:lang w:val="fi-FI"/>
        </w:rPr>
      </w:pPr>
      <w:r>
        <w:rPr>
          <w:lang w:val="fi-FI"/>
        </w:rPr>
        <w:t xml:space="preserve">2) </w:t>
      </w:r>
      <w:r w:rsidR="00B8612E">
        <w:rPr>
          <w:lang w:val="fi-FI"/>
        </w:rPr>
        <w:t xml:space="preserve">käyrästä arvioitu </w:t>
      </w:r>
      <w:r w:rsidR="001803D8">
        <w:rPr>
          <w:lang w:val="fi-FI"/>
        </w:rPr>
        <w:t xml:space="preserve">resonanssitaajuus on </w:t>
      </w:r>
      <w:r w:rsidR="00236827">
        <w:rPr>
          <w:lang w:val="fi-FI"/>
        </w:rPr>
        <w:t>~</w:t>
      </w:r>
      <w:r w:rsidR="001803D8">
        <w:rPr>
          <w:lang w:val="fi-FI"/>
        </w:rPr>
        <w:t>2.</w:t>
      </w:r>
      <w:r w:rsidR="00236827">
        <w:rPr>
          <w:lang w:val="fi-FI"/>
        </w:rPr>
        <w:t>0</w:t>
      </w:r>
      <w:r w:rsidR="001803D8">
        <w:rPr>
          <w:lang w:val="fi-FI"/>
        </w:rPr>
        <w:t xml:space="preserve"> MHz</w:t>
      </w:r>
      <w:r w:rsidR="00A304AF">
        <w:rPr>
          <w:lang w:val="fi-FI"/>
        </w:rPr>
        <w:t>.</w:t>
      </w:r>
    </w:p>
    <w:p w14:paraId="4425334D" w14:textId="622DDDC6" w:rsidR="00A304AF" w:rsidRDefault="00A304AF" w:rsidP="006D72C6">
      <w:pPr>
        <w:pStyle w:val="ListParagraph"/>
        <w:rPr>
          <w:lang w:val="fi-FI"/>
        </w:rPr>
      </w:pPr>
    </w:p>
    <w:p w14:paraId="07BF0F0E" w14:textId="50947F3A" w:rsidR="00104E9E" w:rsidRPr="00104E9E" w:rsidRDefault="00A304AF" w:rsidP="00104E9E">
      <w:pPr>
        <w:pStyle w:val="ListParagraph"/>
        <w:rPr>
          <w:lang w:val="fi-FI"/>
        </w:rPr>
      </w:pPr>
      <w:r>
        <w:rPr>
          <w:lang w:val="fi-FI"/>
        </w:rPr>
        <w:t xml:space="preserve">3) </w:t>
      </w:r>
      <w:r w:rsidR="008E5FDE">
        <w:rPr>
          <w:lang w:val="fi-FI"/>
        </w:rPr>
        <w:t xml:space="preserve">laskettu </w:t>
      </w:r>
      <w:r w:rsidR="007C0F5B">
        <w:rPr>
          <w:lang w:val="fi-FI"/>
        </w:rPr>
        <w:t>resonanssitaajuus</w:t>
      </w:r>
      <w:r w:rsidR="00236827">
        <w:rPr>
          <w:lang w:val="fi-FI"/>
        </w:rPr>
        <w:t xml:space="preserve"> on</w:t>
      </w:r>
      <w:r w:rsidR="007C0F5B">
        <w:rPr>
          <w:lang w:val="fi-FI"/>
        </w:rPr>
        <w:t xml:space="preserve"> f = 1 / (2 * </w:t>
      </w:r>
      <w:r w:rsidR="007C0F5B">
        <w:rPr>
          <w:lang w:val="el-GR"/>
        </w:rPr>
        <w:t>π</w:t>
      </w:r>
      <w:r w:rsidR="007C0F5B" w:rsidRPr="001803D8">
        <w:rPr>
          <w:lang w:val="fi-FI"/>
        </w:rPr>
        <w:t xml:space="preserve"> * </w:t>
      </w:r>
      <w:r w:rsidR="007C0F5B" w:rsidRPr="005576CA">
        <w:rPr>
          <w:rStyle w:val="nowrap"/>
          <w:lang w:val="fi-FI"/>
        </w:rPr>
        <w:t>√</w:t>
      </w:r>
      <w:r w:rsidR="007C0F5B">
        <w:rPr>
          <w:rStyle w:val="nowrap"/>
          <w:lang w:val="fi-FI"/>
        </w:rPr>
        <w:t>(LC)</w:t>
      </w:r>
      <w:r w:rsidR="007C0F5B">
        <w:rPr>
          <w:lang w:val="fi-FI"/>
        </w:rPr>
        <w:t>) = 2.108 MHz.</w:t>
      </w:r>
    </w:p>
    <w:p w14:paraId="42CF42F7" w14:textId="46E463D2" w:rsidR="00A12BA7" w:rsidRDefault="00104E9E" w:rsidP="00104E9E">
      <w:pPr>
        <w:rPr>
          <w:noProof/>
          <w:lang w:val="fi-FI"/>
        </w:rPr>
      </w:pPr>
      <w:r>
        <w:rPr>
          <w:lang w:val="fi-FI"/>
        </w:rPr>
        <w:tab/>
        <w:t xml:space="preserve">4) </w:t>
      </w:r>
      <w:r w:rsidR="00A12BA7">
        <w:rPr>
          <w:noProof/>
          <w:lang w:val="fi-FI"/>
        </w:rPr>
        <w:t>Mitattava kytkentä</w:t>
      </w:r>
    </w:p>
    <w:p w14:paraId="763F24B7" w14:textId="40A59B9E" w:rsidR="00104E9E" w:rsidRDefault="00CE7931" w:rsidP="00104E9E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3BABB777" wp14:editId="11E95D1B">
            <wp:extent cx="389572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5515" w14:textId="5422069E" w:rsidR="00A12BA7" w:rsidRDefault="00A12BA7" w:rsidP="00104E9E">
      <w:pPr>
        <w:rPr>
          <w:lang w:val="fi-FI"/>
        </w:rPr>
      </w:pPr>
      <w:r>
        <w:rPr>
          <w:lang w:val="fi-FI"/>
        </w:rPr>
        <w:lastRenderedPageBreak/>
        <w:tab/>
      </w:r>
      <w:r w:rsidR="0065262D">
        <w:rPr>
          <w:lang w:val="fi-FI"/>
        </w:rPr>
        <w:t xml:space="preserve">Kytkennästä mitatut </w:t>
      </w:r>
      <w:r w:rsidR="00A35EDF">
        <w:rPr>
          <w:lang w:val="fi-FI"/>
        </w:rPr>
        <w:t xml:space="preserve">vahvistus ja vaihe </w:t>
      </w:r>
      <w:r w:rsidR="0065262D">
        <w:rPr>
          <w:lang w:val="fi-FI"/>
        </w:rPr>
        <w:t>käyrät</w:t>
      </w:r>
      <w:r w:rsidR="00D47DA2">
        <w:rPr>
          <w:noProof/>
          <w:lang w:val="fi-FI"/>
        </w:rPr>
        <w:drawing>
          <wp:inline distT="0" distB="0" distL="0" distR="0" wp14:anchorId="652A4B8C" wp14:editId="631307F4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019D" w14:textId="2B7B05A2" w:rsidR="0013488D" w:rsidRPr="00292BF2" w:rsidRDefault="009157A6" w:rsidP="00292BF2">
      <w:pPr>
        <w:pStyle w:val="ListParagraph"/>
        <w:numPr>
          <w:ilvl w:val="0"/>
          <w:numId w:val="38"/>
        </w:numPr>
        <w:rPr>
          <w:lang w:val="fi-FI"/>
        </w:rPr>
      </w:pPr>
      <w:r w:rsidRPr="00292BF2">
        <w:rPr>
          <w:lang w:val="fi-FI"/>
        </w:rPr>
        <w:t>Mittaus käyrästä arvioituna resonanssitaajuus on ~2.</w:t>
      </w:r>
      <w:r w:rsidR="00F678B8">
        <w:rPr>
          <w:lang w:val="fi-FI"/>
        </w:rPr>
        <w:t>8</w:t>
      </w:r>
      <w:r w:rsidRPr="00292BF2">
        <w:rPr>
          <w:lang w:val="fi-FI"/>
        </w:rPr>
        <w:t xml:space="preserve"> MHz</w:t>
      </w:r>
      <w:r w:rsidR="0013488D" w:rsidRPr="00292BF2">
        <w:rPr>
          <w:lang w:val="fi-FI"/>
        </w:rPr>
        <w:t>. Laskettu 2.108 MHz.</w:t>
      </w:r>
      <w:r w:rsidR="009D23FC">
        <w:rPr>
          <w:lang w:val="fi-FI"/>
        </w:rPr>
        <w:t xml:space="preserve"> </w:t>
      </w:r>
      <w:r w:rsidR="00913C38">
        <w:rPr>
          <w:lang w:val="fi-FI"/>
        </w:rPr>
        <w:t xml:space="preserve">Käyristä arvioitu resonanssitaajuus heittää huomattavasti lasketusta ~0.7 MHz. </w:t>
      </w:r>
      <w:r w:rsidR="004C532F">
        <w:rPr>
          <w:lang w:val="fi-FI"/>
        </w:rPr>
        <w:t>Kytkennän joht</w:t>
      </w:r>
      <w:r w:rsidR="00980B49">
        <w:rPr>
          <w:lang w:val="fi-FI"/>
        </w:rPr>
        <w:t>imien</w:t>
      </w:r>
      <w:r w:rsidR="004C532F">
        <w:rPr>
          <w:lang w:val="fi-FI"/>
        </w:rPr>
        <w:t xml:space="preserve"> aiheuttama induktanssi ja kapasitanssi </w:t>
      </w:r>
      <w:r w:rsidR="001A60E6">
        <w:rPr>
          <w:lang w:val="fi-FI"/>
        </w:rPr>
        <w:t xml:space="preserve">voi muuttaa </w:t>
      </w:r>
      <w:r w:rsidR="004A2C34">
        <w:rPr>
          <w:lang w:val="fi-FI"/>
        </w:rPr>
        <w:t>kytkennän resonanssitaajuutta.</w:t>
      </w:r>
    </w:p>
    <w:sectPr w:rsidR="0013488D" w:rsidRPr="00292BF2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2F961" w14:textId="77777777" w:rsidR="00F31DEF" w:rsidRDefault="00F31DEF" w:rsidP="00855982">
      <w:pPr>
        <w:spacing w:after="0" w:line="240" w:lineRule="auto"/>
      </w:pPr>
      <w:r>
        <w:separator/>
      </w:r>
    </w:p>
  </w:endnote>
  <w:endnote w:type="continuationSeparator" w:id="0">
    <w:p w14:paraId="28095DB0" w14:textId="77777777" w:rsidR="00F31DEF" w:rsidRDefault="00F31DE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500D8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37C71" w14:textId="77777777" w:rsidR="00F31DEF" w:rsidRDefault="00F31DEF" w:rsidP="00855982">
      <w:pPr>
        <w:spacing w:after="0" w:line="240" w:lineRule="auto"/>
      </w:pPr>
      <w:r>
        <w:separator/>
      </w:r>
    </w:p>
  </w:footnote>
  <w:footnote w:type="continuationSeparator" w:id="0">
    <w:p w14:paraId="465DEEBE" w14:textId="77777777" w:rsidR="00F31DEF" w:rsidRDefault="00F31DE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5157D6"/>
    <w:multiLevelType w:val="hybridMultilevel"/>
    <w:tmpl w:val="497A6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C2D30B0"/>
    <w:multiLevelType w:val="hybridMultilevel"/>
    <w:tmpl w:val="5DE4602E"/>
    <w:lvl w:ilvl="0" w:tplc="D81AF8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5D2BF7"/>
    <w:multiLevelType w:val="hybridMultilevel"/>
    <w:tmpl w:val="8142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1E1142"/>
    <w:multiLevelType w:val="hybridMultilevel"/>
    <w:tmpl w:val="02D87FD6"/>
    <w:lvl w:ilvl="0" w:tplc="9072CF9A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7C3339"/>
    <w:multiLevelType w:val="hybridMultilevel"/>
    <w:tmpl w:val="817A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76669D4"/>
    <w:multiLevelType w:val="hybridMultilevel"/>
    <w:tmpl w:val="00CE5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A0A1B8D"/>
    <w:multiLevelType w:val="hybridMultilevel"/>
    <w:tmpl w:val="0B46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F4027"/>
    <w:multiLevelType w:val="hybridMultilevel"/>
    <w:tmpl w:val="1AAA5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E3F9B"/>
    <w:multiLevelType w:val="hybridMultilevel"/>
    <w:tmpl w:val="A98623C8"/>
    <w:lvl w:ilvl="0" w:tplc="2250BA8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F19B2"/>
    <w:multiLevelType w:val="hybridMultilevel"/>
    <w:tmpl w:val="7B48E9E2"/>
    <w:lvl w:ilvl="0" w:tplc="49C0D8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86058"/>
    <w:multiLevelType w:val="hybridMultilevel"/>
    <w:tmpl w:val="00840504"/>
    <w:lvl w:ilvl="0" w:tplc="72F6BE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21"/>
  </w:num>
  <w:num w:numId="30">
    <w:abstractNumId w:val="24"/>
  </w:num>
  <w:num w:numId="31">
    <w:abstractNumId w:val="28"/>
  </w:num>
  <w:num w:numId="32">
    <w:abstractNumId w:val="17"/>
  </w:num>
  <w:num w:numId="33">
    <w:abstractNumId w:val="20"/>
  </w:num>
  <w:num w:numId="34">
    <w:abstractNumId w:val="18"/>
  </w:num>
  <w:num w:numId="35">
    <w:abstractNumId w:val="27"/>
  </w:num>
  <w:num w:numId="36">
    <w:abstractNumId w:val="14"/>
  </w:num>
  <w:num w:numId="37">
    <w:abstractNumId w:val="22"/>
  </w:num>
  <w:num w:numId="38">
    <w:abstractNumId w:val="19"/>
  </w:num>
  <w:num w:numId="39">
    <w:abstractNumId w:val="2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8D"/>
    <w:rsid w:val="00026545"/>
    <w:rsid w:val="00031931"/>
    <w:rsid w:val="0006360F"/>
    <w:rsid w:val="00081C90"/>
    <w:rsid w:val="00084289"/>
    <w:rsid w:val="00091FC6"/>
    <w:rsid w:val="00093466"/>
    <w:rsid w:val="000B3D09"/>
    <w:rsid w:val="000C7E2B"/>
    <w:rsid w:val="000C7EA5"/>
    <w:rsid w:val="000D336E"/>
    <w:rsid w:val="000D5C4A"/>
    <w:rsid w:val="000E7805"/>
    <w:rsid w:val="00104E9E"/>
    <w:rsid w:val="00106203"/>
    <w:rsid w:val="00113705"/>
    <w:rsid w:val="00121CBE"/>
    <w:rsid w:val="00123CC7"/>
    <w:rsid w:val="00123EF8"/>
    <w:rsid w:val="0013488D"/>
    <w:rsid w:val="00143CDD"/>
    <w:rsid w:val="00147674"/>
    <w:rsid w:val="00156EAA"/>
    <w:rsid w:val="00163EA0"/>
    <w:rsid w:val="00170341"/>
    <w:rsid w:val="001710AF"/>
    <w:rsid w:val="001733C9"/>
    <w:rsid w:val="001803D8"/>
    <w:rsid w:val="001838FC"/>
    <w:rsid w:val="00191311"/>
    <w:rsid w:val="001A60E6"/>
    <w:rsid w:val="001C563C"/>
    <w:rsid w:val="001D4362"/>
    <w:rsid w:val="001E32AF"/>
    <w:rsid w:val="00204BEB"/>
    <w:rsid w:val="00205277"/>
    <w:rsid w:val="002211D9"/>
    <w:rsid w:val="002245D8"/>
    <w:rsid w:val="002314FA"/>
    <w:rsid w:val="00236827"/>
    <w:rsid w:val="00247511"/>
    <w:rsid w:val="00264FA4"/>
    <w:rsid w:val="00290C2D"/>
    <w:rsid w:val="00292BF2"/>
    <w:rsid w:val="002A15F1"/>
    <w:rsid w:val="002B2FFD"/>
    <w:rsid w:val="002B3676"/>
    <w:rsid w:val="002B5BAB"/>
    <w:rsid w:val="002C4369"/>
    <w:rsid w:val="002C644E"/>
    <w:rsid w:val="002D3472"/>
    <w:rsid w:val="002E5022"/>
    <w:rsid w:val="0030341D"/>
    <w:rsid w:val="00356F0C"/>
    <w:rsid w:val="00363666"/>
    <w:rsid w:val="003676BF"/>
    <w:rsid w:val="003A3646"/>
    <w:rsid w:val="003B4679"/>
    <w:rsid w:val="003D3660"/>
    <w:rsid w:val="003D7A3F"/>
    <w:rsid w:val="00422D8F"/>
    <w:rsid w:val="004345CF"/>
    <w:rsid w:val="00453445"/>
    <w:rsid w:val="00457210"/>
    <w:rsid w:val="00460925"/>
    <w:rsid w:val="00471E63"/>
    <w:rsid w:val="00471FAB"/>
    <w:rsid w:val="004A2C34"/>
    <w:rsid w:val="004B278A"/>
    <w:rsid w:val="004C170F"/>
    <w:rsid w:val="004C532F"/>
    <w:rsid w:val="004C793F"/>
    <w:rsid w:val="004D1C35"/>
    <w:rsid w:val="004D2D02"/>
    <w:rsid w:val="004D4400"/>
    <w:rsid w:val="004D6011"/>
    <w:rsid w:val="004E527D"/>
    <w:rsid w:val="00512B45"/>
    <w:rsid w:val="00515172"/>
    <w:rsid w:val="00521FD3"/>
    <w:rsid w:val="00532FD7"/>
    <w:rsid w:val="005576CA"/>
    <w:rsid w:val="005763E1"/>
    <w:rsid w:val="00577D8A"/>
    <w:rsid w:val="005831F7"/>
    <w:rsid w:val="005916F1"/>
    <w:rsid w:val="00593F89"/>
    <w:rsid w:val="005E69F9"/>
    <w:rsid w:val="00600A52"/>
    <w:rsid w:val="006038D4"/>
    <w:rsid w:val="00611179"/>
    <w:rsid w:val="00614D8D"/>
    <w:rsid w:val="00630EAE"/>
    <w:rsid w:val="00650B90"/>
    <w:rsid w:val="0065262D"/>
    <w:rsid w:val="006630B7"/>
    <w:rsid w:val="00671CB3"/>
    <w:rsid w:val="006A5256"/>
    <w:rsid w:val="006B3D05"/>
    <w:rsid w:val="006D1F4E"/>
    <w:rsid w:val="006D29EE"/>
    <w:rsid w:val="006D6F96"/>
    <w:rsid w:val="006D72C6"/>
    <w:rsid w:val="006E5BB4"/>
    <w:rsid w:val="00700628"/>
    <w:rsid w:val="007111BF"/>
    <w:rsid w:val="00725AA9"/>
    <w:rsid w:val="0075746C"/>
    <w:rsid w:val="0076559B"/>
    <w:rsid w:val="007833A7"/>
    <w:rsid w:val="00786892"/>
    <w:rsid w:val="00792068"/>
    <w:rsid w:val="007A23B7"/>
    <w:rsid w:val="007A57B1"/>
    <w:rsid w:val="007C0F5B"/>
    <w:rsid w:val="007D26E5"/>
    <w:rsid w:val="007D3A4E"/>
    <w:rsid w:val="007F6BE4"/>
    <w:rsid w:val="007F7D7A"/>
    <w:rsid w:val="00804C35"/>
    <w:rsid w:val="00813433"/>
    <w:rsid w:val="008236AB"/>
    <w:rsid w:val="00824571"/>
    <w:rsid w:val="008411BF"/>
    <w:rsid w:val="00855982"/>
    <w:rsid w:val="00856B10"/>
    <w:rsid w:val="0086339D"/>
    <w:rsid w:val="00865ABC"/>
    <w:rsid w:val="00875C49"/>
    <w:rsid w:val="00880C25"/>
    <w:rsid w:val="008B0F16"/>
    <w:rsid w:val="008B4DAA"/>
    <w:rsid w:val="008D09FE"/>
    <w:rsid w:val="008E5FDE"/>
    <w:rsid w:val="008F7153"/>
    <w:rsid w:val="00900D11"/>
    <w:rsid w:val="00913C38"/>
    <w:rsid w:val="009157A6"/>
    <w:rsid w:val="00926EB8"/>
    <w:rsid w:val="0095557E"/>
    <w:rsid w:val="00980B49"/>
    <w:rsid w:val="00990DF4"/>
    <w:rsid w:val="009A1F40"/>
    <w:rsid w:val="009C0738"/>
    <w:rsid w:val="009C35B6"/>
    <w:rsid w:val="009D0AB8"/>
    <w:rsid w:val="009D23FC"/>
    <w:rsid w:val="009F3B9D"/>
    <w:rsid w:val="009F50A9"/>
    <w:rsid w:val="00A10484"/>
    <w:rsid w:val="00A12BA7"/>
    <w:rsid w:val="00A304AF"/>
    <w:rsid w:val="00A35EDF"/>
    <w:rsid w:val="00A40190"/>
    <w:rsid w:val="00A46E62"/>
    <w:rsid w:val="00A6755F"/>
    <w:rsid w:val="00A70F95"/>
    <w:rsid w:val="00A872DE"/>
    <w:rsid w:val="00A911C5"/>
    <w:rsid w:val="00A93F81"/>
    <w:rsid w:val="00AA54B6"/>
    <w:rsid w:val="00AD6085"/>
    <w:rsid w:val="00AF2DF4"/>
    <w:rsid w:val="00AF7188"/>
    <w:rsid w:val="00B10FFB"/>
    <w:rsid w:val="00B15F0E"/>
    <w:rsid w:val="00B16AF6"/>
    <w:rsid w:val="00B53AC3"/>
    <w:rsid w:val="00B72797"/>
    <w:rsid w:val="00B826A9"/>
    <w:rsid w:val="00B8612E"/>
    <w:rsid w:val="00BD2850"/>
    <w:rsid w:val="00BD419F"/>
    <w:rsid w:val="00BD4E32"/>
    <w:rsid w:val="00BE4D98"/>
    <w:rsid w:val="00BF0437"/>
    <w:rsid w:val="00C0602A"/>
    <w:rsid w:val="00C1458A"/>
    <w:rsid w:val="00C306BB"/>
    <w:rsid w:val="00C316EF"/>
    <w:rsid w:val="00C3239D"/>
    <w:rsid w:val="00C42C32"/>
    <w:rsid w:val="00C51E4D"/>
    <w:rsid w:val="00C55D10"/>
    <w:rsid w:val="00C9333E"/>
    <w:rsid w:val="00C966BE"/>
    <w:rsid w:val="00CB38FE"/>
    <w:rsid w:val="00CC2458"/>
    <w:rsid w:val="00CC52D2"/>
    <w:rsid w:val="00CE6C6A"/>
    <w:rsid w:val="00CE7931"/>
    <w:rsid w:val="00CF48CE"/>
    <w:rsid w:val="00D11FE1"/>
    <w:rsid w:val="00D15D5C"/>
    <w:rsid w:val="00D22598"/>
    <w:rsid w:val="00D4295C"/>
    <w:rsid w:val="00D43C61"/>
    <w:rsid w:val="00D47DA2"/>
    <w:rsid w:val="00D52480"/>
    <w:rsid w:val="00D52C26"/>
    <w:rsid w:val="00D73E79"/>
    <w:rsid w:val="00D85EF2"/>
    <w:rsid w:val="00D97F38"/>
    <w:rsid w:val="00DA7FD7"/>
    <w:rsid w:val="00DB4A49"/>
    <w:rsid w:val="00DC077B"/>
    <w:rsid w:val="00DC2AAF"/>
    <w:rsid w:val="00DC7B4B"/>
    <w:rsid w:val="00DD5331"/>
    <w:rsid w:val="00DD5442"/>
    <w:rsid w:val="00DD580F"/>
    <w:rsid w:val="00DE4784"/>
    <w:rsid w:val="00E0621B"/>
    <w:rsid w:val="00E0624F"/>
    <w:rsid w:val="00E07C24"/>
    <w:rsid w:val="00E11EA1"/>
    <w:rsid w:val="00E13617"/>
    <w:rsid w:val="00E1767F"/>
    <w:rsid w:val="00E23961"/>
    <w:rsid w:val="00E325A5"/>
    <w:rsid w:val="00E452E5"/>
    <w:rsid w:val="00E46682"/>
    <w:rsid w:val="00E6676E"/>
    <w:rsid w:val="00E82CC9"/>
    <w:rsid w:val="00EC7A84"/>
    <w:rsid w:val="00EF7568"/>
    <w:rsid w:val="00F262C2"/>
    <w:rsid w:val="00F307EE"/>
    <w:rsid w:val="00F31884"/>
    <w:rsid w:val="00F31DEF"/>
    <w:rsid w:val="00F45242"/>
    <w:rsid w:val="00F55F07"/>
    <w:rsid w:val="00F678B8"/>
    <w:rsid w:val="00F83BC7"/>
    <w:rsid w:val="00F851FB"/>
    <w:rsid w:val="00F95F57"/>
    <w:rsid w:val="00FA0568"/>
    <w:rsid w:val="00FB7C00"/>
    <w:rsid w:val="00FC6E47"/>
    <w:rsid w:val="00FD262C"/>
    <w:rsid w:val="00FD2BAD"/>
    <w:rsid w:val="00F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B3E3"/>
  <w15:chartTrackingRefBased/>
  <w15:docId w15:val="{34928A47-09AB-42E7-A427-063C66A3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DB4A49"/>
    <w:pPr>
      <w:ind w:left="720"/>
      <w:contextualSpacing/>
    </w:pPr>
  </w:style>
  <w:style w:type="character" w:customStyle="1" w:styleId="nowrap">
    <w:name w:val="nowrap"/>
    <w:basedOn w:val="DefaultParagraphFont"/>
    <w:rsid w:val="007A57B1"/>
  </w:style>
  <w:style w:type="character" w:customStyle="1" w:styleId="tlid-translation">
    <w:name w:val="tlid-translation"/>
    <w:basedOn w:val="DefaultParagraphFont"/>
    <w:rsid w:val="00F262C2"/>
  </w:style>
  <w:style w:type="character" w:customStyle="1" w:styleId="cwcot">
    <w:name w:val="cwcot"/>
    <w:basedOn w:val="DefaultParagraphFont"/>
    <w:rsid w:val="006A5256"/>
  </w:style>
  <w:style w:type="character" w:styleId="UnresolvedMention">
    <w:name w:val="Unresolved Mention"/>
    <w:basedOn w:val="DefaultParagraphFont"/>
    <w:uiPriority w:val="99"/>
    <w:semiHidden/>
    <w:unhideWhenUsed/>
    <w:rsid w:val="007A2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luminat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1531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Illuminati</dc:creator>
  <cp:lastModifiedBy>Illuminati</cp:lastModifiedBy>
  <cp:revision>278</cp:revision>
  <dcterms:created xsi:type="dcterms:W3CDTF">2019-01-11T13:27:00Z</dcterms:created>
  <dcterms:modified xsi:type="dcterms:W3CDTF">2019-01-22T20:37:00Z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