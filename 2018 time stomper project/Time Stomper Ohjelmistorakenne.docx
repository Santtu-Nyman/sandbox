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29CA" w14:textId="7E152DB2" w:rsidR="00771F16" w:rsidRPr="00CB03C8" w:rsidRDefault="0060652A">
      <w:pPr>
        <w:pStyle w:val="Heading1"/>
        <w:rPr>
          <w:lang w:val="fi-FI"/>
        </w:rPr>
      </w:pPr>
      <w:r w:rsidRPr="00CB03C8">
        <w:rPr>
          <w:lang w:val="fi-FI"/>
        </w:rPr>
        <w:t xml:space="preserve">Time </w:t>
      </w:r>
      <w:proofErr w:type="spellStart"/>
      <w:r w:rsidRPr="00CB03C8">
        <w:rPr>
          <w:lang w:val="fi-FI"/>
        </w:rPr>
        <w:t>Stomper</w:t>
      </w:r>
      <w:proofErr w:type="spellEnd"/>
      <w:r w:rsidRPr="00CB03C8">
        <w:rPr>
          <w:lang w:val="fi-FI"/>
        </w:rPr>
        <w:t xml:space="preserve"> Ohjelmistorakenne</w:t>
      </w:r>
    </w:p>
    <w:p w14:paraId="23B7626C" w14:textId="01461069" w:rsidR="007478DB" w:rsidRDefault="00DB7562" w:rsidP="00DB7562">
      <w:pPr>
        <w:rPr>
          <w:lang w:val="fi-FI"/>
        </w:rPr>
      </w:pPr>
      <w:r w:rsidRPr="004C18F0">
        <w:rPr>
          <w:lang w:val="fi-FI"/>
        </w:rPr>
        <w:t xml:space="preserve">Time </w:t>
      </w:r>
      <w:proofErr w:type="spellStart"/>
      <w:r w:rsidRPr="004C18F0">
        <w:rPr>
          <w:lang w:val="fi-FI"/>
        </w:rPr>
        <w:t>Stomper</w:t>
      </w:r>
      <w:proofErr w:type="spellEnd"/>
      <w:r w:rsidRPr="004C18F0">
        <w:rPr>
          <w:lang w:val="fi-FI"/>
        </w:rPr>
        <w:t xml:space="preserve"> </w:t>
      </w:r>
      <w:r w:rsidR="001D79C1" w:rsidRPr="004C18F0">
        <w:rPr>
          <w:lang w:val="fi-FI"/>
        </w:rPr>
        <w:t xml:space="preserve">ohjelmisto koostuu </w:t>
      </w:r>
      <w:r w:rsidR="004C18F0" w:rsidRPr="004C18F0">
        <w:rPr>
          <w:lang w:val="fi-FI"/>
        </w:rPr>
        <w:t xml:space="preserve">useista </w:t>
      </w:r>
      <w:r w:rsidR="00134AFB">
        <w:rPr>
          <w:lang w:val="fi-FI"/>
        </w:rPr>
        <w:t xml:space="preserve">erillisistä </w:t>
      </w:r>
      <w:r w:rsidR="004C18F0" w:rsidRPr="004C18F0">
        <w:rPr>
          <w:lang w:val="fi-FI"/>
        </w:rPr>
        <w:t xml:space="preserve">komponenteista </w:t>
      </w:r>
      <w:r w:rsidR="007478DB">
        <w:rPr>
          <w:lang w:val="fi-FI"/>
        </w:rPr>
        <w:t xml:space="preserve">jotka </w:t>
      </w:r>
      <w:r w:rsidR="00154076">
        <w:rPr>
          <w:lang w:val="fi-FI"/>
        </w:rPr>
        <w:t>toteuttavat</w:t>
      </w:r>
      <w:r w:rsidR="007478DB">
        <w:rPr>
          <w:lang w:val="fi-FI"/>
        </w:rPr>
        <w:t xml:space="preserve"> ohjelmiston eri</w:t>
      </w:r>
      <w:r w:rsidR="009B603D">
        <w:rPr>
          <w:lang w:val="fi-FI"/>
        </w:rPr>
        <w:t xml:space="preserve"> </w:t>
      </w:r>
      <w:r w:rsidR="007478DB">
        <w:rPr>
          <w:lang w:val="fi-FI"/>
        </w:rPr>
        <w:t>toiminnot</w:t>
      </w:r>
      <w:r w:rsidR="00CB03C8">
        <w:rPr>
          <w:lang w:val="fi-FI"/>
        </w:rPr>
        <w:t>.</w:t>
      </w:r>
      <w:r w:rsidR="007478DB">
        <w:rPr>
          <w:lang w:val="fi-FI"/>
        </w:rPr>
        <w:t xml:space="preserve"> </w:t>
      </w:r>
      <w:r w:rsidR="002F0F8D">
        <w:rPr>
          <w:lang w:val="fi-FI"/>
        </w:rPr>
        <w:t>Osa näistä komponenteista on rakennettu käyttäen muita komponentteja</w:t>
      </w:r>
      <w:r w:rsidR="002127F5">
        <w:rPr>
          <w:lang w:val="fi-FI"/>
        </w:rPr>
        <w:t xml:space="preserve"> ja kirjastoja joita tässä ei ole mainittu</w:t>
      </w:r>
      <w:r w:rsidR="002F0F8D">
        <w:rPr>
          <w:lang w:val="fi-FI"/>
        </w:rPr>
        <w:t>.</w:t>
      </w:r>
    </w:p>
    <w:p w14:paraId="6A731C2A" w14:textId="6F5A5060" w:rsidR="00B0687E" w:rsidRDefault="00B0687E" w:rsidP="00DB7562">
      <w:pPr>
        <w:rPr>
          <w:lang w:val="fi-FI"/>
        </w:rPr>
      </w:pPr>
      <w:r>
        <w:rPr>
          <w:lang w:val="fi-FI"/>
        </w:rPr>
        <w:t>Komponentti lista</w:t>
      </w:r>
    </w:p>
    <w:p w14:paraId="492BCB3F" w14:textId="76CA58B3" w:rsidR="008C527D" w:rsidRDefault="008C527D" w:rsidP="00DB7562">
      <w:pPr>
        <w:rPr>
          <w:lang w:val="fi-FI"/>
        </w:rPr>
      </w:pPr>
      <w:r>
        <w:rPr>
          <w:lang w:val="fi-FI"/>
        </w:rPr>
        <w:t>-</w:t>
      </w:r>
      <w:r w:rsidR="002E2971">
        <w:rPr>
          <w:lang w:val="fi-FI"/>
        </w:rPr>
        <w:t>Kalenteri</w:t>
      </w:r>
    </w:p>
    <w:p w14:paraId="4BB9C589" w14:textId="726A05E1" w:rsidR="00B0687E" w:rsidRDefault="00B0687E" w:rsidP="00B0687E">
      <w:pPr>
        <w:ind w:firstLine="720"/>
        <w:rPr>
          <w:lang w:val="fi-FI"/>
        </w:rPr>
      </w:pPr>
      <w:r>
        <w:rPr>
          <w:lang w:val="fi-FI"/>
        </w:rPr>
        <w:t xml:space="preserve">Muuntaa kuluneen määrän </w:t>
      </w:r>
      <w:proofErr w:type="spellStart"/>
      <w:r>
        <w:rPr>
          <w:lang w:val="fi-FI"/>
        </w:rPr>
        <w:t>sekuntteja</w:t>
      </w:r>
      <w:proofErr w:type="spellEnd"/>
      <w:r>
        <w:rPr>
          <w:lang w:val="fi-FI"/>
        </w:rPr>
        <w:t xml:space="preserve"> päivämääräksi ja toisinpäin.</w:t>
      </w:r>
    </w:p>
    <w:p w14:paraId="7F953337" w14:textId="6CDE6C58" w:rsidR="002E2971" w:rsidRDefault="002E2971" w:rsidP="00DB7562">
      <w:pPr>
        <w:rPr>
          <w:lang w:val="fi-FI"/>
        </w:rPr>
      </w:pPr>
      <w:r>
        <w:rPr>
          <w:lang w:val="fi-FI"/>
        </w:rPr>
        <w:t>-Tekstin prosessointi</w:t>
      </w:r>
    </w:p>
    <w:p w14:paraId="37322CAF" w14:textId="1F8E2DA9" w:rsidR="00C32B0A" w:rsidRDefault="00B0687E" w:rsidP="00C430B4">
      <w:pPr>
        <w:ind w:left="720"/>
        <w:rPr>
          <w:lang w:val="fi-FI"/>
        </w:rPr>
      </w:pPr>
      <w:r>
        <w:rPr>
          <w:lang w:val="fi-FI"/>
        </w:rPr>
        <w:t>Muuntaa numeroja raaka</w:t>
      </w:r>
      <w:r w:rsidR="00C430B4">
        <w:rPr>
          <w:lang w:val="fi-FI"/>
        </w:rPr>
        <w:t xml:space="preserve"> </w:t>
      </w:r>
      <w:r>
        <w:rPr>
          <w:lang w:val="fi-FI"/>
        </w:rPr>
        <w:t>muodosta tekstiksi ja toisinpäin.</w:t>
      </w:r>
      <w:r w:rsidR="00C32B0A">
        <w:rPr>
          <w:lang w:val="fi-FI"/>
        </w:rPr>
        <w:t xml:space="preserve"> </w:t>
      </w:r>
      <w:r w:rsidR="00C430B4">
        <w:rPr>
          <w:lang w:val="fi-FI"/>
        </w:rPr>
        <w:t>Kirjoittaa päivämääriä teksti muotoon.</w:t>
      </w:r>
    </w:p>
    <w:p w14:paraId="07DFE8D2" w14:textId="2C7A7D9E" w:rsidR="002E2971" w:rsidRDefault="002E2971" w:rsidP="00B0687E">
      <w:pPr>
        <w:rPr>
          <w:lang w:val="fi-FI"/>
        </w:rPr>
      </w:pPr>
      <w:r>
        <w:rPr>
          <w:lang w:val="fi-FI"/>
        </w:rPr>
        <w:t>-EEPROM luku ja kirjoitus</w:t>
      </w:r>
    </w:p>
    <w:p w14:paraId="7231EC57" w14:textId="5DF9219F" w:rsidR="00C430B4" w:rsidRDefault="00C430B4" w:rsidP="00B0687E">
      <w:pPr>
        <w:rPr>
          <w:lang w:val="fi-FI"/>
        </w:rPr>
      </w:pPr>
      <w:r>
        <w:rPr>
          <w:lang w:val="fi-FI"/>
        </w:rPr>
        <w:tab/>
      </w:r>
      <w:proofErr w:type="spellStart"/>
      <w:r>
        <w:rPr>
          <w:lang w:val="fi-FI"/>
        </w:rPr>
        <w:t>A</w:t>
      </w:r>
      <w:r w:rsidRPr="00C430B4">
        <w:rPr>
          <w:lang w:val="fi-FI"/>
        </w:rPr>
        <w:t>bstraktointi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EEPROMin</w:t>
      </w:r>
      <w:proofErr w:type="spellEnd"/>
      <w:r>
        <w:rPr>
          <w:lang w:val="fi-FI"/>
        </w:rPr>
        <w:t xml:space="preserve"> lukemisen ja kirjoittamisen.</w:t>
      </w:r>
    </w:p>
    <w:p w14:paraId="4BF69C80" w14:textId="398BAC53" w:rsidR="002E2971" w:rsidRDefault="002E2971" w:rsidP="00DB7562">
      <w:pPr>
        <w:rPr>
          <w:lang w:val="fi-FI"/>
        </w:rPr>
      </w:pPr>
      <w:r>
        <w:rPr>
          <w:lang w:val="fi-FI"/>
        </w:rPr>
        <w:t>-LCD ohjaus</w:t>
      </w:r>
    </w:p>
    <w:p w14:paraId="3E5EC4A5" w14:textId="64836976" w:rsidR="00C430B4" w:rsidRDefault="00C430B4" w:rsidP="00DB7562">
      <w:pPr>
        <w:rPr>
          <w:lang w:val="fi-FI"/>
        </w:rPr>
      </w:pPr>
      <w:r>
        <w:rPr>
          <w:lang w:val="fi-FI"/>
        </w:rPr>
        <w:tab/>
        <w:t xml:space="preserve">Piirtää tekstiä </w:t>
      </w:r>
      <w:proofErr w:type="spellStart"/>
      <w:r>
        <w:rPr>
          <w:lang w:val="fi-FI"/>
        </w:rPr>
        <w:t>LCDhen</w:t>
      </w:r>
      <w:proofErr w:type="spellEnd"/>
      <w:r>
        <w:rPr>
          <w:lang w:val="fi-FI"/>
        </w:rPr>
        <w:t>.</w:t>
      </w:r>
    </w:p>
    <w:p w14:paraId="4E374B6F" w14:textId="2071B161" w:rsidR="002E2971" w:rsidRDefault="002E2971" w:rsidP="00DB7562">
      <w:pPr>
        <w:rPr>
          <w:lang w:val="fi-FI"/>
        </w:rPr>
      </w:pPr>
      <w:r>
        <w:rPr>
          <w:lang w:val="fi-FI"/>
        </w:rPr>
        <w:t>-Näppäimistön lukeminen</w:t>
      </w:r>
    </w:p>
    <w:p w14:paraId="44AEA417" w14:textId="31DCD1D1" w:rsidR="00C430B4" w:rsidRDefault="00C430B4" w:rsidP="00DB7562">
      <w:pPr>
        <w:rPr>
          <w:lang w:val="fi-FI"/>
        </w:rPr>
      </w:pPr>
      <w:r>
        <w:rPr>
          <w:lang w:val="fi-FI"/>
        </w:rPr>
        <w:tab/>
        <w:t>Kertoo näppäimistön tilan ja voi lukea teksti syöttöä käyttäjältä.</w:t>
      </w:r>
    </w:p>
    <w:p w14:paraId="48E5586E" w14:textId="7F6A1E9B" w:rsidR="002E2971" w:rsidRDefault="002E2971" w:rsidP="00DB7562">
      <w:pPr>
        <w:rPr>
          <w:lang w:val="fi-FI"/>
        </w:rPr>
      </w:pPr>
      <w:r>
        <w:rPr>
          <w:lang w:val="fi-FI"/>
        </w:rPr>
        <w:t>-Aikainformaation tallennus</w:t>
      </w:r>
    </w:p>
    <w:p w14:paraId="25251ECA" w14:textId="28199957" w:rsidR="00C430B4" w:rsidRDefault="00C430B4" w:rsidP="00DB7562">
      <w:pPr>
        <w:rPr>
          <w:lang w:val="fi-FI"/>
        </w:rPr>
      </w:pPr>
      <w:r>
        <w:rPr>
          <w:lang w:val="fi-FI"/>
        </w:rPr>
        <w:tab/>
      </w:r>
      <w:r w:rsidR="000B7072">
        <w:rPr>
          <w:lang w:val="fi-FI"/>
        </w:rPr>
        <w:t xml:space="preserve">Organisoi aikainformaation </w:t>
      </w:r>
      <w:proofErr w:type="spellStart"/>
      <w:r w:rsidR="000B7072">
        <w:rPr>
          <w:lang w:val="fi-FI"/>
        </w:rPr>
        <w:t>EEPROMiin</w:t>
      </w:r>
      <w:proofErr w:type="spellEnd"/>
      <w:r w:rsidR="000B7072">
        <w:rPr>
          <w:lang w:val="fi-FI"/>
        </w:rPr>
        <w:t xml:space="preserve"> käyttäen EEPROM luku ja </w:t>
      </w:r>
      <w:bookmarkStart w:id="0" w:name="_GoBack"/>
      <w:bookmarkEnd w:id="0"/>
      <w:r w:rsidR="000B7072">
        <w:rPr>
          <w:lang w:val="fi-FI"/>
        </w:rPr>
        <w:t>kirjoitus osiota.</w:t>
      </w:r>
    </w:p>
    <w:p w14:paraId="1A63F21B" w14:textId="32985FCF" w:rsidR="000B7072" w:rsidRDefault="000B7072" w:rsidP="00DB7562">
      <w:pPr>
        <w:rPr>
          <w:lang w:val="fi-FI"/>
        </w:rPr>
      </w:pPr>
      <w:r>
        <w:rPr>
          <w:lang w:val="fi-FI"/>
        </w:rPr>
        <w:t>-menu</w:t>
      </w:r>
    </w:p>
    <w:p w14:paraId="24080BCB" w14:textId="77777777" w:rsidR="000B7072" w:rsidRDefault="000B7072" w:rsidP="000B7072">
      <w:pPr>
        <w:ind w:left="720"/>
        <w:rPr>
          <w:lang w:val="fi-FI"/>
        </w:rPr>
      </w:pPr>
      <w:r>
        <w:rPr>
          <w:lang w:val="fi-FI"/>
        </w:rPr>
        <w:t>Antaa käyttäjän valita laitteen eri toimintoja ja toteuttaa nämä käyttäen muita komponentteja.</w:t>
      </w:r>
    </w:p>
    <w:p w14:paraId="1AA05C1F" w14:textId="3FC215AF" w:rsidR="000B7072" w:rsidRPr="004C18F0" w:rsidRDefault="000B7072" w:rsidP="000B7072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714F6EB6" wp14:editId="0EF3362C">
            <wp:extent cx="5943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39F">
        <w:rPr>
          <w:lang w:val="fi-FI"/>
        </w:rPr>
        <w:t>KUVA 1 ohjelmistorakenne</w:t>
      </w:r>
    </w:p>
    <w:sectPr w:rsidR="000B7072" w:rsidRPr="004C18F0" w:rsidSect="000A0F9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F085E" w14:textId="77777777" w:rsidR="006B1924" w:rsidRDefault="006B1924">
      <w:pPr>
        <w:spacing w:after="0" w:line="240" w:lineRule="auto"/>
      </w:pPr>
      <w:r>
        <w:separator/>
      </w:r>
    </w:p>
  </w:endnote>
  <w:endnote w:type="continuationSeparator" w:id="0">
    <w:p w14:paraId="6C01380F" w14:textId="77777777" w:rsidR="006B1924" w:rsidRDefault="006B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1CC8C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2DEFE" w14:textId="77777777" w:rsidR="006B1924" w:rsidRDefault="006B1924">
      <w:pPr>
        <w:spacing w:after="0" w:line="240" w:lineRule="auto"/>
      </w:pPr>
      <w:r>
        <w:separator/>
      </w:r>
    </w:p>
  </w:footnote>
  <w:footnote w:type="continuationSeparator" w:id="0">
    <w:p w14:paraId="5E859624" w14:textId="77777777" w:rsidR="006B1924" w:rsidRDefault="006B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2A"/>
    <w:rsid w:val="000A0F9B"/>
    <w:rsid w:val="000A1BB0"/>
    <w:rsid w:val="000B7072"/>
    <w:rsid w:val="00123E1E"/>
    <w:rsid w:val="00134AFB"/>
    <w:rsid w:val="0013591F"/>
    <w:rsid w:val="00154076"/>
    <w:rsid w:val="001D79C1"/>
    <w:rsid w:val="002127F5"/>
    <w:rsid w:val="00216BF8"/>
    <w:rsid w:val="0024640E"/>
    <w:rsid w:val="002C1B16"/>
    <w:rsid w:val="002E2971"/>
    <w:rsid w:val="002F0F8D"/>
    <w:rsid w:val="004C18F0"/>
    <w:rsid w:val="005A2A35"/>
    <w:rsid w:val="0060652A"/>
    <w:rsid w:val="006B1924"/>
    <w:rsid w:val="006B703D"/>
    <w:rsid w:val="007255DE"/>
    <w:rsid w:val="007478DB"/>
    <w:rsid w:val="00771F16"/>
    <w:rsid w:val="0078294C"/>
    <w:rsid w:val="007A2745"/>
    <w:rsid w:val="007B37AD"/>
    <w:rsid w:val="008B6008"/>
    <w:rsid w:val="008C527D"/>
    <w:rsid w:val="00971DEC"/>
    <w:rsid w:val="009B603D"/>
    <w:rsid w:val="00B0687E"/>
    <w:rsid w:val="00B64B70"/>
    <w:rsid w:val="00B66857"/>
    <w:rsid w:val="00BA3B94"/>
    <w:rsid w:val="00C07BE9"/>
    <w:rsid w:val="00C14B4B"/>
    <w:rsid w:val="00C32B0A"/>
    <w:rsid w:val="00C430B4"/>
    <w:rsid w:val="00C9515E"/>
    <w:rsid w:val="00CB03C8"/>
    <w:rsid w:val="00DB7562"/>
    <w:rsid w:val="00DF639F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79818"/>
  <w15:chartTrackingRefBased/>
  <w15:docId w15:val="{09BC741C-A0CC-4543-85A6-F002A75A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luminat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F9039-8A69-4ABC-A20F-4C92DD2C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604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Illuminati</dc:creator>
  <cp:keywords/>
  <dc:description/>
  <cp:lastModifiedBy>Illuminati</cp:lastModifiedBy>
  <cp:revision>10</cp:revision>
  <dcterms:created xsi:type="dcterms:W3CDTF">2018-03-25T09:50:00Z</dcterms:created>
  <dcterms:modified xsi:type="dcterms:W3CDTF">2018-03-27T11:03:00Z</dcterms:modified>
</cp:coreProperties>
</file>