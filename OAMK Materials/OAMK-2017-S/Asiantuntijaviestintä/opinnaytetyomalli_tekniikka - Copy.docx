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318" w:rsidRDefault="00C26318" w:rsidP="004C3DE9">
      <w:pPr>
        <w:pStyle w:val="Kansi"/>
        <w:spacing w:before="3200"/>
      </w:pPr>
      <w:r w:rsidRPr="00BC3EEE">
        <w:t>Etunimi Sukunimi</w:t>
      </w:r>
    </w:p>
    <w:p w:rsidR="00A22327" w:rsidRPr="004C3DE9" w:rsidRDefault="00C26318" w:rsidP="00A22327">
      <w:pPr>
        <w:pStyle w:val="Kansi"/>
        <w:spacing w:after="0"/>
        <w:rPr>
          <w:b/>
          <w:sz w:val="28"/>
        </w:rPr>
      </w:pPr>
      <w:r w:rsidRPr="004C3DE9">
        <w:rPr>
          <w:b/>
          <w:sz w:val="28"/>
        </w:rPr>
        <w:t>OPINNÄYTETYÖN PÄÄOTSIKKO</w:t>
      </w:r>
    </w:p>
    <w:p w:rsidR="00111231" w:rsidRPr="00002342" w:rsidRDefault="00111231" w:rsidP="0028673E">
      <w:pPr>
        <w:pStyle w:val="Kansi"/>
      </w:pPr>
    </w:p>
    <w:p w:rsidR="005C0978" w:rsidRDefault="005C0978" w:rsidP="00755949"/>
    <w:p w:rsidR="00C824F1" w:rsidRPr="00C824F1" w:rsidRDefault="00C824F1" w:rsidP="00EC5E50">
      <w:pPr>
        <w:pStyle w:val="Kansi"/>
        <w:sectPr w:rsidR="00C824F1" w:rsidRPr="00C824F1" w:rsidSect="002775E7">
          <w:headerReference w:type="default" r:id="rId8"/>
          <w:pgSz w:w="11906" w:h="16838" w:code="9"/>
          <w:pgMar w:top="1418" w:right="1701" w:bottom="1418" w:left="1701" w:header="852" w:footer="851" w:gutter="0"/>
          <w:cols w:space="708"/>
          <w:docGrid w:linePitch="360"/>
        </w:sectPr>
      </w:pPr>
    </w:p>
    <w:p w:rsidR="00C26318" w:rsidRPr="004C3DE9" w:rsidRDefault="00C26318" w:rsidP="005C779E">
      <w:pPr>
        <w:spacing w:before="5520" w:after="0"/>
        <w:rPr>
          <w:b/>
          <w:sz w:val="28"/>
        </w:rPr>
      </w:pPr>
      <w:r w:rsidRPr="004C3DE9">
        <w:rPr>
          <w:b/>
          <w:sz w:val="28"/>
        </w:rPr>
        <w:lastRenderedPageBreak/>
        <w:t>OPINNÄYTETYÖN PÄÄOTSIKKO</w:t>
      </w:r>
    </w:p>
    <w:p w:rsidR="00C26318" w:rsidRPr="00B6663D" w:rsidRDefault="00C26318" w:rsidP="005C779E">
      <w:pPr>
        <w:pStyle w:val="NoSpacing"/>
        <w:tabs>
          <w:tab w:val="left" w:pos="3686"/>
        </w:tabs>
        <w:spacing w:before="6120"/>
      </w:pPr>
      <w:r w:rsidRPr="00B6663D">
        <w:tab/>
        <w:t>Etunimi Sukunimi</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t>Lukukausi (esim. Kevät) vuosi</w:t>
      </w:r>
    </w:p>
    <w:p w:rsidR="00C26318" w:rsidRPr="00B6663D" w:rsidRDefault="00C26318" w:rsidP="00580B31">
      <w:pPr>
        <w:pStyle w:val="NoSpacing"/>
        <w:tabs>
          <w:tab w:val="left" w:pos="3686"/>
        </w:tabs>
      </w:pPr>
      <w:r w:rsidRPr="00B6663D">
        <w:tab/>
      </w:r>
      <w:r w:rsidR="00170E75">
        <w:t xml:space="preserve">Kone- ja tuotantotekniikan </w:t>
      </w:r>
      <w:r w:rsidR="005C0978">
        <w:t>tutkinto-</w:t>
      </w:r>
      <w:r w:rsidR="00170E75">
        <w:t>ohjelma</w:t>
      </w:r>
    </w:p>
    <w:p w:rsidR="00C26318" w:rsidRDefault="005C0978" w:rsidP="005C0978">
      <w:pPr>
        <w:pStyle w:val="NoSpacing"/>
        <w:tabs>
          <w:tab w:val="left" w:pos="3686"/>
        </w:tabs>
      </w:pPr>
      <w:r>
        <w:tab/>
      </w:r>
      <w:r w:rsidR="00C26318" w:rsidRPr="00B6663D">
        <w:t>Oulun ammattikorkeakoulu</w:t>
      </w:r>
    </w:p>
    <w:p w:rsidR="005C0978" w:rsidRPr="00B6663D" w:rsidRDefault="005C0978" w:rsidP="00BC3EEE">
      <w:pPr>
        <w:pStyle w:val="NoSpacing"/>
        <w:tabs>
          <w:tab w:val="left" w:pos="1912"/>
          <w:tab w:val="left" w:pos="3686"/>
        </w:tabs>
      </w:pPr>
    </w:p>
    <w:p w:rsidR="00C26318" w:rsidRPr="00B6663D" w:rsidRDefault="00C26318" w:rsidP="00755949"/>
    <w:p w:rsidR="00C26318" w:rsidRPr="00B6663D" w:rsidRDefault="00C26318" w:rsidP="00755949">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55949">
      <w:pPr>
        <w:pStyle w:val="Title"/>
      </w:pPr>
      <w:bookmarkStart w:id="0" w:name="_Toc479765431"/>
      <w:r w:rsidRPr="00A025B8">
        <w:lastRenderedPageBreak/>
        <w:t>TIIVISTELMÄ</w:t>
      </w:r>
      <w:bookmarkEnd w:id="0"/>
      <w:r w:rsidRPr="00A025B8">
        <w:t xml:space="preserve"> </w:t>
      </w:r>
    </w:p>
    <w:p w:rsidR="00D77D64" w:rsidRPr="00421D33" w:rsidRDefault="00D77D64" w:rsidP="0045001F">
      <w:pPr>
        <w:pStyle w:val="NoSpacing"/>
      </w:pPr>
      <w:r w:rsidRPr="00421D33">
        <w:t xml:space="preserve">Oulun </w:t>
      </w:r>
      <w:r w:rsidRPr="00580B31">
        <w:t>ammattikorkeakoulu</w:t>
      </w:r>
    </w:p>
    <w:p w:rsidR="00D77D64" w:rsidRPr="00421D33" w:rsidRDefault="005C0978" w:rsidP="0045001F">
      <w:pPr>
        <w:pStyle w:val="NoSpacing"/>
      </w:pPr>
      <w:r>
        <w:t>Tutkinto-</w:t>
      </w:r>
      <w:r w:rsidR="00170E75">
        <w:t>ohjelma, suuntautumisvaihtoehto</w:t>
      </w:r>
    </w:p>
    <w:p w:rsidR="00D77D64" w:rsidRPr="00421D33" w:rsidRDefault="00D77D64" w:rsidP="0045001F">
      <w:pPr>
        <w:pStyle w:val="NoSpacing"/>
      </w:pPr>
    </w:p>
    <w:p w:rsidR="00D77D64" w:rsidRPr="00421D33" w:rsidRDefault="004D1D37" w:rsidP="0045001F">
      <w:pPr>
        <w:pStyle w:val="NoSpacing"/>
      </w:pPr>
      <w:r>
        <w:rPr>
          <w:noProof/>
        </w:rPr>
        <mc:AlternateContent>
          <mc:Choice Requires="wps">
            <w:drawing>
              <wp:anchor distT="4294967295" distB="4294967295" distL="114300" distR="114300" simplePos="0" relativeHeight="251657216" behindDoc="0" locked="0" layoutInCell="1" allowOverlap="1">
                <wp:simplePos x="0" y="0"/>
                <wp:positionH relativeFrom="column">
                  <wp:posOffset>-17145</wp:posOffset>
                </wp:positionH>
                <wp:positionV relativeFrom="paragraph">
                  <wp:posOffset>40639</wp:posOffset>
                </wp:positionV>
                <wp:extent cx="5372100" cy="0"/>
                <wp:effectExtent l="0" t="0" r="0" b="0"/>
                <wp:wrapNone/>
                <wp:docPr id="2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C3366B" id="Line 8"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" strokeweight=".5pt"/>
            </w:pict>
          </mc:Fallback>
        </mc:AlternateContent>
      </w:r>
    </w:p>
    <w:p w:rsidR="00D77D64" w:rsidRPr="00421D33" w:rsidRDefault="00D77D64" w:rsidP="0045001F">
      <w:pPr>
        <w:pStyle w:val="NoSpacing"/>
      </w:pPr>
      <w:r w:rsidRPr="00421D33">
        <w:t>Tekijä(t):</w:t>
      </w:r>
    </w:p>
    <w:p w:rsidR="00D77D64" w:rsidRPr="00421D33" w:rsidRDefault="00D77D64" w:rsidP="0045001F">
      <w:pPr>
        <w:pStyle w:val="NoSpacing"/>
      </w:pPr>
      <w:r w:rsidRPr="00421D33">
        <w:t>Opinnäytetyön nimi:</w:t>
      </w:r>
    </w:p>
    <w:p w:rsidR="00D77D64" w:rsidRPr="00421D33" w:rsidRDefault="00A22327" w:rsidP="0045001F">
      <w:pPr>
        <w:pStyle w:val="NoSpacing"/>
      </w:pPr>
      <w:r>
        <w:t>Työn ohjaaja(t):</w:t>
      </w:r>
    </w:p>
    <w:p w:rsidR="005C0978" w:rsidRDefault="00D77D64" w:rsidP="0045001F">
      <w:pPr>
        <w:pStyle w:val="NoSpacing"/>
      </w:pPr>
      <w:r w:rsidRPr="00421D33">
        <w:t>Työn val</w:t>
      </w:r>
      <w:r w:rsidR="00A22327">
        <w:t>mistumislukukausi ja -vuosi:</w:t>
      </w:r>
    </w:p>
    <w:p w:rsidR="00D77D64" w:rsidRPr="00421D33" w:rsidRDefault="00D77D64" w:rsidP="0045001F">
      <w:pPr>
        <w:pStyle w:val="NoSpacing"/>
      </w:pP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4D1D37" w:rsidP="0045001F">
      <w:pPr>
        <w:pStyle w:val="NoSpacing"/>
      </w:pPr>
      <w:r>
        <w:rPr>
          <w:noProof/>
        </w:rPr>
        <mc:AlternateContent>
          <mc:Choice Requires="wps">
            <w:drawing>
              <wp:anchor distT="4294967295" distB="4294967295" distL="114300" distR="114300" simplePos="0" relativeHeight="251658240" behindDoc="0" locked="0" layoutInCell="1" allowOverlap="1">
                <wp:simplePos x="0" y="0"/>
                <wp:positionH relativeFrom="column">
                  <wp:posOffset>-17145</wp:posOffset>
                </wp:positionH>
                <wp:positionV relativeFrom="paragraph">
                  <wp:posOffset>1904</wp:posOffset>
                </wp:positionV>
                <wp:extent cx="5372100" cy="0"/>
                <wp:effectExtent l="0" t="0" r="0" b="0"/>
                <wp:wrapNone/>
                <wp:docPr id="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AB88A6" id="Line 9"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7kG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98404B">
      <w:pPr>
        <w:pStyle w:val="NoSpacing"/>
        <w:tabs>
          <w:tab w:val="left" w:pos="2775"/>
        </w:tabs>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ED75CB" w:rsidRDefault="00ED75CB" w:rsidP="00BC3EEE">
      <w:pPr>
        <w:pStyle w:val="NoSpacing"/>
      </w:pPr>
    </w:p>
    <w:p w:rsidR="00ED75CB" w:rsidRDefault="00ED75CB" w:rsidP="00BC3EEE">
      <w:pPr>
        <w:pStyle w:val="NoSpacing"/>
      </w:pPr>
    </w:p>
    <w:p w:rsidR="00ED75CB" w:rsidRDefault="00ED75CB"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4D1D37" w:rsidP="0045001F">
      <w:pPr>
        <w:pStyle w:val="NoSpacing"/>
      </w:pP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-17145</wp:posOffset>
                </wp:positionH>
                <wp:positionV relativeFrom="paragraph">
                  <wp:posOffset>33654</wp:posOffset>
                </wp:positionV>
                <wp:extent cx="5372100" cy="0"/>
                <wp:effectExtent l="0" t="0" r="0" b="0"/>
                <wp:wrapNone/>
                <wp:docPr id="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E1D58" id="Line 10"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0SG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Byj0SG&#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98404B" w:rsidRDefault="009B6169" w:rsidP="0098404B">
      <w:pPr>
        <w:pStyle w:val="NoSpacing"/>
      </w:pPr>
      <w:r>
        <w:t>(</w:t>
      </w:r>
      <w:r w:rsidR="004C3DE9">
        <w:t>Valitse</w:t>
      </w:r>
      <w:r w:rsidR="00F444D3" w:rsidRPr="0045001F">
        <w:t xml:space="preserve"> 3–7 kpl työtäsi kuvaav</w:t>
      </w:r>
      <w:r w:rsidR="009F09D2">
        <w:t>i</w:t>
      </w:r>
      <w:r w:rsidR="00F444D3" w:rsidRPr="0045001F">
        <w:t>a</w:t>
      </w:r>
      <w:r w:rsidR="00F444D3" w:rsidRPr="00ED75CB">
        <w:t xml:space="preserve"> </w:t>
      </w:r>
      <w:r w:rsidR="009F09D2" w:rsidRPr="00ED75CB">
        <w:t xml:space="preserve">vakiintuneita </w:t>
      </w:r>
      <w:r w:rsidR="00F444D3" w:rsidRPr="0045001F">
        <w:t>asiasan</w:t>
      </w:r>
      <w:r w:rsidR="004C3DE9">
        <w:t>oj</w:t>
      </w:r>
      <w:r w:rsidR="00F444D3" w:rsidRPr="0045001F">
        <w:t>a</w:t>
      </w:r>
      <w:r w:rsidR="00F444D3" w:rsidRPr="00421D33">
        <w:rPr>
          <w:i/>
        </w:rPr>
        <w:t xml:space="preserve">. </w:t>
      </w:r>
      <w:r w:rsidR="00F444D3" w:rsidRPr="00002342">
        <w:t xml:space="preserve">Käytä hyväksesi esimerkiksi </w:t>
      </w:r>
      <w:r w:rsidR="00002342" w:rsidRPr="00002342">
        <w:t xml:space="preserve">sanasto- ja ontologiapalvelu Fintoa </w:t>
      </w:r>
      <w:r w:rsidR="004C3DE9">
        <w:t>(</w:t>
      </w:r>
      <w:hyperlink r:id="rId10" w:history="1">
        <w:r w:rsidR="004C3DE9" w:rsidRPr="00A0450D">
          <w:rPr>
            <w:rStyle w:val="Hyperlink"/>
          </w:rPr>
          <w:t>http://finto.fi</w:t>
        </w:r>
      </w:hyperlink>
      <w:r w:rsidR="004C3DE9">
        <w:t>),</w:t>
      </w:r>
      <w:r w:rsidR="00002342" w:rsidRPr="00002342">
        <w:t xml:space="preserve"> </w:t>
      </w:r>
      <w:r w:rsidR="00F444D3" w:rsidRPr="00002342">
        <w:t>yleistä suomalaista asiasanastoa YS</w:t>
      </w:r>
      <w:r w:rsidRPr="00002342">
        <w:t>A</w:t>
      </w:r>
      <w:r w:rsidR="004C3DE9">
        <w:t xml:space="preserve"> ja ammattialan sanastoja</w:t>
      </w:r>
      <w:r w:rsidR="009F09D2">
        <w:t xml:space="preserve"> ja lähteitä</w:t>
      </w:r>
      <w:r w:rsidR="004C3DE9">
        <w:t>.)</w:t>
      </w:r>
    </w:p>
    <w:p w:rsidR="006D1E6E" w:rsidRPr="00C02DB2" w:rsidRDefault="00F444D3" w:rsidP="005A5C94">
      <w:pPr>
        <w:pStyle w:val="Title"/>
        <w:rPr>
          <w:lang w:val="en-US"/>
        </w:rPr>
      </w:pPr>
      <w:bookmarkStart w:id="1" w:name="_Toc479765432"/>
      <w:r w:rsidRPr="00A22327">
        <w:rPr>
          <w:lang w:val="en-US"/>
        </w:rPr>
        <w:lastRenderedPageBreak/>
        <w:t>A</w:t>
      </w:r>
      <w:r w:rsidR="006D1E6E" w:rsidRPr="00A22327">
        <w:rPr>
          <w:lang w:val="en-US"/>
        </w:rPr>
        <w:t>BSTRACT</w:t>
      </w:r>
      <w:bookmarkEnd w:id="1"/>
      <w:r w:rsidR="006D1E6E" w:rsidRPr="00C02DB2">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Degree programme, option</w:t>
      </w:r>
    </w:p>
    <w:p w:rsidR="006D1E6E" w:rsidRPr="00421D33" w:rsidRDefault="006D1E6E" w:rsidP="00580B31">
      <w:pPr>
        <w:pStyle w:val="NoSpacing"/>
        <w:rPr>
          <w:lang w:val="en-US"/>
        </w:rPr>
      </w:pPr>
    </w:p>
    <w:p w:rsidR="006D1E6E" w:rsidRPr="00421D33" w:rsidRDefault="004D1D37" w:rsidP="00580B31">
      <w:pPr>
        <w:pStyle w:val="NoSpacing"/>
        <w:rPr>
          <w:lang w:val="en-US"/>
        </w:rPr>
      </w:pPr>
      <w:r>
        <w:rPr>
          <w:noProof/>
        </w:rPr>
        <mc:AlternateContent>
          <mc:Choice Requires="wps">
            <w:drawing>
              <wp:anchor distT="4294967295" distB="4294967295" distL="114300" distR="114300" simplePos="0" relativeHeight="251655168" behindDoc="0" locked="0" layoutInCell="1" allowOverlap="1">
                <wp:simplePos x="0" y="0"/>
                <wp:positionH relativeFrom="column">
                  <wp:posOffset>-17145</wp:posOffset>
                </wp:positionH>
                <wp:positionV relativeFrom="paragraph">
                  <wp:posOffset>40639</wp:posOffset>
                </wp:positionV>
                <wp:extent cx="5372100" cy="0"/>
                <wp:effectExtent l="0" t="0" r="0" b="0"/>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D720FC" id="Line 4"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Hb1XVB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111231" w:rsidRDefault="006D1E6E" w:rsidP="00580B31">
      <w:pPr>
        <w:pStyle w:val="NoSpacing"/>
        <w:rPr>
          <w:lang w:val="en-US"/>
        </w:rPr>
      </w:pPr>
      <w:r w:rsidRPr="00421D33">
        <w:rPr>
          <w:lang w:val="en-US"/>
        </w:rPr>
        <w:t>Term and year wh</w:t>
      </w:r>
      <w:r w:rsidR="00A22327">
        <w:rPr>
          <w:lang w:val="en-US"/>
        </w:rPr>
        <w:t>en the thesis was submitted:</w:t>
      </w:r>
    </w:p>
    <w:p w:rsidR="006D1E6E" w:rsidRPr="00C02DB2" w:rsidRDefault="00170E75" w:rsidP="00580B31">
      <w:pPr>
        <w:pStyle w:val="NoSpacing"/>
      </w:pPr>
      <w:r w:rsidRPr="00C02DB2">
        <w:t>P</w:t>
      </w:r>
      <w:r w:rsidR="006D1E6E" w:rsidRPr="00C02DB2">
        <w:t>ages:</w:t>
      </w:r>
      <w:r w:rsidRPr="00C02DB2">
        <w:t xml:space="preserve"> 60 + 5 appendices</w:t>
      </w:r>
    </w:p>
    <w:p w:rsidR="00170E75" w:rsidRPr="00C02DB2" w:rsidRDefault="00170E75" w:rsidP="00580B31">
      <w:pPr>
        <w:pStyle w:val="NoSpacing"/>
      </w:pPr>
    </w:p>
    <w:p w:rsidR="006D1E6E" w:rsidRPr="00C02DB2" w:rsidRDefault="004D1D37" w:rsidP="00580B31">
      <w:pPr>
        <w:pStyle w:val="NoSpacing"/>
      </w:pPr>
      <w:r>
        <w:rPr>
          <w:noProof/>
        </w:rPr>
        <mc:AlternateContent>
          <mc:Choice Requires="wps">
            <w:drawing>
              <wp:anchor distT="4294967295" distB="4294967295" distL="114300" distR="114300" simplePos="0" relativeHeight="251656192" behindDoc="0" locked="0" layoutInCell="1" allowOverlap="1">
                <wp:simplePos x="0" y="0"/>
                <wp:positionH relativeFrom="column">
                  <wp:posOffset>-17145</wp:posOffset>
                </wp:positionH>
                <wp:positionV relativeFrom="paragraph">
                  <wp:posOffset>1904</wp:posOffset>
                </wp:positionV>
                <wp:extent cx="5372100" cy="0"/>
                <wp:effectExtent l="0" t="0" r="0" b="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497EF" id="Line 5"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7+K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z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DULv4o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(Abstract)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A8364B" w:rsidRDefault="00473FCC" w:rsidP="00580B31">
      <w:pPr>
        <w:pStyle w:val="NoSpacing"/>
        <w:rPr>
          <w:lang w:val="en-US"/>
        </w:rPr>
      </w:pPr>
    </w:p>
    <w:p w:rsidR="00ED75CB" w:rsidRPr="00A8364B" w:rsidRDefault="00ED75CB" w:rsidP="00580B31">
      <w:pPr>
        <w:pStyle w:val="NoSpacing"/>
        <w:rPr>
          <w:lang w:val="en-US"/>
        </w:rPr>
      </w:pPr>
    </w:p>
    <w:p w:rsidR="00ED75CB" w:rsidRPr="00A8364B" w:rsidRDefault="00ED75CB" w:rsidP="00580B31">
      <w:pPr>
        <w:pStyle w:val="NoSpacing"/>
        <w:rPr>
          <w:lang w:val="en-US"/>
        </w:rPr>
      </w:pPr>
    </w:p>
    <w:p w:rsidR="00ED75CB" w:rsidRPr="00A8364B" w:rsidRDefault="00ED75CB" w:rsidP="00580B31">
      <w:pPr>
        <w:pStyle w:val="NoSpacing"/>
        <w:rPr>
          <w:lang w:val="en-US"/>
        </w:rPr>
      </w:pPr>
    </w:p>
    <w:p w:rsidR="00ED75CB" w:rsidRPr="00A8364B" w:rsidRDefault="00ED75CB" w:rsidP="00580B31">
      <w:pPr>
        <w:pStyle w:val="NoSpacing"/>
        <w:rPr>
          <w:lang w:val="en-US"/>
        </w:rPr>
      </w:pPr>
    </w:p>
    <w:p w:rsidR="00ED75CB" w:rsidRPr="00A8364B" w:rsidRDefault="00ED75CB" w:rsidP="00580B31">
      <w:pPr>
        <w:pStyle w:val="NoSpacing"/>
        <w:rPr>
          <w:lang w:val="en-US"/>
        </w:rPr>
      </w:pPr>
    </w:p>
    <w:p w:rsidR="00ED75CB" w:rsidRPr="00A8364B" w:rsidRDefault="00ED75CB" w:rsidP="00580B31">
      <w:pPr>
        <w:pStyle w:val="NoSpacing"/>
        <w:rPr>
          <w:lang w:val="en-US"/>
        </w:rPr>
      </w:pPr>
    </w:p>
    <w:p w:rsidR="00ED75CB" w:rsidRPr="00A8364B" w:rsidRDefault="00ED75CB" w:rsidP="00580B31">
      <w:pPr>
        <w:pStyle w:val="NoSpacing"/>
        <w:rPr>
          <w:lang w:val="en-US"/>
        </w:rPr>
      </w:pPr>
    </w:p>
    <w:p w:rsidR="00473FCC" w:rsidRPr="00A8364B" w:rsidRDefault="00473FCC" w:rsidP="00580B31">
      <w:pPr>
        <w:pStyle w:val="NoSpacing"/>
        <w:rPr>
          <w:lang w:val="en-US"/>
        </w:rPr>
      </w:pPr>
    </w:p>
    <w:p w:rsidR="00F444D3" w:rsidRPr="00A8364B" w:rsidRDefault="004D1D37" w:rsidP="00580B31">
      <w:pPr>
        <w:pStyle w:val="NoSpacing"/>
        <w:rPr>
          <w:sz w:val="22"/>
          <w:szCs w:val="22"/>
          <w:lang w:val="en-US"/>
        </w:rPr>
      </w:pPr>
      <w:r>
        <w:rPr>
          <w:noProof/>
        </w:rPr>
        <mc:AlternateContent>
          <mc:Choice Requires="wps">
            <w:drawing>
              <wp:anchor distT="4294967295" distB="4294967295" distL="114300" distR="114300" simplePos="0" relativeHeight="251660288" behindDoc="0" locked="0" layoutInCell="1" allowOverlap="1">
                <wp:simplePos x="0" y="0"/>
                <wp:positionH relativeFrom="column">
                  <wp:posOffset>-17145</wp:posOffset>
                </wp:positionH>
                <wp:positionV relativeFrom="paragraph">
                  <wp:posOffset>33654</wp:posOffset>
                </wp:positionV>
                <wp:extent cx="5372100" cy="0"/>
                <wp:effectExtent l="0" t="0" r="0" b="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D3F6C" id="Line 1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dRS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jTXU&#10;UhUCAAApBAAADgAAAAAAAAAAAAAAAAAuAgAAZHJzL2Uyb0RvYy54bWxQSwECLQAUAAYACAAAACEA&#10;2/psBtoAAAAGAQAADwAAAAAAAAAAAAAAAABvBAAAZHJzL2Rvd25yZXYueG1sUEsFBgAAAAAEAAQA&#10;8wAAAHYFAAAAAA==&#10;" strokeweight=".5pt"/>
            </w:pict>
          </mc:Fallback>
        </mc:AlternateContent>
      </w:r>
    </w:p>
    <w:p w:rsidR="00F444D3" w:rsidRPr="00EC5E50" w:rsidRDefault="00F444D3" w:rsidP="00580B31">
      <w:pPr>
        <w:pStyle w:val="NoSpacing"/>
      </w:pPr>
      <w:r w:rsidRPr="00EC5E50">
        <w:t>Keywords:</w:t>
      </w:r>
      <w:r w:rsidR="00DE570A" w:rsidRPr="00EC5E50">
        <w:t xml:space="preserve"> x, x, x</w:t>
      </w:r>
    </w:p>
    <w:p w:rsidR="00ED75CB" w:rsidRPr="00ED75CB" w:rsidRDefault="00ED75CB" w:rsidP="00ED75CB">
      <w:pPr>
        <w:pStyle w:val="NoSpacing"/>
      </w:pPr>
      <w:r w:rsidRPr="00ED75CB">
        <w:t xml:space="preserve">(Käytä alan vakiintuneita asiasanoja ja käsitteitä. Niitä voi tarkistaa muun </w:t>
      </w:r>
      <w:r>
        <w:br/>
      </w:r>
      <w:r w:rsidRPr="00ED75CB">
        <w:t xml:space="preserve">muassa Oamkin kirjaston alakohtaisten tiedonhakuoppaiden esittämistä aineistoista, sanakirjoista ja tietokannoista. Esimerkiksi Ebsco-tietokanta ehdottaa hakutoiminnossa käyttäjälle englanninkielisiä </w:t>
      </w:r>
      <w:r w:rsidR="00A8364B">
        <w:t>asia</w:t>
      </w:r>
      <w:r w:rsidRPr="00ED75CB">
        <w:t>sanoja.)</w:t>
      </w:r>
    </w:p>
    <w:p w:rsidR="00F564BB" w:rsidRPr="00A22327" w:rsidRDefault="00F564BB" w:rsidP="00ED75CB">
      <w:pPr>
        <w:pStyle w:val="Title"/>
      </w:pPr>
      <w:bookmarkStart w:id="2" w:name="_Toc479765433"/>
      <w:r w:rsidRPr="00A22327">
        <w:lastRenderedPageBreak/>
        <w:t>ALKULAUSE</w:t>
      </w:r>
      <w:bookmarkEnd w:id="2"/>
    </w:p>
    <w:p w:rsidR="00111231" w:rsidRDefault="00111231" w:rsidP="00755949">
      <w:r w:rsidRPr="00B6663D">
        <w:t>Korvaa nämä tekstit omillasi</w:t>
      </w:r>
      <w:r>
        <w:t>.</w:t>
      </w:r>
    </w:p>
    <w:p w:rsidR="00F564BB" w:rsidRDefault="00170E75" w:rsidP="00755949">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w:t>
      </w:r>
    </w:p>
    <w:p w:rsidR="00111231" w:rsidRPr="00ED75CB" w:rsidRDefault="009F09D2" w:rsidP="00755949">
      <w:pPr>
        <w:rPr>
          <w:rFonts w:cs="Arial"/>
        </w:rPr>
      </w:pPr>
      <w:r w:rsidRPr="00ED75CB">
        <w:rPr>
          <w:rFonts w:cs="Arial"/>
        </w:rPr>
        <w:t>Alkusanojen alle lisätään päiväys ja oma nimi.</w:t>
      </w:r>
    </w:p>
    <w:p w:rsidR="00B24FC1" w:rsidRPr="00B6663D" w:rsidRDefault="00B24FC1" w:rsidP="00755949">
      <w:pPr>
        <w:pStyle w:val="Title"/>
      </w:pPr>
      <w:bookmarkStart w:id="3" w:name="_Toc479765434"/>
      <w:r w:rsidRPr="00B6663D">
        <w:lastRenderedPageBreak/>
        <w:t>SISÄLLYS</w:t>
      </w:r>
      <w:bookmarkEnd w:id="3"/>
    </w:p>
    <w:p w:rsidR="00700704" w:rsidRDefault="00005444">
      <w:pPr>
        <w:pStyle w:val="TOC1"/>
        <w:rPr>
          <w:rFonts w:asciiTheme="minorHAnsi" w:eastAsiaTheme="minorEastAsia" w:hAnsiTheme="minorHAnsi" w:cstheme="minorBidi"/>
          <w:caps w:val="0"/>
          <w:noProof/>
          <w:sz w:val="22"/>
          <w:szCs w:val="22"/>
        </w:rPr>
      </w:pPr>
      <w:r>
        <w:rPr>
          <w:rFonts w:cs="Arial"/>
        </w:rPr>
        <w:fldChar w:fldCharType="begin"/>
      </w:r>
      <w:r w:rsidR="00030613">
        <w:rPr>
          <w:rFonts w:cs="Arial"/>
        </w:rPr>
        <w:instrText xml:space="preserve"> TOC \o "1-3" \h \z \t "Title;1" </w:instrText>
      </w:r>
      <w:r>
        <w:rPr>
          <w:rFonts w:cs="Arial"/>
        </w:rPr>
        <w:fldChar w:fldCharType="separate"/>
      </w:r>
      <w:hyperlink w:anchor="_Toc479765431" w:history="1">
        <w:r w:rsidR="00700704" w:rsidRPr="00AB2DD4">
          <w:rPr>
            <w:rStyle w:val="Hyperlink"/>
            <w:noProof/>
          </w:rPr>
          <w:t>TIIVISTELMÄ</w:t>
        </w:r>
        <w:r w:rsidR="00700704">
          <w:rPr>
            <w:noProof/>
            <w:webHidden/>
          </w:rPr>
          <w:tab/>
        </w:r>
        <w:r w:rsidR="00700704">
          <w:rPr>
            <w:noProof/>
            <w:webHidden/>
          </w:rPr>
          <w:fldChar w:fldCharType="begin"/>
        </w:r>
        <w:r w:rsidR="00700704">
          <w:rPr>
            <w:noProof/>
            <w:webHidden/>
          </w:rPr>
          <w:instrText xml:space="preserve"> PAGEREF _Toc479765431 \h </w:instrText>
        </w:r>
        <w:r w:rsidR="00700704">
          <w:rPr>
            <w:noProof/>
            <w:webHidden/>
          </w:rPr>
        </w:r>
        <w:r w:rsidR="00700704">
          <w:rPr>
            <w:noProof/>
            <w:webHidden/>
          </w:rPr>
          <w:fldChar w:fldCharType="separate"/>
        </w:r>
        <w:r w:rsidR="00700704">
          <w:rPr>
            <w:noProof/>
            <w:webHidden/>
          </w:rPr>
          <w:t>3</w:t>
        </w:r>
        <w:r w:rsidR="00700704">
          <w:rPr>
            <w:noProof/>
            <w:webHidden/>
          </w:rPr>
          <w:fldChar w:fldCharType="end"/>
        </w:r>
      </w:hyperlink>
    </w:p>
    <w:p w:rsidR="00700704" w:rsidRDefault="00DA0B02">
      <w:pPr>
        <w:pStyle w:val="TOC1"/>
        <w:rPr>
          <w:rFonts w:asciiTheme="minorHAnsi" w:eastAsiaTheme="minorEastAsia" w:hAnsiTheme="minorHAnsi" w:cstheme="minorBidi"/>
          <w:caps w:val="0"/>
          <w:noProof/>
          <w:sz w:val="22"/>
          <w:szCs w:val="22"/>
        </w:rPr>
      </w:pPr>
      <w:hyperlink w:anchor="_Toc479765432" w:history="1">
        <w:r w:rsidR="00700704" w:rsidRPr="00AB2DD4">
          <w:rPr>
            <w:rStyle w:val="Hyperlink"/>
            <w:noProof/>
            <w:lang w:val="en-US"/>
          </w:rPr>
          <w:t>ABSTRACT</w:t>
        </w:r>
        <w:r w:rsidR="00700704">
          <w:rPr>
            <w:noProof/>
            <w:webHidden/>
          </w:rPr>
          <w:tab/>
        </w:r>
        <w:r w:rsidR="00700704">
          <w:rPr>
            <w:noProof/>
            <w:webHidden/>
          </w:rPr>
          <w:fldChar w:fldCharType="begin"/>
        </w:r>
        <w:r w:rsidR="00700704">
          <w:rPr>
            <w:noProof/>
            <w:webHidden/>
          </w:rPr>
          <w:instrText xml:space="preserve"> PAGEREF _Toc479765432 \h </w:instrText>
        </w:r>
        <w:r w:rsidR="00700704">
          <w:rPr>
            <w:noProof/>
            <w:webHidden/>
          </w:rPr>
        </w:r>
        <w:r w:rsidR="00700704">
          <w:rPr>
            <w:noProof/>
            <w:webHidden/>
          </w:rPr>
          <w:fldChar w:fldCharType="separate"/>
        </w:r>
        <w:r w:rsidR="00700704">
          <w:rPr>
            <w:noProof/>
            <w:webHidden/>
          </w:rPr>
          <w:t>4</w:t>
        </w:r>
        <w:r w:rsidR="00700704">
          <w:rPr>
            <w:noProof/>
            <w:webHidden/>
          </w:rPr>
          <w:fldChar w:fldCharType="end"/>
        </w:r>
      </w:hyperlink>
    </w:p>
    <w:p w:rsidR="00700704" w:rsidRDefault="00DA0B02">
      <w:pPr>
        <w:pStyle w:val="TOC1"/>
        <w:rPr>
          <w:rFonts w:asciiTheme="minorHAnsi" w:eastAsiaTheme="minorEastAsia" w:hAnsiTheme="minorHAnsi" w:cstheme="minorBidi"/>
          <w:caps w:val="0"/>
          <w:noProof/>
          <w:sz w:val="22"/>
          <w:szCs w:val="22"/>
        </w:rPr>
      </w:pPr>
      <w:hyperlink w:anchor="_Toc479765433" w:history="1">
        <w:r w:rsidR="00700704" w:rsidRPr="00AB2DD4">
          <w:rPr>
            <w:rStyle w:val="Hyperlink"/>
            <w:noProof/>
          </w:rPr>
          <w:t>ALKULAUSE</w:t>
        </w:r>
        <w:r w:rsidR="00700704">
          <w:rPr>
            <w:noProof/>
            <w:webHidden/>
          </w:rPr>
          <w:tab/>
        </w:r>
        <w:r w:rsidR="00700704">
          <w:rPr>
            <w:noProof/>
            <w:webHidden/>
          </w:rPr>
          <w:fldChar w:fldCharType="begin"/>
        </w:r>
        <w:r w:rsidR="00700704">
          <w:rPr>
            <w:noProof/>
            <w:webHidden/>
          </w:rPr>
          <w:instrText xml:space="preserve"> PAGEREF _Toc479765433 \h </w:instrText>
        </w:r>
        <w:r w:rsidR="00700704">
          <w:rPr>
            <w:noProof/>
            <w:webHidden/>
          </w:rPr>
        </w:r>
        <w:r w:rsidR="00700704">
          <w:rPr>
            <w:noProof/>
            <w:webHidden/>
          </w:rPr>
          <w:fldChar w:fldCharType="separate"/>
        </w:r>
        <w:r w:rsidR="00700704">
          <w:rPr>
            <w:noProof/>
            <w:webHidden/>
          </w:rPr>
          <w:t>5</w:t>
        </w:r>
        <w:r w:rsidR="00700704">
          <w:rPr>
            <w:noProof/>
            <w:webHidden/>
          </w:rPr>
          <w:fldChar w:fldCharType="end"/>
        </w:r>
      </w:hyperlink>
    </w:p>
    <w:p w:rsidR="00700704" w:rsidRDefault="00DA0B02">
      <w:pPr>
        <w:pStyle w:val="TOC1"/>
        <w:rPr>
          <w:rFonts w:asciiTheme="minorHAnsi" w:eastAsiaTheme="minorEastAsia" w:hAnsiTheme="minorHAnsi" w:cstheme="minorBidi"/>
          <w:caps w:val="0"/>
          <w:noProof/>
          <w:sz w:val="22"/>
          <w:szCs w:val="22"/>
        </w:rPr>
      </w:pPr>
      <w:hyperlink w:anchor="_Toc479765434" w:history="1">
        <w:r w:rsidR="00700704" w:rsidRPr="00AB2DD4">
          <w:rPr>
            <w:rStyle w:val="Hyperlink"/>
            <w:noProof/>
          </w:rPr>
          <w:t>SISÄLLYS</w:t>
        </w:r>
        <w:r w:rsidR="00700704">
          <w:rPr>
            <w:noProof/>
            <w:webHidden/>
          </w:rPr>
          <w:tab/>
        </w:r>
        <w:r w:rsidR="00700704">
          <w:rPr>
            <w:noProof/>
            <w:webHidden/>
          </w:rPr>
          <w:fldChar w:fldCharType="begin"/>
        </w:r>
        <w:r w:rsidR="00700704">
          <w:rPr>
            <w:noProof/>
            <w:webHidden/>
          </w:rPr>
          <w:instrText xml:space="preserve"> PAGEREF _Toc479765434 \h </w:instrText>
        </w:r>
        <w:r w:rsidR="00700704">
          <w:rPr>
            <w:noProof/>
            <w:webHidden/>
          </w:rPr>
        </w:r>
        <w:r w:rsidR="00700704">
          <w:rPr>
            <w:noProof/>
            <w:webHidden/>
          </w:rPr>
          <w:fldChar w:fldCharType="separate"/>
        </w:r>
        <w:r w:rsidR="00700704">
          <w:rPr>
            <w:noProof/>
            <w:webHidden/>
          </w:rPr>
          <w:t>6</w:t>
        </w:r>
        <w:r w:rsidR="00700704">
          <w:rPr>
            <w:noProof/>
            <w:webHidden/>
          </w:rPr>
          <w:fldChar w:fldCharType="end"/>
        </w:r>
      </w:hyperlink>
    </w:p>
    <w:p w:rsidR="00700704" w:rsidRDefault="00DA0B02">
      <w:pPr>
        <w:pStyle w:val="TOC1"/>
        <w:rPr>
          <w:rFonts w:asciiTheme="minorHAnsi" w:eastAsiaTheme="minorEastAsia" w:hAnsiTheme="minorHAnsi" w:cstheme="minorBidi"/>
          <w:caps w:val="0"/>
          <w:noProof/>
          <w:sz w:val="22"/>
          <w:szCs w:val="22"/>
        </w:rPr>
      </w:pPr>
      <w:hyperlink w:anchor="_Toc479765435" w:history="1">
        <w:r w:rsidR="00700704" w:rsidRPr="00AB2DD4">
          <w:rPr>
            <w:rStyle w:val="Hyperlink"/>
            <w:noProof/>
          </w:rPr>
          <w:t>SANASTO</w:t>
        </w:r>
        <w:r w:rsidR="00700704">
          <w:rPr>
            <w:noProof/>
            <w:webHidden/>
          </w:rPr>
          <w:tab/>
        </w:r>
        <w:r w:rsidR="00700704">
          <w:rPr>
            <w:noProof/>
            <w:webHidden/>
          </w:rPr>
          <w:fldChar w:fldCharType="begin"/>
        </w:r>
        <w:r w:rsidR="00700704">
          <w:rPr>
            <w:noProof/>
            <w:webHidden/>
          </w:rPr>
          <w:instrText xml:space="preserve"> PAGEREF _Toc479765435 \h </w:instrText>
        </w:r>
        <w:r w:rsidR="00700704">
          <w:rPr>
            <w:noProof/>
            <w:webHidden/>
          </w:rPr>
        </w:r>
        <w:r w:rsidR="00700704">
          <w:rPr>
            <w:noProof/>
            <w:webHidden/>
          </w:rPr>
          <w:fldChar w:fldCharType="separate"/>
        </w:r>
        <w:r w:rsidR="00700704">
          <w:rPr>
            <w:noProof/>
            <w:webHidden/>
          </w:rPr>
          <w:t>7</w:t>
        </w:r>
        <w:r w:rsidR="00700704">
          <w:rPr>
            <w:noProof/>
            <w:webHidden/>
          </w:rPr>
          <w:fldChar w:fldCharType="end"/>
        </w:r>
      </w:hyperlink>
    </w:p>
    <w:p w:rsidR="00700704" w:rsidRDefault="00DA0B02">
      <w:pPr>
        <w:pStyle w:val="TOC1"/>
        <w:rPr>
          <w:rFonts w:asciiTheme="minorHAnsi" w:eastAsiaTheme="minorEastAsia" w:hAnsiTheme="minorHAnsi" w:cstheme="minorBidi"/>
          <w:caps w:val="0"/>
          <w:noProof/>
          <w:sz w:val="22"/>
          <w:szCs w:val="22"/>
        </w:rPr>
      </w:pPr>
      <w:hyperlink w:anchor="_Toc479765436" w:history="1">
        <w:r w:rsidR="00700704" w:rsidRPr="00AB2DD4">
          <w:rPr>
            <w:rStyle w:val="Hyperlink"/>
            <w:noProof/>
          </w:rPr>
          <w:t>1 Johdanto</w:t>
        </w:r>
        <w:r w:rsidR="00700704">
          <w:rPr>
            <w:noProof/>
            <w:webHidden/>
          </w:rPr>
          <w:tab/>
        </w:r>
        <w:r w:rsidR="00700704">
          <w:rPr>
            <w:noProof/>
            <w:webHidden/>
          </w:rPr>
          <w:fldChar w:fldCharType="begin"/>
        </w:r>
        <w:r w:rsidR="00700704">
          <w:rPr>
            <w:noProof/>
            <w:webHidden/>
          </w:rPr>
          <w:instrText xml:space="preserve"> PAGEREF _Toc479765436 \h </w:instrText>
        </w:r>
        <w:r w:rsidR="00700704">
          <w:rPr>
            <w:noProof/>
            <w:webHidden/>
          </w:rPr>
        </w:r>
        <w:r w:rsidR="00700704">
          <w:rPr>
            <w:noProof/>
            <w:webHidden/>
          </w:rPr>
          <w:fldChar w:fldCharType="separate"/>
        </w:r>
        <w:r w:rsidR="00700704">
          <w:rPr>
            <w:noProof/>
            <w:webHidden/>
          </w:rPr>
          <w:t>8</w:t>
        </w:r>
        <w:r w:rsidR="00700704">
          <w:rPr>
            <w:noProof/>
            <w:webHidden/>
          </w:rPr>
          <w:fldChar w:fldCharType="end"/>
        </w:r>
      </w:hyperlink>
    </w:p>
    <w:p w:rsidR="00700704" w:rsidRDefault="00DA0B02">
      <w:pPr>
        <w:pStyle w:val="TOC1"/>
        <w:rPr>
          <w:rFonts w:asciiTheme="minorHAnsi" w:eastAsiaTheme="minorEastAsia" w:hAnsiTheme="minorHAnsi" w:cstheme="minorBidi"/>
          <w:caps w:val="0"/>
          <w:noProof/>
          <w:sz w:val="22"/>
          <w:szCs w:val="22"/>
        </w:rPr>
      </w:pPr>
      <w:hyperlink w:anchor="_Toc479765437" w:history="1">
        <w:r w:rsidR="00700704" w:rsidRPr="00AB2DD4">
          <w:rPr>
            <w:rStyle w:val="Hyperlink"/>
            <w:noProof/>
          </w:rPr>
          <w:t>2 PÄÄLUKU</w:t>
        </w:r>
        <w:r w:rsidR="00700704">
          <w:rPr>
            <w:noProof/>
            <w:webHidden/>
          </w:rPr>
          <w:tab/>
        </w:r>
        <w:r w:rsidR="00700704">
          <w:rPr>
            <w:noProof/>
            <w:webHidden/>
          </w:rPr>
          <w:fldChar w:fldCharType="begin"/>
        </w:r>
        <w:r w:rsidR="00700704">
          <w:rPr>
            <w:noProof/>
            <w:webHidden/>
          </w:rPr>
          <w:instrText xml:space="preserve"> PAGEREF _Toc479765437 \h </w:instrText>
        </w:r>
        <w:r w:rsidR="00700704">
          <w:rPr>
            <w:noProof/>
            <w:webHidden/>
          </w:rPr>
        </w:r>
        <w:r w:rsidR="00700704">
          <w:rPr>
            <w:noProof/>
            <w:webHidden/>
          </w:rPr>
          <w:fldChar w:fldCharType="separate"/>
        </w:r>
        <w:r w:rsidR="00700704">
          <w:rPr>
            <w:noProof/>
            <w:webHidden/>
          </w:rPr>
          <w:t>9</w:t>
        </w:r>
        <w:r w:rsidR="00700704">
          <w:rPr>
            <w:noProof/>
            <w:webHidden/>
          </w:rPr>
          <w:fldChar w:fldCharType="end"/>
        </w:r>
      </w:hyperlink>
    </w:p>
    <w:p w:rsidR="00700704" w:rsidRDefault="00DA0B02">
      <w:pPr>
        <w:pStyle w:val="TOC2"/>
        <w:rPr>
          <w:rFonts w:asciiTheme="minorHAnsi" w:eastAsiaTheme="minorEastAsia" w:hAnsiTheme="minorHAnsi" w:cstheme="minorBidi"/>
          <w:sz w:val="22"/>
          <w:szCs w:val="22"/>
        </w:rPr>
      </w:pPr>
      <w:hyperlink w:anchor="_Toc479765438" w:history="1">
        <w:r w:rsidR="00700704" w:rsidRPr="00AB2DD4">
          <w:rPr>
            <w:rStyle w:val="Hyperlink"/>
          </w:rPr>
          <w:t>2.1 Ensimmäinen väliotsikko</w:t>
        </w:r>
        <w:r w:rsidR="00700704">
          <w:rPr>
            <w:webHidden/>
          </w:rPr>
          <w:tab/>
        </w:r>
        <w:r w:rsidR="00700704">
          <w:rPr>
            <w:webHidden/>
          </w:rPr>
          <w:fldChar w:fldCharType="begin"/>
        </w:r>
        <w:r w:rsidR="00700704">
          <w:rPr>
            <w:webHidden/>
          </w:rPr>
          <w:instrText xml:space="preserve"> PAGEREF _Toc479765438 \h </w:instrText>
        </w:r>
        <w:r w:rsidR="00700704">
          <w:rPr>
            <w:webHidden/>
          </w:rPr>
        </w:r>
        <w:r w:rsidR="00700704">
          <w:rPr>
            <w:webHidden/>
          </w:rPr>
          <w:fldChar w:fldCharType="separate"/>
        </w:r>
        <w:r w:rsidR="00700704">
          <w:rPr>
            <w:webHidden/>
          </w:rPr>
          <w:t>9</w:t>
        </w:r>
        <w:r w:rsidR="00700704">
          <w:rPr>
            <w:webHidden/>
          </w:rPr>
          <w:fldChar w:fldCharType="end"/>
        </w:r>
      </w:hyperlink>
    </w:p>
    <w:p w:rsidR="00700704" w:rsidRDefault="00DA0B02">
      <w:pPr>
        <w:pStyle w:val="TOC2"/>
        <w:rPr>
          <w:rFonts w:asciiTheme="minorHAnsi" w:eastAsiaTheme="minorEastAsia" w:hAnsiTheme="minorHAnsi" w:cstheme="minorBidi"/>
          <w:sz w:val="22"/>
          <w:szCs w:val="22"/>
        </w:rPr>
      </w:pPr>
      <w:hyperlink w:anchor="_Toc479765439" w:history="1">
        <w:r w:rsidR="00700704" w:rsidRPr="00AB2DD4">
          <w:rPr>
            <w:rStyle w:val="Hyperlink"/>
          </w:rPr>
          <w:t>2.2 Toinen väliotsikko</w:t>
        </w:r>
        <w:r w:rsidR="00700704">
          <w:rPr>
            <w:webHidden/>
          </w:rPr>
          <w:tab/>
        </w:r>
        <w:r w:rsidR="00700704">
          <w:rPr>
            <w:webHidden/>
          </w:rPr>
          <w:fldChar w:fldCharType="begin"/>
        </w:r>
        <w:r w:rsidR="00700704">
          <w:rPr>
            <w:webHidden/>
          </w:rPr>
          <w:instrText xml:space="preserve"> PAGEREF _Toc479765439 \h </w:instrText>
        </w:r>
        <w:r w:rsidR="00700704">
          <w:rPr>
            <w:webHidden/>
          </w:rPr>
        </w:r>
        <w:r w:rsidR="00700704">
          <w:rPr>
            <w:webHidden/>
          </w:rPr>
          <w:fldChar w:fldCharType="separate"/>
        </w:r>
        <w:r w:rsidR="00700704">
          <w:rPr>
            <w:webHidden/>
          </w:rPr>
          <w:t>9</w:t>
        </w:r>
        <w:r w:rsidR="00700704">
          <w:rPr>
            <w:webHidden/>
          </w:rPr>
          <w:fldChar w:fldCharType="end"/>
        </w:r>
      </w:hyperlink>
    </w:p>
    <w:p w:rsidR="00700704" w:rsidRDefault="00DA0B02">
      <w:pPr>
        <w:pStyle w:val="TOC3"/>
        <w:rPr>
          <w:rFonts w:asciiTheme="minorHAnsi" w:eastAsiaTheme="minorEastAsia" w:hAnsiTheme="minorHAnsi" w:cstheme="minorBidi"/>
          <w:sz w:val="22"/>
          <w:szCs w:val="22"/>
        </w:rPr>
      </w:pPr>
      <w:hyperlink w:anchor="_Toc479765440" w:history="1">
        <w:r w:rsidR="00700704" w:rsidRPr="00AB2DD4">
          <w:rPr>
            <w:rStyle w:val="Hyperlink"/>
          </w:rPr>
          <w:t>2.2.1 Ensimmäinen alaotsikko</w:t>
        </w:r>
        <w:r w:rsidR="00700704">
          <w:rPr>
            <w:webHidden/>
          </w:rPr>
          <w:tab/>
        </w:r>
        <w:r w:rsidR="00700704">
          <w:rPr>
            <w:webHidden/>
          </w:rPr>
          <w:fldChar w:fldCharType="begin"/>
        </w:r>
        <w:r w:rsidR="00700704">
          <w:rPr>
            <w:webHidden/>
          </w:rPr>
          <w:instrText xml:space="preserve"> PAGEREF _Toc479765440 \h </w:instrText>
        </w:r>
        <w:r w:rsidR="00700704">
          <w:rPr>
            <w:webHidden/>
          </w:rPr>
        </w:r>
        <w:r w:rsidR="00700704">
          <w:rPr>
            <w:webHidden/>
          </w:rPr>
          <w:fldChar w:fldCharType="separate"/>
        </w:r>
        <w:r w:rsidR="00700704">
          <w:rPr>
            <w:webHidden/>
          </w:rPr>
          <w:t>10</w:t>
        </w:r>
        <w:r w:rsidR="00700704">
          <w:rPr>
            <w:webHidden/>
          </w:rPr>
          <w:fldChar w:fldCharType="end"/>
        </w:r>
      </w:hyperlink>
    </w:p>
    <w:p w:rsidR="00700704" w:rsidRDefault="00DA0B02">
      <w:pPr>
        <w:pStyle w:val="TOC3"/>
        <w:rPr>
          <w:rFonts w:asciiTheme="minorHAnsi" w:eastAsiaTheme="minorEastAsia" w:hAnsiTheme="minorHAnsi" w:cstheme="minorBidi"/>
          <w:sz w:val="22"/>
          <w:szCs w:val="22"/>
        </w:rPr>
      </w:pPr>
      <w:hyperlink w:anchor="_Toc479765441" w:history="1">
        <w:r w:rsidR="00700704" w:rsidRPr="00AB2DD4">
          <w:rPr>
            <w:rStyle w:val="Hyperlink"/>
          </w:rPr>
          <w:t>2.2.2 Toinen alaotsikko</w:t>
        </w:r>
        <w:r w:rsidR="00700704">
          <w:rPr>
            <w:webHidden/>
          </w:rPr>
          <w:tab/>
        </w:r>
        <w:r w:rsidR="00700704">
          <w:rPr>
            <w:webHidden/>
          </w:rPr>
          <w:fldChar w:fldCharType="begin"/>
        </w:r>
        <w:r w:rsidR="00700704">
          <w:rPr>
            <w:webHidden/>
          </w:rPr>
          <w:instrText xml:space="preserve"> PAGEREF _Toc479765441 \h </w:instrText>
        </w:r>
        <w:r w:rsidR="00700704">
          <w:rPr>
            <w:webHidden/>
          </w:rPr>
        </w:r>
        <w:r w:rsidR="00700704">
          <w:rPr>
            <w:webHidden/>
          </w:rPr>
          <w:fldChar w:fldCharType="separate"/>
        </w:r>
        <w:r w:rsidR="00700704">
          <w:rPr>
            <w:webHidden/>
          </w:rPr>
          <w:t>10</w:t>
        </w:r>
        <w:r w:rsidR="00700704">
          <w:rPr>
            <w:webHidden/>
          </w:rPr>
          <w:fldChar w:fldCharType="end"/>
        </w:r>
      </w:hyperlink>
    </w:p>
    <w:p w:rsidR="00700704" w:rsidRDefault="00DA0B02">
      <w:pPr>
        <w:pStyle w:val="TOC1"/>
        <w:rPr>
          <w:rFonts w:asciiTheme="minorHAnsi" w:eastAsiaTheme="minorEastAsia" w:hAnsiTheme="minorHAnsi" w:cstheme="minorBidi"/>
          <w:caps w:val="0"/>
          <w:noProof/>
          <w:sz w:val="22"/>
          <w:szCs w:val="22"/>
        </w:rPr>
      </w:pPr>
      <w:hyperlink w:anchor="_Toc479765442" w:history="1">
        <w:r w:rsidR="00700704" w:rsidRPr="00AB2DD4">
          <w:rPr>
            <w:rStyle w:val="Hyperlink"/>
            <w:noProof/>
          </w:rPr>
          <w:t>3 PÄÄLUKU</w:t>
        </w:r>
        <w:r w:rsidR="00700704">
          <w:rPr>
            <w:noProof/>
            <w:webHidden/>
          </w:rPr>
          <w:tab/>
        </w:r>
        <w:r w:rsidR="00700704">
          <w:rPr>
            <w:noProof/>
            <w:webHidden/>
          </w:rPr>
          <w:fldChar w:fldCharType="begin"/>
        </w:r>
        <w:r w:rsidR="00700704">
          <w:rPr>
            <w:noProof/>
            <w:webHidden/>
          </w:rPr>
          <w:instrText xml:space="preserve"> PAGEREF _Toc479765442 \h </w:instrText>
        </w:r>
        <w:r w:rsidR="00700704">
          <w:rPr>
            <w:noProof/>
            <w:webHidden/>
          </w:rPr>
        </w:r>
        <w:r w:rsidR="00700704">
          <w:rPr>
            <w:noProof/>
            <w:webHidden/>
          </w:rPr>
          <w:fldChar w:fldCharType="separate"/>
        </w:r>
        <w:r w:rsidR="00700704">
          <w:rPr>
            <w:noProof/>
            <w:webHidden/>
          </w:rPr>
          <w:t>11</w:t>
        </w:r>
        <w:r w:rsidR="00700704">
          <w:rPr>
            <w:noProof/>
            <w:webHidden/>
          </w:rPr>
          <w:fldChar w:fldCharType="end"/>
        </w:r>
      </w:hyperlink>
    </w:p>
    <w:p w:rsidR="00700704" w:rsidRDefault="00DA0B02">
      <w:pPr>
        <w:pStyle w:val="TOC2"/>
        <w:rPr>
          <w:rFonts w:asciiTheme="minorHAnsi" w:eastAsiaTheme="minorEastAsia" w:hAnsiTheme="minorHAnsi" w:cstheme="minorBidi"/>
          <w:sz w:val="22"/>
          <w:szCs w:val="22"/>
        </w:rPr>
      </w:pPr>
      <w:hyperlink w:anchor="_Toc479765443" w:history="1">
        <w:r w:rsidR="00700704" w:rsidRPr="00AB2DD4">
          <w:rPr>
            <w:rStyle w:val="Hyperlink"/>
          </w:rPr>
          <w:t>3.1 Taulukot</w:t>
        </w:r>
        <w:r w:rsidR="00700704">
          <w:rPr>
            <w:webHidden/>
          </w:rPr>
          <w:tab/>
        </w:r>
        <w:r w:rsidR="00700704">
          <w:rPr>
            <w:webHidden/>
          </w:rPr>
          <w:fldChar w:fldCharType="begin"/>
        </w:r>
        <w:r w:rsidR="00700704">
          <w:rPr>
            <w:webHidden/>
          </w:rPr>
          <w:instrText xml:space="preserve"> PAGEREF _Toc479765443 \h </w:instrText>
        </w:r>
        <w:r w:rsidR="00700704">
          <w:rPr>
            <w:webHidden/>
          </w:rPr>
        </w:r>
        <w:r w:rsidR="00700704">
          <w:rPr>
            <w:webHidden/>
          </w:rPr>
          <w:fldChar w:fldCharType="separate"/>
        </w:r>
        <w:r w:rsidR="00700704">
          <w:rPr>
            <w:webHidden/>
          </w:rPr>
          <w:t>11</w:t>
        </w:r>
        <w:r w:rsidR="00700704">
          <w:rPr>
            <w:webHidden/>
          </w:rPr>
          <w:fldChar w:fldCharType="end"/>
        </w:r>
      </w:hyperlink>
    </w:p>
    <w:p w:rsidR="00700704" w:rsidRDefault="00DA0B02">
      <w:pPr>
        <w:pStyle w:val="TOC2"/>
        <w:rPr>
          <w:rFonts w:asciiTheme="minorHAnsi" w:eastAsiaTheme="minorEastAsia" w:hAnsiTheme="minorHAnsi" w:cstheme="minorBidi"/>
          <w:sz w:val="22"/>
          <w:szCs w:val="22"/>
        </w:rPr>
      </w:pPr>
      <w:hyperlink w:anchor="_Toc479765444" w:history="1">
        <w:r w:rsidR="00700704" w:rsidRPr="00AB2DD4">
          <w:rPr>
            <w:rStyle w:val="Hyperlink"/>
          </w:rPr>
          <w:t>3.2 Kuvat</w:t>
        </w:r>
        <w:r w:rsidR="00700704">
          <w:rPr>
            <w:webHidden/>
          </w:rPr>
          <w:tab/>
        </w:r>
        <w:r w:rsidR="00700704">
          <w:rPr>
            <w:webHidden/>
          </w:rPr>
          <w:fldChar w:fldCharType="begin"/>
        </w:r>
        <w:r w:rsidR="00700704">
          <w:rPr>
            <w:webHidden/>
          </w:rPr>
          <w:instrText xml:space="preserve"> PAGEREF _Toc479765444 \h </w:instrText>
        </w:r>
        <w:r w:rsidR="00700704">
          <w:rPr>
            <w:webHidden/>
          </w:rPr>
        </w:r>
        <w:r w:rsidR="00700704">
          <w:rPr>
            <w:webHidden/>
          </w:rPr>
          <w:fldChar w:fldCharType="separate"/>
        </w:r>
        <w:r w:rsidR="00700704">
          <w:rPr>
            <w:webHidden/>
          </w:rPr>
          <w:t>12</w:t>
        </w:r>
        <w:r w:rsidR="00700704">
          <w:rPr>
            <w:webHidden/>
          </w:rPr>
          <w:fldChar w:fldCharType="end"/>
        </w:r>
      </w:hyperlink>
    </w:p>
    <w:p w:rsidR="00700704" w:rsidRDefault="00DA0B02">
      <w:pPr>
        <w:pStyle w:val="TOC2"/>
        <w:rPr>
          <w:rFonts w:asciiTheme="minorHAnsi" w:eastAsiaTheme="minorEastAsia" w:hAnsiTheme="minorHAnsi" w:cstheme="minorBidi"/>
          <w:sz w:val="22"/>
          <w:szCs w:val="22"/>
        </w:rPr>
      </w:pPr>
      <w:hyperlink w:anchor="_Toc479765445" w:history="1">
        <w:r w:rsidR="00700704" w:rsidRPr="00AB2DD4">
          <w:rPr>
            <w:rStyle w:val="Hyperlink"/>
          </w:rPr>
          <w:t>3.3 Kaavat</w:t>
        </w:r>
        <w:r w:rsidR="00700704">
          <w:rPr>
            <w:webHidden/>
          </w:rPr>
          <w:tab/>
        </w:r>
        <w:r w:rsidR="00700704">
          <w:rPr>
            <w:webHidden/>
          </w:rPr>
          <w:fldChar w:fldCharType="begin"/>
        </w:r>
        <w:r w:rsidR="00700704">
          <w:rPr>
            <w:webHidden/>
          </w:rPr>
          <w:instrText xml:space="preserve"> PAGEREF _Toc479765445 \h </w:instrText>
        </w:r>
        <w:r w:rsidR="00700704">
          <w:rPr>
            <w:webHidden/>
          </w:rPr>
        </w:r>
        <w:r w:rsidR="00700704">
          <w:rPr>
            <w:webHidden/>
          </w:rPr>
          <w:fldChar w:fldCharType="separate"/>
        </w:r>
        <w:r w:rsidR="00700704">
          <w:rPr>
            <w:webHidden/>
          </w:rPr>
          <w:t>12</w:t>
        </w:r>
        <w:r w:rsidR="00700704">
          <w:rPr>
            <w:webHidden/>
          </w:rPr>
          <w:fldChar w:fldCharType="end"/>
        </w:r>
      </w:hyperlink>
    </w:p>
    <w:p w:rsidR="00700704" w:rsidRDefault="00DA0B02">
      <w:pPr>
        <w:pStyle w:val="TOC1"/>
        <w:rPr>
          <w:rFonts w:asciiTheme="minorHAnsi" w:eastAsiaTheme="minorEastAsia" w:hAnsiTheme="minorHAnsi" w:cstheme="minorBidi"/>
          <w:caps w:val="0"/>
          <w:noProof/>
          <w:sz w:val="22"/>
          <w:szCs w:val="22"/>
        </w:rPr>
      </w:pPr>
      <w:hyperlink w:anchor="_Toc479765446" w:history="1">
        <w:r w:rsidR="00700704" w:rsidRPr="00AB2DD4">
          <w:rPr>
            <w:rStyle w:val="Hyperlink"/>
            <w:noProof/>
          </w:rPr>
          <w:t>4 PÄÄLUKU</w:t>
        </w:r>
        <w:r w:rsidR="00700704">
          <w:rPr>
            <w:noProof/>
            <w:webHidden/>
          </w:rPr>
          <w:tab/>
        </w:r>
        <w:r w:rsidR="00700704">
          <w:rPr>
            <w:noProof/>
            <w:webHidden/>
          </w:rPr>
          <w:fldChar w:fldCharType="begin"/>
        </w:r>
        <w:r w:rsidR="00700704">
          <w:rPr>
            <w:noProof/>
            <w:webHidden/>
          </w:rPr>
          <w:instrText xml:space="preserve"> PAGEREF _Toc479765446 \h </w:instrText>
        </w:r>
        <w:r w:rsidR="00700704">
          <w:rPr>
            <w:noProof/>
            <w:webHidden/>
          </w:rPr>
        </w:r>
        <w:r w:rsidR="00700704">
          <w:rPr>
            <w:noProof/>
            <w:webHidden/>
          </w:rPr>
          <w:fldChar w:fldCharType="separate"/>
        </w:r>
        <w:r w:rsidR="00700704">
          <w:rPr>
            <w:noProof/>
            <w:webHidden/>
          </w:rPr>
          <w:t>14</w:t>
        </w:r>
        <w:r w:rsidR="00700704">
          <w:rPr>
            <w:noProof/>
            <w:webHidden/>
          </w:rPr>
          <w:fldChar w:fldCharType="end"/>
        </w:r>
      </w:hyperlink>
    </w:p>
    <w:p w:rsidR="00700704" w:rsidRDefault="00DA0B02">
      <w:pPr>
        <w:pStyle w:val="TOC1"/>
        <w:rPr>
          <w:rFonts w:asciiTheme="minorHAnsi" w:eastAsiaTheme="minorEastAsia" w:hAnsiTheme="minorHAnsi" w:cstheme="minorBidi"/>
          <w:caps w:val="0"/>
          <w:noProof/>
          <w:sz w:val="22"/>
          <w:szCs w:val="22"/>
        </w:rPr>
      </w:pPr>
      <w:hyperlink w:anchor="_Toc479765447" w:history="1">
        <w:r w:rsidR="00700704" w:rsidRPr="00AB2DD4">
          <w:rPr>
            <w:rStyle w:val="Hyperlink"/>
            <w:noProof/>
          </w:rPr>
          <w:t>5 yhteenveto</w:t>
        </w:r>
        <w:r w:rsidR="00700704">
          <w:rPr>
            <w:noProof/>
            <w:webHidden/>
          </w:rPr>
          <w:tab/>
        </w:r>
        <w:r w:rsidR="00700704">
          <w:rPr>
            <w:noProof/>
            <w:webHidden/>
          </w:rPr>
          <w:fldChar w:fldCharType="begin"/>
        </w:r>
        <w:r w:rsidR="00700704">
          <w:rPr>
            <w:noProof/>
            <w:webHidden/>
          </w:rPr>
          <w:instrText xml:space="preserve"> PAGEREF _Toc479765447 \h </w:instrText>
        </w:r>
        <w:r w:rsidR="00700704">
          <w:rPr>
            <w:noProof/>
            <w:webHidden/>
          </w:rPr>
        </w:r>
        <w:r w:rsidR="00700704">
          <w:rPr>
            <w:noProof/>
            <w:webHidden/>
          </w:rPr>
          <w:fldChar w:fldCharType="separate"/>
        </w:r>
        <w:r w:rsidR="00700704">
          <w:rPr>
            <w:noProof/>
            <w:webHidden/>
          </w:rPr>
          <w:t>15</w:t>
        </w:r>
        <w:r w:rsidR="00700704">
          <w:rPr>
            <w:noProof/>
            <w:webHidden/>
          </w:rPr>
          <w:fldChar w:fldCharType="end"/>
        </w:r>
      </w:hyperlink>
    </w:p>
    <w:p w:rsidR="00700704" w:rsidRDefault="00DA0B02">
      <w:pPr>
        <w:pStyle w:val="TOC1"/>
        <w:rPr>
          <w:rFonts w:asciiTheme="minorHAnsi" w:eastAsiaTheme="minorEastAsia" w:hAnsiTheme="minorHAnsi" w:cstheme="minorBidi"/>
          <w:caps w:val="0"/>
          <w:noProof/>
          <w:sz w:val="22"/>
          <w:szCs w:val="22"/>
        </w:rPr>
      </w:pPr>
      <w:hyperlink w:anchor="_Toc479765448" w:history="1">
        <w:r w:rsidR="00700704" w:rsidRPr="00AB2DD4">
          <w:rPr>
            <w:rStyle w:val="Hyperlink"/>
            <w:noProof/>
          </w:rPr>
          <w:t>LÄHteet</w:t>
        </w:r>
        <w:r w:rsidR="00700704">
          <w:rPr>
            <w:noProof/>
            <w:webHidden/>
          </w:rPr>
          <w:tab/>
        </w:r>
        <w:r w:rsidR="00700704">
          <w:rPr>
            <w:noProof/>
            <w:webHidden/>
          </w:rPr>
          <w:fldChar w:fldCharType="begin"/>
        </w:r>
        <w:r w:rsidR="00700704">
          <w:rPr>
            <w:noProof/>
            <w:webHidden/>
          </w:rPr>
          <w:instrText xml:space="preserve"> PAGEREF _Toc479765448 \h </w:instrText>
        </w:r>
        <w:r w:rsidR="00700704">
          <w:rPr>
            <w:noProof/>
            <w:webHidden/>
          </w:rPr>
        </w:r>
        <w:r w:rsidR="00700704">
          <w:rPr>
            <w:noProof/>
            <w:webHidden/>
          </w:rPr>
          <w:fldChar w:fldCharType="separate"/>
        </w:r>
        <w:r w:rsidR="00700704">
          <w:rPr>
            <w:noProof/>
            <w:webHidden/>
          </w:rPr>
          <w:t>16</w:t>
        </w:r>
        <w:r w:rsidR="00700704">
          <w:rPr>
            <w:noProof/>
            <w:webHidden/>
          </w:rPr>
          <w:fldChar w:fldCharType="end"/>
        </w:r>
      </w:hyperlink>
    </w:p>
    <w:p w:rsidR="00700704" w:rsidRDefault="00DA0B02">
      <w:pPr>
        <w:pStyle w:val="TOC1"/>
        <w:rPr>
          <w:rFonts w:asciiTheme="minorHAnsi" w:eastAsiaTheme="minorEastAsia" w:hAnsiTheme="minorHAnsi" w:cstheme="minorBidi"/>
          <w:caps w:val="0"/>
          <w:noProof/>
          <w:sz w:val="22"/>
          <w:szCs w:val="22"/>
        </w:rPr>
      </w:pPr>
      <w:hyperlink w:anchor="_Toc479765449" w:history="1">
        <w:r w:rsidR="00700704" w:rsidRPr="00AB2DD4">
          <w:rPr>
            <w:rStyle w:val="Hyperlink"/>
            <w:noProof/>
          </w:rPr>
          <w:t>LIITTEET</w:t>
        </w:r>
        <w:r w:rsidR="00700704">
          <w:rPr>
            <w:noProof/>
            <w:webHidden/>
          </w:rPr>
          <w:tab/>
        </w:r>
        <w:r w:rsidR="00700704">
          <w:rPr>
            <w:noProof/>
            <w:webHidden/>
          </w:rPr>
          <w:fldChar w:fldCharType="begin"/>
        </w:r>
        <w:r w:rsidR="00700704">
          <w:rPr>
            <w:noProof/>
            <w:webHidden/>
          </w:rPr>
          <w:instrText xml:space="preserve"> PAGEREF _Toc479765449 \h </w:instrText>
        </w:r>
        <w:r w:rsidR="00700704">
          <w:rPr>
            <w:noProof/>
            <w:webHidden/>
          </w:rPr>
        </w:r>
        <w:r w:rsidR="00700704">
          <w:rPr>
            <w:noProof/>
            <w:webHidden/>
          </w:rPr>
          <w:fldChar w:fldCharType="separate"/>
        </w:r>
        <w:r w:rsidR="00700704">
          <w:rPr>
            <w:noProof/>
            <w:webHidden/>
          </w:rPr>
          <w:t>17</w:t>
        </w:r>
        <w:r w:rsidR="00700704">
          <w:rPr>
            <w:noProof/>
            <w:webHidden/>
          </w:rPr>
          <w:fldChar w:fldCharType="end"/>
        </w:r>
      </w:hyperlink>
    </w:p>
    <w:p w:rsidR="00196D38" w:rsidRDefault="00005444" w:rsidP="005A5C94">
      <w:pPr>
        <w:jc w:val="left"/>
      </w:pPr>
      <w:r>
        <w:fldChar w:fldCharType="end"/>
      </w:r>
      <w:r w:rsidR="00D36F6F">
        <w:t xml:space="preserve">LIITTEET </w:t>
      </w:r>
      <w:r w:rsidR="00D36F6F" w:rsidRPr="005A5C94">
        <w:rPr>
          <w:color w:val="BFBFBF" w:themeColor="background1" w:themeShade="BF"/>
        </w:rPr>
        <w:t xml:space="preserve">(malli, jos </w:t>
      </w:r>
      <w:r w:rsidR="005A5C94">
        <w:rPr>
          <w:color w:val="BFBFBF" w:themeColor="background1" w:themeShade="BF"/>
        </w:rPr>
        <w:t>liitteitä</w:t>
      </w:r>
      <w:r w:rsidR="00D36F6F" w:rsidRPr="005A5C94">
        <w:rPr>
          <w:color w:val="BFBFBF" w:themeColor="background1" w:themeShade="BF"/>
        </w:rPr>
        <w:t xml:space="preserve"> viisi tai vähemmän</w:t>
      </w:r>
      <w:r w:rsidR="005A5C94">
        <w:rPr>
          <w:color w:val="BFBFBF" w:themeColor="background1" w:themeShade="BF"/>
        </w:rPr>
        <w:t>; huom. pakotetut rivinvaihdot</w:t>
      </w:r>
      <w:r w:rsidR="00D36F6F" w:rsidRPr="005A5C94">
        <w:rPr>
          <w:color w:val="BFBFBF" w:themeColor="background1" w:themeShade="BF"/>
        </w:rPr>
        <w:t>)</w:t>
      </w:r>
      <w:r w:rsidR="00D36F6F">
        <w:br/>
      </w:r>
      <w:r w:rsidR="00C824F1" w:rsidRPr="00111231">
        <w:t xml:space="preserve">Liite 1 </w:t>
      </w:r>
      <w:r w:rsidR="00755949">
        <w:t>Sisällysluettelon korjaus</w:t>
      </w:r>
      <w:r w:rsidR="00C824F1" w:rsidRPr="00111231">
        <w:br/>
        <w:t xml:space="preserve">Liite 2 </w:t>
      </w:r>
      <w:r w:rsidR="005A5C94">
        <w:t>Osajako ja ylä- ja alatunnisteen muokkaus</w:t>
      </w:r>
      <w:r w:rsidR="00496881" w:rsidRPr="00111231">
        <w:br/>
        <w:t xml:space="preserve">Liite 3 </w:t>
      </w:r>
      <w:r w:rsidR="005A5C94">
        <w:t>Opinnäytetyön tallennus pdf:ksi</w:t>
      </w:r>
    </w:p>
    <w:p w:rsidR="00111231" w:rsidRPr="00111231" w:rsidRDefault="00111231" w:rsidP="00755949"/>
    <w:p w:rsidR="00FE1CE8" w:rsidRPr="00B6663D" w:rsidRDefault="002A531F" w:rsidP="00755949">
      <w:pPr>
        <w:pStyle w:val="Title"/>
      </w:pPr>
      <w:bookmarkStart w:id="4" w:name="_Toc479765435"/>
      <w:r w:rsidRPr="00D1111A">
        <w:lastRenderedPageBreak/>
        <w:t>SANASTO</w:t>
      </w:r>
      <w:bookmarkEnd w:id="4"/>
    </w:p>
    <w:p w:rsidR="00FE1CE8" w:rsidRPr="00B6663D" w:rsidRDefault="00FE1CE8" w:rsidP="00755949">
      <w:r w:rsidRPr="00B6663D">
        <w:t xml:space="preserve">Jos työssä toistuvat samat lyhenteet tai suureiden, </w:t>
      </w:r>
      <w:r w:rsidRPr="00755949">
        <w:t>yksiköiden</w:t>
      </w:r>
      <w:r w:rsidRPr="00B6663D">
        <w:t xml:space="preserve"> tai piirrosten merkinnät ja jos niitä on paljon, niistä kootaan luettelo selityksineen. </w:t>
      </w:r>
      <w:r w:rsidR="00030613">
        <w:t xml:space="preserve">Otsikkona voi olla sisällön mukaan esimerkiksi LYHENTEET, MERKKIEN SELITYKSET tai SANASTO. </w:t>
      </w:r>
      <w:r w:rsidRPr="00B6663D">
        <w:t>Luettelo laaditaan aakkosjärjestykseen. Aakkostuksessa noudatetaa</w:t>
      </w:r>
      <w:r w:rsidR="00421D33">
        <w:t>n SFS-standardia 4600 ja SI-järjestel</w:t>
      </w:r>
      <w:r w:rsidRPr="00B6663D">
        <w:t xml:space="preserve">mää. </w:t>
      </w:r>
    </w:p>
    <w:p w:rsidR="00FE1CE8" w:rsidRPr="00B6663D" w:rsidRDefault="00FE1CE8" w:rsidP="00755949">
      <w:r w:rsidRPr="00B6663D">
        <w:t>Po</w:t>
      </w:r>
      <w:r w:rsidR="00755949">
        <w:t>is</w:t>
      </w:r>
      <w:r w:rsidRPr="00B6663D">
        <w:t>ta tämä sivu, jos et tarvitse.</w:t>
      </w:r>
    </w:p>
    <w:p w:rsidR="00B24FC1" w:rsidRPr="00B6663D" w:rsidRDefault="00B24FC1" w:rsidP="00755949">
      <w:pPr>
        <w:pStyle w:val="Heading1"/>
      </w:pPr>
      <w:bookmarkStart w:id="5" w:name="_Toc479765436"/>
      <w:r w:rsidRPr="00F01F8D">
        <w:lastRenderedPageBreak/>
        <w:t>Johdanto</w:t>
      </w:r>
      <w:bookmarkEnd w:id="5"/>
    </w:p>
    <w:p w:rsidR="00090658" w:rsidRDefault="00090658" w:rsidP="00755949">
      <w:r>
        <w:t xml:space="preserve">Tämä malli on tehty helpottamaan tekstin kirjoittamista </w:t>
      </w:r>
      <w:r w:rsidRPr="00755949">
        <w:t>Microsoft Word -tekstin</w:t>
      </w:r>
      <w:r>
        <w:t>käsittelyohjelmalla. Malliin on sisällytetty myös raportin rakenteen ohjeita. Lue tämän mallin rinnalla myös opinnäytetyöohjetta.</w:t>
      </w:r>
    </w:p>
    <w:p w:rsidR="00621C18" w:rsidRDefault="00621C18" w:rsidP="00755949">
      <w:r w:rsidRPr="00B6663D">
        <w:t>Käyttäessäsi tätä mallia korvaa olemassa olevat tekstit omillasi. Helpoiten tekstin korvauksen teet, kun maalaat (valitset) tekstin, jonka haluat korvata</w:t>
      </w:r>
      <w:r w:rsidR="003555A5">
        <w:t>,</w:t>
      </w:r>
      <w:r w:rsidRPr="00B6663D">
        <w:t xml:space="preserve"> ja kirjoitat tilalle uuden tekstin.</w:t>
      </w:r>
    </w:p>
    <w:p w:rsidR="00755949" w:rsidRDefault="00090658" w:rsidP="00755949">
      <w:r w:rsidRPr="00621C18">
        <w:t xml:space="preserve">Johdanto on </w:t>
      </w:r>
      <w:r w:rsidRPr="00473FCC">
        <w:t>työn</w:t>
      </w:r>
      <w:r w:rsidRPr="00621C18">
        <w:t xml:space="preserve"> ensimmäinen numeroitu pääluku. </w:t>
      </w:r>
      <w:r w:rsidR="00755949" w:rsidRPr="00621C18">
        <w:t>Johdannon voi jakaa itsenäisiksi luvuiksi, mutta yleensä kappalejako riittää.</w:t>
      </w:r>
      <w:r w:rsidR="00755949">
        <w:t xml:space="preserve"> </w:t>
      </w:r>
    </w:p>
    <w:p w:rsidR="00090658" w:rsidRPr="00621C18" w:rsidRDefault="00755949" w:rsidP="00755949">
      <w:r>
        <w:t>Johdannossa</w:t>
      </w:r>
      <w:r w:rsidR="00090658" w:rsidRPr="00621C18">
        <w:t xml:space="preserve"> selostetaan lyhyesti ja kiinnostavasti työn lähtökohdat. Johdannossa esitetään opinnäytetyö</w:t>
      </w:r>
      <w:r w:rsidR="00824338">
        <w:t>lle sovitut</w:t>
      </w:r>
      <w:r w:rsidR="00090658" w:rsidRPr="00621C18">
        <w:t xml:space="preserve"> tavoitteet täsmällisesti, kuvataan ongelmakenttää ja rajataan tehtäväalue. Usein on tarpeen tarkastella sitä, mitä asiassa on aikaisemmin tehty. Työn teettäjä voidaan esitellä johdannossa.</w:t>
      </w:r>
    </w:p>
    <w:p w:rsidR="00B24FC1" w:rsidRPr="00B6663D" w:rsidRDefault="00A13439" w:rsidP="00755949">
      <w:pPr>
        <w:pStyle w:val="Heading1"/>
      </w:pPr>
      <w:bookmarkStart w:id="6" w:name="_Toc479765437"/>
      <w:r>
        <w:lastRenderedPageBreak/>
        <w:t>PÄÄLUKU</w:t>
      </w:r>
      <w:bookmarkEnd w:id="6"/>
    </w:p>
    <w:p w:rsidR="009E3E3F" w:rsidRDefault="009E3E3F" w:rsidP="00755949">
      <w:bookmarkStart w:id="7" w:name="_GoBack"/>
      <w:bookmarkEnd w:id="7"/>
    </w:p>
    <w:p w:rsidR="003555A5" w:rsidRPr="00B6663D" w:rsidRDefault="003555A5" w:rsidP="00755949">
      <w:r>
        <w:t>Korvaa nämä tekstit omillasi</w:t>
      </w:r>
      <w:r w:rsidR="00090658">
        <w:t>.</w:t>
      </w:r>
    </w:p>
    <w:p w:rsidR="00B24FC1" w:rsidRPr="00B6663D" w:rsidRDefault="003A61F5" w:rsidP="00755949">
      <w:r>
        <w:t>Tässä mallissa käytetyt asettelut noudattavat opinnäytetyön ohjeen määrittämiä muoto-ohjeita. Kun käytät Heading 1 -tyyliä, k</w:t>
      </w:r>
      <w:r w:rsidR="00FB1BEA">
        <w:t>ukin pääluku alkaa</w:t>
      </w:r>
      <w:r w:rsidR="00B24FC1" w:rsidRPr="00B6663D">
        <w:t xml:space="preserve"> aina omalta sivultaan</w:t>
      </w:r>
      <w:r>
        <w:t>.</w:t>
      </w:r>
      <w:r w:rsidR="00FB1BEA">
        <w:t xml:space="preserve"> </w:t>
      </w:r>
      <w:r w:rsidR="00ED75CB" w:rsidRPr="00B6663D">
        <w:t xml:space="preserve">Pääotsikon teksti kirjoitetaan isoilla kirjaimilla, </w:t>
      </w:r>
      <w:r w:rsidR="00ED75CB">
        <w:t>mikä</w:t>
      </w:r>
      <w:r w:rsidR="00ED75CB" w:rsidRPr="00B6663D">
        <w:t xml:space="preserve"> on myö</w:t>
      </w:r>
      <w:r>
        <w:t>s huomioitu pääotsikon tyylissä. Otsikkotyyleihin on määritelty lisäksi se, että p</w:t>
      </w:r>
      <w:r w:rsidR="00B24FC1" w:rsidRPr="00B6663D">
        <w:t xml:space="preserve">ääotsikon jälkeinen teksti tai alaotsikko </w:t>
      </w:r>
      <w:r>
        <w:t>neuvotaan erottamaan</w:t>
      </w:r>
      <w:r w:rsidR="00B24FC1" w:rsidRPr="00B6663D">
        <w:t xml:space="preserve"> pääotsikosta kahdella tyhjällä </w:t>
      </w:r>
      <w:r>
        <w:t>rivillä ja l</w:t>
      </w:r>
      <w:r w:rsidR="00B24FC1" w:rsidRPr="00B6663D">
        <w:t>uvun sisäinen alaotsikko edeltä ja jäljestä yhdellä tyhjällä rivillä</w:t>
      </w:r>
      <w:r>
        <w:t>.</w:t>
      </w:r>
    </w:p>
    <w:p w:rsidR="00B24FC1" w:rsidRPr="00B6663D" w:rsidRDefault="005562EE" w:rsidP="00F7207C">
      <w:pPr>
        <w:pStyle w:val="Heading2"/>
      </w:pPr>
      <w:bookmarkStart w:id="8" w:name="_Toc479765438"/>
      <w:r>
        <w:t>Ensimmäinen</w:t>
      </w:r>
      <w:r w:rsidR="004853C7" w:rsidRPr="00B6663D">
        <w:t xml:space="preserve"> </w:t>
      </w:r>
      <w:r w:rsidR="00B24FC1" w:rsidRPr="00B6663D">
        <w:t>väliotsikko</w:t>
      </w:r>
      <w:bookmarkEnd w:id="8"/>
    </w:p>
    <w:p w:rsidR="00163B7D" w:rsidRDefault="00163B7D" w:rsidP="00755949">
      <w:r w:rsidRPr="003234AA">
        <w:t>Kun käyte</w:t>
      </w:r>
      <w:r w:rsidR="005562EE" w:rsidRPr="003234AA">
        <w:t>t</w:t>
      </w:r>
      <w:r w:rsidRPr="003234AA">
        <w:t>ään</w:t>
      </w:r>
      <w:r w:rsidR="005562EE" w:rsidRPr="003234AA">
        <w:t xml:space="preserve"> väliotsikoita, on niitä oltava vähintään kaksi: jos on alaotsikko 1.1, pitää olla myös alaotsikko 1.2.</w:t>
      </w:r>
      <w:r w:rsidR="00B344D6" w:rsidRPr="003234AA">
        <w:t xml:space="preserve"> </w:t>
      </w:r>
      <w:r w:rsidRPr="003234AA">
        <w:t xml:space="preserve">Otsikon numero-osa ja sanallinen osa erotetaan toisistaan välilyönnillä, eikä numero-osan </w:t>
      </w:r>
      <w:r w:rsidRPr="007D1B3E">
        <w:t>viimeisen</w:t>
      </w:r>
      <w:r w:rsidRPr="003234AA">
        <w:t xml:space="preserve"> numeron perään merkitä pistettä. Toiselle riville jatkuva otsikko alkaa ensimmäisen kirjaimen kohdalta, ei numeron kohdalta. Otsikot muotoillaan lyhyiksi ja informatiivisiksi. Otsikko ei ole lause- eikä kysymysmuodossa.</w:t>
      </w:r>
    </w:p>
    <w:p w:rsidR="00B24FC1" w:rsidRDefault="00B24FC1" w:rsidP="00755949">
      <w:r w:rsidRPr="00B6663D">
        <w:t xml:space="preserve">Kappalejako tehdään </w:t>
      </w:r>
      <w:r w:rsidRPr="007D1B3E">
        <w:t>vasensuorana</w:t>
      </w:r>
      <w:r w:rsidRPr="00B6663D">
        <w:t>.</w:t>
      </w:r>
      <w:r w:rsidR="002F1A95">
        <w:t xml:space="preserve"> </w:t>
      </w:r>
      <w:r w:rsidRPr="00B6663D">
        <w:t>Vasensuorajärjestelmässä kaikki rivit alkavat samalta kohdalta ilman sisennystä ja kappaleiden väliin jätetään yksi tyhjä rivi</w:t>
      </w:r>
      <w:r w:rsidR="003A61F5">
        <w:t xml:space="preserve">, mikä on </w:t>
      </w:r>
      <w:r w:rsidR="009F09D2" w:rsidRPr="003A61F5">
        <w:t>huomioitu Normal-tyylissä</w:t>
      </w:r>
      <w:r w:rsidRPr="003A61F5">
        <w:t xml:space="preserve">. </w:t>
      </w:r>
      <w:r w:rsidR="00824338">
        <w:t>Suositeltavaa</w:t>
      </w:r>
      <w:r w:rsidR="003555A5">
        <w:t xml:space="preserve"> on tasata myös molemmat reunat. Teksti</w:t>
      </w:r>
      <w:r w:rsidR="00F734C2">
        <w:t xml:space="preserve"> </w:t>
      </w:r>
      <w:r w:rsidR="003555A5">
        <w:t>tavut</w:t>
      </w:r>
      <w:r w:rsidR="00F734C2">
        <w:t>e</w:t>
      </w:r>
      <w:r w:rsidR="003555A5">
        <w:t>ta</w:t>
      </w:r>
      <w:r w:rsidR="00F734C2">
        <w:t>an</w:t>
      </w:r>
      <w:r w:rsidR="003555A5">
        <w:t xml:space="preserve">. </w:t>
      </w:r>
      <w:r w:rsidRPr="00B6663D">
        <w:t>On syytä muistaa, että kappale on aina pitempi kuin yhden virkkeen mittainen. Yksi kappale sisältää aina yhden asiakokonaisuuden, ja kappaleiden pituutta kannattaa vaihdella.</w:t>
      </w:r>
    </w:p>
    <w:p w:rsidR="006951F1" w:rsidRPr="00B6663D" w:rsidRDefault="006951F1" w:rsidP="00755949">
      <w:pPr>
        <w:pStyle w:val="Heading2"/>
      </w:pPr>
      <w:bookmarkStart w:id="9" w:name="_Toc479765439"/>
      <w:r>
        <w:t>T</w:t>
      </w:r>
      <w:r w:rsidRPr="00B6663D">
        <w:t>oinen väliotsikko</w:t>
      </w:r>
      <w:bookmarkEnd w:id="9"/>
    </w:p>
    <w:p w:rsidR="006951F1" w:rsidRPr="00B6663D" w:rsidRDefault="006951F1" w:rsidP="00872C2D">
      <w:pPr>
        <w:spacing w:after="0"/>
      </w:pPr>
      <w:r w:rsidRPr="00B6663D">
        <w:t>Kolme otsikkotasoa yleensä riittää, ja desimaalijaotuksen numeroinnit merkitään seuraavasti:</w:t>
      </w:r>
    </w:p>
    <w:p w:rsidR="006951F1" w:rsidRPr="00471C6C" w:rsidRDefault="006951F1" w:rsidP="00755949">
      <w:pPr>
        <w:pStyle w:val="ListParagraph"/>
        <w:numPr>
          <w:ilvl w:val="0"/>
          <w:numId w:val="7"/>
        </w:numPr>
      </w:pPr>
      <w:r w:rsidRPr="00471C6C">
        <w:t>5 PÄÄOTSIKKO (</w:t>
      </w:r>
      <w:r w:rsidR="003A61F5">
        <w:t>Heading</w:t>
      </w:r>
      <w:r w:rsidR="00030613">
        <w:t xml:space="preserve"> </w:t>
      </w:r>
      <w:r w:rsidRPr="00471C6C">
        <w:t>1)</w:t>
      </w:r>
    </w:p>
    <w:p w:rsidR="006951F1" w:rsidRPr="00471C6C" w:rsidRDefault="006951F1" w:rsidP="00755949">
      <w:pPr>
        <w:pStyle w:val="ListParagraph"/>
        <w:numPr>
          <w:ilvl w:val="0"/>
          <w:numId w:val="7"/>
        </w:numPr>
      </w:pPr>
      <w:r w:rsidRPr="00471C6C">
        <w:t>5.1 Väliotsikko (</w:t>
      </w:r>
      <w:r w:rsidR="003A61F5">
        <w:t xml:space="preserve">Heading </w:t>
      </w:r>
      <w:r w:rsidRPr="00471C6C">
        <w:t>2)</w:t>
      </w:r>
    </w:p>
    <w:p w:rsidR="006951F1" w:rsidRDefault="006951F1" w:rsidP="00755949">
      <w:pPr>
        <w:pStyle w:val="ListParagraph"/>
        <w:numPr>
          <w:ilvl w:val="0"/>
          <w:numId w:val="7"/>
        </w:numPr>
      </w:pPr>
      <w:r w:rsidRPr="00471C6C">
        <w:t>5.1.1 Alaotsikko (</w:t>
      </w:r>
      <w:r w:rsidR="003A61F5">
        <w:t xml:space="preserve">Heading </w:t>
      </w:r>
      <w:r w:rsidRPr="00471C6C">
        <w:t>3)</w:t>
      </w:r>
      <w:r w:rsidR="00FD73A7" w:rsidRPr="00471C6C">
        <w:t>.</w:t>
      </w:r>
    </w:p>
    <w:p w:rsidR="006951F1" w:rsidRPr="00B6663D" w:rsidRDefault="006951F1" w:rsidP="00755949">
      <w:pPr>
        <w:pStyle w:val="Heading3"/>
      </w:pPr>
      <w:bookmarkStart w:id="10" w:name="_Toc479765440"/>
      <w:r>
        <w:lastRenderedPageBreak/>
        <w:t>E</w:t>
      </w:r>
      <w:r w:rsidRPr="00B6663D">
        <w:t>nsimmäinen alaotsikk</w:t>
      </w:r>
      <w:r w:rsidR="00D1111A">
        <w:t>o</w:t>
      </w:r>
      <w:bookmarkEnd w:id="10"/>
    </w:p>
    <w:p w:rsidR="006951F1" w:rsidRDefault="006951F1" w:rsidP="00755949">
      <w:r w:rsidRPr="00B6663D">
        <w:t xml:space="preserve">Tähän tekstiä... </w:t>
      </w:r>
    </w:p>
    <w:p w:rsidR="006951F1" w:rsidRPr="00B6663D" w:rsidRDefault="006951F1" w:rsidP="00755949">
      <w:pPr>
        <w:pStyle w:val="Heading3"/>
      </w:pPr>
      <w:bookmarkStart w:id="11" w:name="_Toc479765441"/>
      <w:r>
        <w:t>T</w:t>
      </w:r>
      <w:r w:rsidRPr="00B6663D">
        <w:t>oinen alaotsikko</w:t>
      </w:r>
      <w:bookmarkEnd w:id="11"/>
    </w:p>
    <w:p w:rsidR="006951F1" w:rsidRDefault="006951F1" w:rsidP="00755949">
      <w:r w:rsidRPr="00B6663D">
        <w:t>Tähän tekstiä…</w:t>
      </w:r>
    </w:p>
    <w:p w:rsidR="00CD0E2B" w:rsidRPr="00872C2D" w:rsidRDefault="00CD0E2B" w:rsidP="00872C2D">
      <w:pPr>
        <w:pStyle w:val="OtsikkoIlmanNumerointia"/>
      </w:pPr>
      <w:r w:rsidRPr="00872C2D">
        <w:t>Otsikko ilman numerointia</w:t>
      </w:r>
    </w:p>
    <w:p w:rsidR="00CD0E2B" w:rsidRPr="00824338" w:rsidRDefault="00CD0E2B" w:rsidP="00755949">
      <w:pPr>
        <w:rPr>
          <w:rFonts w:cs="Arial"/>
        </w:rPr>
      </w:pPr>
      <w:r>
        <w:t>Tarvittaessa on mahdollista käyttää myös numeroimattomia väliotsikoita</w:t>
      </w:r>
      <w:r w:rsidR="009F09D2" w:rsidRPr="00824338">
        <w:t>, joiden niiden pistekoko on 12</w:t>
      </w:r>
      <w:r w:rsidR="00163B7D" w:rsidRPr="00824338">
        <w:t>. N</w:t>
      </w:r>
      <w:r w:rsidRPr="00824338">
        <w:t>iitä ei merkitä sisällysluetteloon</w:t>
      </w:r>
      <w:r w:rsidR="009F09D2" w:rsidRPr="00824338">
        <w:t>.</w:t>
      </w:r>
    </w:p>
    <w:p w:rsidR="00B24FC1" w:rsidRPr="00B6663D" w:rsidRDefault="00A13439" w:rsidP="00755949">
      <w:pPr>
        <w:pStyle w:val="Heading1"/>
      </w:pPr>
      <w:bookmarkStart w:id="12" w:name="_Toc479765442"/>
      <w:r>
        <w:lastRenderedPageBreak/>
        <w:t>PÄÄLUKU</w:t>
      </w:r>
      <w:bookmarkEnd w:id="12"/>
    </w:p>
    <w:p w:rsidR="00090658" w:rsidRPr="00B6663D" w:rsidRDefault="00090658" w:rsidP="00755949">
      <w:r w:rsidRPr="00B6663D">
        <w:t xml:space="preserve">Korvaa myös tämän </w:t>
      </w:r>
      <w:r>
        <w:t>luvun tekstit omillasi.</w:t>
      </w:r>
    </w:p>
    <w:p w:rsidR="002A531F" w:rsidRDefault="002A531F" w:rsidP="00755949">
      <w:r w:rsidRPr="00B6663D">
        <w:t>Tekstin ymmärrettävyyttä ja luettavuutta voidaan parantaa taulukoilla, kuvilla ja liitteillä. Taulukot ja kuvat ovat itsenäisiä ja itsensä selittäviä, ja tekstissä niistä kuvataan oleelliset asiat tai johtopäätökset. Jos kuvia ja taulukoita on runsaasti, on tarkoituksenmukaista sijoittaa osa niistä liitteiksi. Samaa asiaa ei esitetä sekä kuvana että taulukkona. Yhden tai kahden tiedon esittämiseen ei yleensä kannata käyttää kuvaa eikä taulukkoa. Kuvien ja taulukoiden edelle ja jälkeen jätetään tyhjä rivi, samoin otsikon ja kuvan tai taulukon väliin.</w:t>
      </w:r>
    </w:p>
    <w:p w:rsidR="002A531F" w:rsidRPr="00B6663D" w:rsidRDefault="002A531F" w:rsidP="00755949">
      <w:r w:rsidRPr="00B6663D">
        <w:t xml:space="preserve">Kuvat ja taulukot numeroidaan juoksevasti, kummatkin erikseen. Kaikki ne, jotka eivät ole taulukoita, nimetään kuviksi. Kuva-nimitystä käytetään muun muassa valokuvista, kartoista ja piirroksista. Edeltävässä tekstissä tulee viitata aina kuhunkin kuvaan tai taulukkoon. Tekstin otsikosta ei suoraan hypätä kuvaan tai taulukkoon, vaan välissä tulee olla siihen johdatteleva tekstiosuus. </w:t>
      </w:r>
    </w:p>
    <w:p w:rsidR="002A531F" w:rsidRPr="00B6663D" w:rsidRDefault="002A531F" w:rsidP="00755949">
      <w:pPr>
        <w:pStyle w:val="Heading2"/>
      </w:pPr>
      <w:bookmarkStart w:id="13" w:name="_Toc479765443"/>
      <w:r w:rsidRPr="00B6663D">
        <w:t>Taulukot</w:t>
      </w:r>
      <w:bookmarkEnd w:id="13"/>
    </w:p>
    <w:p w:rsidR="005A5C94" w:rsidRDefault="002A531F" w:rsidP="00755949">
      <w:r w:rsidRPr="00B6663D">
        <w:t xml:space="preserve">Taulukon tulee olla mahdollisimman selkeä ja itsensä selittävä. Rivien ja sarakkeiden otsikoilla jäsennetään taulukon sisältöä. Taulukot numeroidaan, ja otsikosta tulee selvitä, mitä asiaa taulukossa esitetään. Otsikko kirjoitetaan taulukon yläpuolelle. Sana </w:t>
      </w:r>
      <w:r w:rsidRPr="00B6663D">
        <w:rPr>
          <w:i/>
        </w:rPr>
        <w:t>TAULUKKO</w:t>
      </w:r>
      <w:r w:rsidRPr="00B6663D">
        <w:t xml:space="preserve"> kirjoitetaan isoilla kirjaimilla ja kursivoidaan; samoin kursivoidaan taulukon nimi. Raportissa voidaan käyttää myös aikaisemmin julkaistuja taulukoita. Tällöin tietolähde mainitaan otsikon lopussa (</w:t>
      </w:r>
      <w:r w:rsidRPr="00824338">
        <w:t>taulukko 1</w:t>
      </w:r>
      <w:r w:rsidRPr="00B6663D">
        <w:t>). Otsikko ja taulukko aloitetaan samasta kohdasta kuin muu teksti ja muotoillaan mielellään tekstin levyiseksi. Taulukon ja solujen reunaviivoilla tai värillisellä taustalla voidaan harkitusti parantaa havainnollisuutta. Taulukon alle voidaan tarvittaessa kirjoittaa alaviitteitä.</w:t>
      </w:r>
    </w:p>
    <w:p w:rsidR="005A5C94" w:rsidRDefault="005A5C94">
      <w:pPr>
        <w:spacing w:after="0" w:line="240" w:lineRule="auto"/>
        <w:jc w:val="left"/>
      </w:pPr>
      <w:r>
        <w:br w:type="page"/>
      </w:r>
    </w:p>
    <w:p w:rsidR="00DD2DD6" w:rsidRDefault="00536AB5" w:rsidP="001340DF">
      <w:pPr>
        <w:pStyle w:val="Caption"/>
      </w:pPr>
      <w:r w:rsidRPr="00824338">
        <w:lastRenderedPageBreak/>
        <w:t xml:space="preserve">TAULUKKO </w:t>
      </w:r>
      <w:r w:rsidR="00005444" w:rsidRPr="00824338">
        <w:fldChar w:fldCharType="begin"/>
      </w:r>
      <w:r w:rsidR="00063A19" w:rsidRPr="00824338">
        <w:instrText xml:space="preserve"> SEQ TAULUKKO \* ARABIC </w:instrText>
      </w:r>
      <w:r w:rsidR="00005444" w:rsidRPr="00824338">
        <w:fldChar w:fldCharType="separate"/>
      </w:r>
      <w:r w:rsidR="00120B0D" w:rsidRPr="00824338">
        <w:rPr>
          <w:noProof/>
        </w:rPr>
        <w:t>1</w:t>
      </w:r>
      <w:r w:rsidR="00005444" w:rsidRPr="00824338">
        <w:rPr>
          <w:noProof/>
        </w:rPr>
        <w:fldChar w:fldCharType="end"/>
      </w:r>
      <w:r w:rsidR="00DD2DD6" w:rsidRPr="00824338">
        <w:t xml:space="preserve">. </w:t>
      </w:r>
      <w:r w:rsidR="004D1D37" w:rsidRPr="00824338">
        <w:t xml:space="preserve">SBSS:n ja S40:n tulokset rainalinjojen hydrauliikasta </w:t>
      </w:r>
      <w:r w:rsidR="00373EBE" w:rsidRPr="00824338">
        <w:t xml:space="preserve">(1, s. </w:t>
      </w:r>
      <w:r w:rsidR="004D1D37" w:rsidRPr="00824338">
        <w:t>85</w:t>
      </w:r>
      <w:r w:rsidR="00373EBE" w:rsidRPr="00824338">
        <w:t>)</w:t>
      </w:r>
    </w:p>
    <w:p w:rsidR="004D1D37" w:rsidRDefault="004D1D37" w:rsidP="004D1D37">
      <w:r>
        <w:rPr>
          <w:noProof/>
        </w:rPr>
        <w:drawing>
          <wp:inline distT="0" distB="0" distL="0" distR="0" wp14:anchorId="134EA5FA" wp14:editId="4966828E">
            <wp:extent cx="3800475" cy="2276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0475" cy="2276475"/>
                    </a:xfrm>
                    <a:prstGeom prst="rect">
                      <a:avLst/>
                    </a:prstGeom>
                  </pic:spPr>
                </pic:pic>
              </a:graphicData>
            </a:graphic>
          </wp:inline>
        </w:drawing>
      </w:r>
    </w:p>
    <w:p w:rsidR="002A531F" w:rsidRPr="00B6663D" w:rsidRDefault="002A531F" w:rsidP="00755949">
      <w:pPr>
        <w:pStyle w:val="Heading2"/>
      </w:pPr>
      <w:bookmarkStart w:id="14" w:name="_Toc479765444"/>
      <w:r w:rsidRPr="00B6663D">
        <w:t>Kuvat</w:t>
      </w:r>
      <w:bookmarkEnd w:id="14"/>
    </w:p>
    <w:p w:rsidR="002A531F" w:rsidRDefault="002A531F" w:rsidP="00755949">
      <w:r w:rsidRPr="00B6663D">
        <w:t xml:space="preserve">Kuva ja kuvan otsikko aloitetaan samasta kohdasta kuin tekstikin. Kuvan otsikko </w:t>
      </w:r>
      <w:r w:rsidRPr="00B6663D">
        <w:rPr>
          <w:i/>
          <w:iCs/>
        </w:rPr>
        <w:t>KUVA</w:t>
      </w:r>
      <w:r w:rsidRPr="00B6663D">
        <w:t xml:space="preserve"> kirjoitetaan kuvan alapuolelle ja kursivoidaan, samoin kuvan nimi. Lainatun kuvan lähde ilmoitetaan lähdeviittauksella otsikon perässä. </w:t>
      </w:r>
      <w:r w:rsidR="002F1A95">
        <w:t>(Kuva 1</w:t>
      </w:r>
      <w:r w:rsidRPr="00B6663D">
        <w:t>.)</w:t>
      </w:r>
    </w:p>
    <w:p w:rsidR="00FD73A7" w:rsidRPr="00774F8C" w:rsidRDefault="00FD73A7" w:rsidP="00755949">
      <w:r>
        <w:rPr>
          <w:noProof/>
        </w:rPr>
        <w:drawing>
          <wp:inline distT="0" distB="0" distL="0" distR="0">
            <wp:extent cx="1700231" cy="940279"/>
            <wp:effectExtent l="0" t="0" r="0" b="0"/>
            <wp:docPr id="6"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1718496" cy="950380"/>
                    </a:xfrm>
                    <a:prstGeom prst="rect">
                      <a:avLst/>
                    </a:prstGeom>
                    <a:noFill/>
                    <a:ln w="9525">
                      <a:noFill/>
                      <a:miter lim="800000"/>
                      <a:headEnd/>
                      <a:tailEnd/>
                    </a:ln>
                  </pic:spPr>
                </pic:pic>
              </a:graphicData>
            </a:graphic>
          </wp:inline>
        </w:drawing>
      </w:r>
    </w:p>
    <w:p w:rsidR="001340DF" w:rsidRPr="001340DF" w:rsidRDefault="00536AB5" w:rsidP="001340DF">
      <w:pPr>
        <w:pStyle w:val="Caption"/>
      </w:pPr>
      <w:r w:rsidRPr="001340DF">
        <w:t xml:space="preserve">KUVA </w:t>
      </w:r>
      <w:r w:rsidR="00005444" w:rsidRPr="001340DF">
        <w:fldChar w:fldCharType="begin"/>
      </w:r>
      <w:r w:rsidR="00063A19" w:rsidRPr="001340DF">
        <w:instrText xml:space="preserve"> SEQ KUVA \* ARABIC </w:instrText>
      </w:r>
      <w:r w:rsidR="00005444" w:rsidRPr="001340DF">
        <w:fldChar w:fldCharType="separate"/>
      </w:r>
      <w:r w:rsidR="00120B0D">
        <w:rPr>
          <w:noProof/>
        </w:rPr>
        <w:t>1</w:t>
      </w:r>
      <w:r w:rsidR="00005444" w:rsidRPr="001340DF">
        <w:fldChar w:fldCharType="end"/>
      </w:r>
      <w:r w:rsidR="002F1A95" w:rsidRPr="001340DF">
        <w:t xml:space="preserve">. </w:t>
      </w:r>
      <w:r w:rsidR="00FD73A7" w:rsidRPr="001340DF">
        <w:t>Joustava sakarakytkin (2, s. 368)</w:t>
      </w:r>
    </w:p>
    <w:p w:rsidR="002A531F" w:rsidRPr="00B6663D" w:rsidRDefault="002A531F" w:rsidP="00755949">
      <w:pPr>
        <w:pStyle w:val="Heading2"/>
      </w:pPr>
      <w:bookmarkStart w:id="15" w:name="_Toc479765445"/>
      <w:r w:rsidRPr="00B6663D">
        <w:t>Kaavat</w:t>
      </w:r>
      <w:bookmarkEnd w:id="15"/>
    </w:p>
    <w:p w:rsidR="00824338" w:rsidRDefault="002A531F" w:rsidP="00755949">
      <w:r w:rsidRPr="00B6663D">
        <w:t>Kaavat esitetään numeroituina ja niissä esiintyvät suureet selitetään. Kaavat numeroidaan oikeaan reunaan kaavan kanssa samalle riville ja niihin viitataan tekstissä numerolla. Muuttujat ja suureet kursivoidaan; kursivoimattomina esitetään mittayksiköt. (Kaava 1.) Kemialliset kaavat voidaan esittää kuviona, joka numeroidaan ja otsikoidaan normaalisti.</w:t>
      </w:r>
    </w:p>
    <w:p w:rsidR="00824338" w:rsidRDefault="00824338">
      <w:pPr>
        <w:spacing w:after="0" w:line="240" w:lineRule="auto"/>
        <w:jc w:val="left"/>
      </w:pPr>
      <w:r>
        <w:br w:type="page"/>
      </w:r>
    </w:p>
    <w:p w:rsidR="00FD73A7" w:rsidRDefault="00DD2DD6" w:rsidP="00755949">
      <w:r>
        <w:lastRenderedPageBreak/>
        <w:t>Momentin im</w:t>
      </w:r>
      <w:r w:rsidR="00FD73A7" w:rsidRPr="00774F8C">
        <w:t xml:space="preserve">pulssi lasketaan kaavalla </w:t>
      </w:r>
      <w:r w:rsidR="00FD73A7">
        <w:t xml:space="preserve">1 </w:t>
      </w:r>
      <w:r w:rsidR="00FD73A7" w:rsidRPr="00774F8C">
        <w:t>(</w:t>
      </w:r>
      <w:r w:rsidR="00373EBE">
        <w:t>3</w:t>
      </w:r>
      <w:r w:rsidR="00FD73A7" w:rsidRPr="00774F8C">
        <w:t xml:space="preserve">, s. 93). </w:t>
      </w:r>
    </w:p>
    <w:p w:rsidR="00FD73A7" w:rsidRPr="00774F8C" w:rsidRDefault="00EB6A5B" w:rsidP="00EB6A5B">
      <w:pPr>
        <w:pStyle w:val="Default"/>
        <w:tabs>
          <w:tab w:val="right" w:pos="8505"/>
        </w:tabs>
        <w:spacing w:line="360" w:lineRule="auto"/>
      </w:pPr>
      <w:r>
        <w:rPr>
          <w:i/>
          <w:iCs/>
        </w:rPr>
        <w:t>K = Mt</w:t>
      </w:r>
      <w:r>
        <w:rPr>
          <w:i/>
          <w:iCs/>
        </w:rPr>
        <w:tab/>
      </w:r>
      <w:r w:rsidR="00FD73A7" w:rsidRPr="00774F8C">
        <w:rPr>
          <w:i/>
          <w:iCs/>
        </w:rPr>
        <w:t xml:space="preserve">KAAVA </w:t>
      </w:r>
      <w:r w:rsidR="00FD73A7">
        <w:rPr>
          <w:i/>
          <w:iCs/>
        </w:rPr>
        <w:t>1</w:t>
      </w:r>
    </w:p>
    <w:p w:rsidR="00FD73A7" w:rsidRPr="00C02DB2" w:rsidRDefault="00FD73A7" w:rsidP="00FD73A7">
      <w:pPr>
        <w:pStyle w:val="Default"/>
        <w:spacing w:line="360" w:lineRule="auto"/>
      </w:pPr>
      <w:r w:rsidRPr="00824338">
        <w:rPr>
          <w:i/>
          <w:iCs/>
          <w:color w:val="auto"/>
        </w:rPr>
        <w:t xml:space="preserve">K </w:t>
      </w:r>
      <w:r w:rsidRPr="00824338">
        <w:rPr>
          <w:color w:val="auto"/>
        </w:rPr>
        <w:t xml:space="preserve">= momentin </w:t>
      </w:r>
      <w:r w:rsidRPr="00C02DB2">
        <w:t>impulssi (kgm</w:t>
      </w:r>
      <w:r w:rsidRPr="00C02DB2">
        <w:rPr>
          <w:vertAlign w:val="superscript"/>
        </w:rPr>
        <w:t>2</w:t>
      </w:r>
      <w:r w:rsidRPr="00C02DB2">
        <w:t xml:space="preserve">/s) </w:t>
      </w:r>
    </w:p>
    <w:p w:rsidR="00FD73A7" w:rsidRPr="00774F8C" w:rsidRDefault="00FD73A7" w:rsidP="00FD73A7">
      <w:pPr>
        <w:pStyle w:val="Default"/>
        <w:spacing w:line="360" w:lineRule="auto"/>
      </w:pPr>
      <w:r w:rsidRPr="00774F8C">
        <w:rPr>
          <w:i/>
          <w:iCs/>
        </w:rPr>
        <w:t xml:space="preserve">M </w:t>
      </w:r>
      <w:r w:rsidRPr="00774F8C">
        <w:t xml:space="preserve">= voiman momentti (Nm) </w:t>
      </w:r>
    </w:p>
    <w:p w:rsidR="00FD73A7" w:rsidRPr="00774F8C" w:rsidRDefault="00FD73A7" w:rsidP="00755949">
      <w:r w:rsidRPr="00774F8C">
        <w:rPr>
          <w:i/>
          <w:iCs/>
        </w:rPr>
        <w:t xml:space="preserve">t </w:t>
      </w:r>
      <w:r w:rsidRPr="00774F8C">
        <w:t>= momentin vaikutusaika (s)</w:t>
      </w:r>
    </w:p>
    <w:p w:rsidR="00B24FC1" w:rsidRPr="00B6663D" w:rsidRDefault="00A13439" w:rsidP="00755949">
      <w:pPr>
        <w:pStyle w:val="Heading1"/>
      </w:pPr>
      <w:bookmarkStart w:id="16" w:name="_Toc479765446"/>
      <w:r>
        <w:lastRenderedPageBreak/>
        <w:t>PÄÄLUKU</w:t>
      </w:r>
      <w:bookmarkEnd w:id="16"/>
    </w:p>
    <w:p w:rsidR="003555A5" w:rsidRPr="00B6663D" w:rsidRDefault="003555A5" w:rsidP="00755949">
      <w:r w:rsidRPr="00B6663D">
        <w:t xml:space="preserve">Korvaa myös tämän </w:t>
      </w:r>
      <w:r>
        <w:t>luvun tekstit omillasi</w:t>
      </w:r>
      <w:r w:rsidR="00090658">
        <w:t>.</w:t>
      </w:r>
    </w:p>
    <w:p w:rsidR="00B24FC1" w:rsidRDefault="00B24FC1" w:rsidP="00303F65">
      <w:r w:rsidRPr="00B6663D">
        <w:t xml:space="preserve">Tähän malliin on valmiiksi rakennettu sisällysluettelo oikeine muotoiluineen. </w:t>
      </w:r>
      <w:r w:rsidR="0036636E">
        <w:t xml:space="preserve">Sisällysluettelo päivitetään työn otsikkoja vastaavaksi painamalla luettelon päällä hiiren oikeaa painiketta. </w:t>
      </w:r>
      <w:r w:rsidRPr="00B6663D">
        <w:t xml:space="preserve">Valitse </w:t>
      </w:r>
      <w:r w:rsidR="0036636E">
        <w:t>avautuvasta</w:t>
      </w:r>
      <w:r w:rsidRPr="00B6663D">
        <w:t xml:space="preserve"> ikkunasta vaihtoehto </w:t>
      </w:r>
      <w:r w:rsidRPr="00B6663D">
        <w:rPr>
          <w:b/>
          <w:bCs/>
        </w:rPr>
        <w:t>Päivitä koko luettelo</w:t>
      </w:r>
      <w:r w:rsidRPr="00B6663D">
        <w:t xml:space="preserve"> ja hyväksy valinta </w:t>
      </w:r>
      <w:r w:rsidRPr="00824338">
        <w:rPr>
          <w:b/>
        </w:rPr>
        <w:t>OK</w:t>
      </w:r>
      <w:r w:rsidR="00E66597" w:rsidRPr="00824338">
        <w:t>-</w:t>
      </w:r>
      <w:r w:rsidRPr="00B6663D">
        <w:t>painikkeella.</w:t>
      </w:r>
      <w:r w:rsidR="004518CF">
        <w:t xml:space="preserve"> </w:t>
      </w:r>
      <w:r w:rsidR="004518CF" w:rsidRPr="0036636E">
        <w:t xml:space="preserve">Jos otsikoita häviää </w:t>
      </w:r>
      <w:r w:rsidR="0036636E">
        <w:t>luettelosta</w:t>
      </w:r>
      <w:r w:rsidR="004518CF" w:rsidRPr="0036636E">
        <w:t xml:space="preserve">, korjaa </w:t>
      </w:r>
      <w:r w:rsidR="0036636E">
        <w:t xml:space="preserve">sisällysluettelon </w:t>
      </w:r>
      <w:r w:rsidR="004518CF" w:rsidRPr="0036636E">
        <w:t>asetukset</w:t>
      </w:r>
      <w:r w:rsidR="00303F65" w:rsidRPr="0036636E">
        <w:t xml:space="preserve"> </w:t>
      </w:r>
      <w:r w:rsidR="0036636E" w:rsidRPr="0036636E">
        <w:t xml:space="preserve">liitteen 1 ohjeiden mukaisesti. </w:t>
      </w:r>
      <w:r w:rsidRPr="00303F65">
        <w:t>Jos sisällysluettelosta ei kuitenkaan tullut oikean näköinen, tarkista tekstistäsi, että otsiko</w:t>
      </w:r>
      <w:r w:rsidR="00303F65">
        <w:t xml:space="preserve">t on muotoiltu </w:t>
      </w:r>
      <w:r w:rsidR="00303F65" w:rsidRPr="00303F65">
        <w:t>otsikkotyyleillä.</w:t>
      </w:r>
    </w:p>
    <w:p w:rsidR="00B24FC1" w:rsidRPr="00B6663D" w:rsidRDefault="00B24FC1" w:rsidP="00755949">
      <w:pPr>
        <w:pStyle w:val="Heading1"/>
      </w:pPr>
      <w:bookmarkStart w:id="17" w:name="_Toc479765447"/>
      <w:r w:rsidRPr="00B6663D">
        <w:lastRenderedPageBreak/>
        <w:t>yhteenveto</w:t>
      </w:r>
      <w:bookmarkEnd w:id="17"/>
    </w:p>
    <w:p w:rsidR="003555A5" w:rsidRPr="00B6663D" w:rsidRDefault="003555A5" w:rsidP="00755949">
      <w:r w:rsidRPr="00B6663D">
        <w:t>Korvaa teksti jälleen omilla teksteillä</w:t>
      </w:r>
      <w:r w:rsidR="00F734C2">
        <w:t>si</w:t>
      </w:r>
      <w:r w:rsidR="00090658">
        <w:t>.</w:t>
      </w:r>
    </w:p>
    <w:p w:rsidR="005A5C94" w:rsidRDefault="002A531F" w:rsidP="005A5C94">
      <w:r w:rsidRPr="00B6663D">
        <w:t>Työn viimeisessä numeroidussa luvussa toistetaan työn päätarkoitus, tulokset ja saatu uusi tieto sekä pohditaan sen ongelmia, tuloksia ja päätelmiä. Tuloksia verrataan lähtötietomuistiossa ja johdannossa ase</w:t>
      </w:r>
      <w:r w:rsidR="002B519D">
        <w:t>tett</w:t>
      </w:r>
      <w:r w:rsidRPr="00B6663D">
        <w:t xml:space="preserve">uihin tavoitteisiin. Tuloksiin vaikuttaneita seikkoja pohditaan kriittisesti. Luvun otsikoksi voidaan antaa </w:t>
      </w:r>
      <w:r w:rsidR="00824338">
        <w:t xml:space="preserve">käsittelytavan mukaisesti </w:t>
      </w:r>
      <w:r w:rsidRPr="00B6663D">
        <w:t>esimerkiksi YHTEENVETO, POHDINTA tai LOPPUSANAT.</w:t>
      </w:r>
    </w:p>
    <w:p w:rsidR="00B24FC1" w:rsidRPr="00D1111A" w:rsidRDefault="00B24FC1" w:rsidP="005A5C94">
      <w:pPr>
        <w:pStyle w:val="Title"/>
      </w:pPr>
      <w:bookmarkStart w:id="18" w:name="_Toc479765448"/>
      <w:r w:rsidRPr="005A5C94">
        <w:lastRenderedPageBreak/>
        <w:t>LÄH</w:t>
      </w:r>
      <w:r w:rsidR="002A531F" w:rsidRPr="005A5C94">
        <w:t>teet</w:t>
      </w:r>
      <w:bookmarkEnd w:id="18"/>
    </w:p>
    <w:p w:rsidR="00E81533" w:rsidRDefault="00E81533" w:rsidP="00755949">
      <w:r>
        <w:t xml:space="preserve">Poista ohjetekstit lähdeluettelon edeltä. </w:t>
      </w:r>
    </w:p>
    <w:p w:rsidR="005D3B32" w:rsidRDefault="005D3B32" w:rsidP="00755949">
      <w:r w:rsidRPr="00B6663D">
        <w:t xml:space="preserve">Lähdeluettelossa mainitaan jokainen lähde, johon </w:t>
      </w:r>
      <w:r w:rsidR="00ED425A">
        <w:t>opinnäytetyö</w:t>
      </w:r>
      <w:r w:rsidRPr="00B6663D">
        <w:t>raportin tekstissä viitataan. Raportissa ilmoitetaan käytetyt lähteet tekstissä lähdeviitteinä ja lopussa lähdeluettelona.</w:t>
      </w:r>
    </w:p>
    <w:p w:rsidR="00557774" w:rsidRDefault="002F1A95" w:rsidP="00755949">
      <w:r>
        <w:t xml:space="preserve">Seuraavaan on luetteloitu </w:t>
      </w:r>
      <w:r w:rsidR="00AA0733">
        <w:t>numeroviitejärjestelmän</w:t>
      </w:r>
      <w:r>
        <w:t xml:space="preserve"> mukaisesti tässä mallissa esimerkkeinä käytetyt tekstiviitteet ja lähteet.</w:t>
      </w:r>
      <w:r w:rsidR="00E81533">
        <w:t xml:space="preserve"> Pääsana-vuosij</w:t>
      </w:r>
      <w:r w:rsidR="00ED425A">
        <w:t>ärjestel</w:t>
      </w:r>
      <w:r w:rsidR="00E81533">
        <w:t xml:space="preserve">mällä tehdyssä lähdeluettelossa lähteistä </w:t>
      </w:r>
      <w:r w:rsidR="003C379C">
        <w:t>esitetään</w:t>
      </w:r>
      <w:r w:rsidR="00E81533">
        <w:t xml:space="preserve"> muuten täsmälleen samat tiedot, mutta numeroinnin sijaan lähteet järjestetään aakkosjärjestykseen.</w:t>
      </w:r>
      <w:r w:rsidR="00D70C45">
        <w:t xml:space="preserve"> Tyylivalikossa on numeroitua lähdeluetteloa varten</w:t>
      </w:r>
      <w:r w:rsidR="00D70C45" w:rsidRPr="00D70C45">
        <w:t xml:space="preserve"> </w:t>
      </w:r>
      <w:r w:rsidR="00D70C45">
        <w:t>tyyli Bibliography, kun taas aakkostetussa lähdeluettelossa käytetään tyyliä Normal.</w:t>
      </w:r>
    </w:p>
    <w:p w:rsidR="007D174E" w:rsidRPr="00824338" w:rsidRDefault="004D1D37" w:rsidP="00391366">
      <w:pPr>
        <w:pStyle w:val="Bibliography"/>
      </w:pPr>
      <w:r w:rsidRPr="00824338">
        <w:t>Alamattila</w:t>
      </w:r>
      <w:r w:rsidR="00ED425A" w:rsidRPr="00824338">
        <w:t xml:space="preserve">, </w:t>
      </w:r>
      <w:r w:rsidRPr="00824338">
        <w:t>Eetu</w:t>
      </w:r>
      <w:r w:rsidR="00ED425A" w:rsidRPr="00824338">
        <w:t xml:space="preserve"> 201</w:t>
      </w:r>
      <w:r w:rsidRPr="00824338">
        <w:t>6</w:t>
      </w:r>
      <w:r w:rsidR="00373EBE" w:rsidRPr="00824338">
        <w:t xml:space="preserve">. </w:t>
      </w:r>
      <w:r w:rsidRPr="00824338">
        <w:t xml:space="preserve">Hiukkaslaskennan hyödyntäminen vaihteiden ja hydrauliikkajärjestelmien kunnonvalvonnassa. </w:t>
      </w:r>
      <w:r w:rsidR="00ED425A" w:rsidRPr="00824338">
        <w:t xml:space="preserve">Opinnäytetyö. </w:t>
      </w:r>
      <w:r w:rsidR="00373EBE" w:rsidRPr="00824338">
        <w:t xml:space="preserve">Oulu: Oulun ammattikorkeakoulu, </w:t>
      </w:r>
      <w:r w:rsidR="00ED425A" w:rsidRPr="00824338">
        <w:t>kone- ja tuotantotekniikan koulutusohjelma</w:t>
      </w:r>
      <w:r w:rsidR="00373EBE" w:rsidRPr="00824338">
        <w:t xml:space="preserve">. </w:t>
      </w:r>
      <w:r w:rsidR="00ED425A" w:rsidRPr="00824338">
        <w:t xml:space="preserve">Saatavissa: </w:t>
      </w:r>
      <w:r w:rsidRPr="00824338">
        <w:t>https://www.theseus.fi/bitstream/handle/10024/90318/Alamattila_Eetu.pdf?sequence=1</w:t>
      </w:r>
      <w:r w:rsidR="00ED425A" w:rsidRPr="00824338">
        <w:t xml:space="preserve">. Hakupäivä </w:t>
      </w:r>
      <w:r w:rsidRPr="00824338">
        <w:t>5</w:t>
      </w:r>
      <w:r w:rsidR="00ED425A" w:rsidRPr="00824338">
        <w:t>.4.2017.</w:t>
      </w:r>
    </w:p>
    <w:p w:rsidR="007D174E" w:rsidRDefault="00FD73A7" w:rsidP="00D70C45">
      <w:pPr>
        <w:pStyle w:val="Bibliography"/>
      </w:pPr>
      <w:r w:rsidRPr="00373EBE">
        <w:t xml:space="preserve">Airila, Mauri – Ekman, Kalevi – Hautala, Pekka – Kivioja, Seppo – Kleimola, Matti – </w:t>
      </w:r>
      <w:r w:rsidRPr="00D70C45">
        <w:t>Martikka</w:t>
      </w:r>
      <w:r w:rsidRPr="00373EBE">
        <w:t xml:space="preserve">, Heikki – Miettinen, Juha – Niemi, Erkki – Ranta, Aarno – Rinkinen, Jari – Salonen, Pekka – Verho, Arto – Vilenius, Matti – Välimaa, Veikko 1995. </w:t>
      </w:r>
      <w:r w:rsidRPr="007D174E">
        <w:t>Koneenosien</w:t>
      </w:r>
      <w:r w:rsidRPr="00373EBE">
        <w:t xml:space="preserve"> suunnittelu. Juva: WSOY.</w:t>
      </w:r>
    </w:p>
    <w:p w:rsidR="00FD73A7" w:rsidRDefault="00FD73A7" w:rsidP="00755949">
      <w:pPr>
        <w:pStyle w:val="Bibliography"/>
      </w:pPr>
      <w:r w:rsidRPr="00373EBE">
        <w:t>Tekniikan kaavasto</w:t>
      </w:r>
      <w:r w:rsidR="006319FE">
        <w:t>.</w:t>
      </w:r>
      <w:r w:rsidRPr="00373EBE">
        <w:t xml:space="preserve"> 2000. Tampere: Tammertekniikka Oy. </w:t>
      </w:r>
    </w:p>
    <w:p w:rsidR="00B24FC1" w:rsidRPr="00B6663D" w:rsidRDefault="00B24FC1" w:rsidP="00D36F6F">
      <w:pPr>
        <w:pStyle w:val="Title"/>
      </w:pPr>
      <w:bookmarkStart w:id="19" w:name="_Toc479765449"/>
      <w:r w:rsidRPr="00D36F6F">
        <w:lastRenderedPageBreak/>
        <w:t>LIITTEET</w:t>
      </w:r>
      <w:bookmarkEnd w:id="19"/>
    </w:p>
    <w:p w:rsidR="00B24FC1" w:rsidRDefault="002A531F" w:rsidP="00755949">
      <w:r w:rsidRPr="00B6663D">
        <w:t>Jos liitteitä on enemmän kuin viisi, ne luetellaan lähteiden jälkeen</w:t>
      </w:r>
      <w:r w:rsidR="0028673E">
        <w:t xml:space="preserve"> LIITTEET-sivulla</w:t>
      </w:r>
      <w:r w:rsidRPr="00B6663D">
        <w:t>. Jos liitteitä on korkeintaan viisi, ne luetellaan sisällysluettelossa</w:t>
      </w:r>
      <w:r w:rsidR="0028673E">
        <w:t xml:space="preserve"> ja tämä sivu jätetään pois</w:t>
      </w:r>
      <w:r w:rsidRPr="00B6663D">
        <w:t xml:space="preserve">. </w:t>
      </w:r>
      <w:r w:rsidR="00120B0D" w:rsidRPr="005A46E7">
        <w:t>Erilliselle sivulle laadittavan l</w:t>
      </w:r>
      <w:r w:rsidR="00E66597" w:rsidRPr="005A46E7">
        <w:t>iiteluettelo</w:t>
      </w:r>
      <w:r w:rsidR="00120B0D" w:rsidRPr="005A46E7">
        <w:t xml:space="preserve">n </w:t>
      </w:r>
      <w:r w:rsidR="00110975">
        <w:t>malli</w:t>
      </w:r>
      <w:r w:rsidR="00E66597">
        <w:t xml:space="preserve"> on seuraava</w:t>
      </w:r>
      <w:r w:rsidR="00D36F6F">
        <w:t>n</w:t>
      </w:r>
      <w:r w:rsidR="00E66597">
        <w:t>a.</w:t>
      </w:r>
    </w:p>
    <w:p w:rsidR="005063CA" w:rsidRPr="005063CA" w:rsidRDefault="005063CA" w:rsidP="005A46E7">
      <w:pPr>
        <w:spacing w:after="480"/>
        <w:rPr>
          <w:b/>
          <w:sz w:val="28"/>
          <w:szCs w:val="28"/>
        </w:rPr>
      </w:pPr>
      <w:r w:rsidRPr="005A46E7">
        <w:rPr>
          <w:b/>
          <w:sz w:val="28"/>
          <w:szCs w:val="28"/>
        </w:rPr>
        <w:t>LIITTEET</w:t>
      </w:r>
    </w:p>
    <w:p w:rsidR="004A55F0" w:rsidRPr="0028673E" w:rsidRDefault="004A55F0" w:rsidP="00755949">
      <w:pPr>
        <w:rPr>
          <w:highlight w:val="green"/>
        </w:rPr>
      </w:pPr>
      <w:r>
        <w:t>Liite 1</w:t>
      </w:r>
      <w:r w:rsidR="00E66597">
        <w:t xml:space="preserve"> </w:t>
      </w:r>
      <w:r w:rsidR="00742C41" w:rsidRPr="00742C41">
        <w:t>Sisällysluettelon korjaus</w:t>
      </w:r>
    </w:p>
    <w:p w:rsidR="004A55F0" w:rsidRDefault="004A55F0" w:rsidP="00755949">
      <w:pPr>
        <w:rPr>
          <w:rFonts w:cs="Arial"/>
        </w:rPr>
      </w:pPr>
      <w:r w:rsidRPr="00742C41">
        <w:rPr>
          <w:rFonts w:cs="Arial"/>
        </w:rPr>
        <w:t xml:space="preserve">Liite 2 </w:t>
      </w:r>
      <w:r w:rsidR="00742C41">
        <w:t>Osaja</w:t>
      </w:r>
      <w:r w:rsidR="007417FC">
        <w:t>ko</w:t>
      </w:r>
      <w:r w:rsidR="00742C41">
        <w:t xml:space="preserve"> ja ylä- ja alatunnisteen muokkaus</w:t>
      </w:r>
    </w:p>
    <w:p w:rsidR="004A55F0" w:rsidRDefault="004A55F0" w:rsidP="00755949">
      <w:r>
        <w:t xml:space="preserve">Liite 3 </w:t>
      </w:r>
      <w:r w:rsidR="007417FC">
        <w:t>Opinnäytetyön tallennus</w:t>
      </w:r>
      <w:r w:rsidR="00CA7D2D">
        <w:t xml:space="preserve"> pdf:ksi</w:t>
      </w:r>
    </w:p>
    <w:p w:rsidR="004A55F0" w:rsidRDefault="004A55F0" w:rsidP="00755949">
      <w:r>
        <w:t>Liite 4 Liitteen otsikko</w:t>
      </w:r>
    </w:p>
    <w:p w:rsidR="004A55F0" w:rsidRDefault="004A55F0" w:rsidP="00755949">
      <w:r>
        <w:t>Liite 5 Liitteen otsikko</w:t>
      </w:r>
    </w:p>
    <w:p w:rsidR="004A55F0" w:rsidRDefault="004A55F0" w:rsidP="00755949">
      <w:r>
        <w:t>Liite 6 Liitteen otsikko</w:t>
      </w:r>
    </w:p>
    <w:p w:rsidR="00700704" w:rsidRDefault="00C7642C" w:rsidP="00700704">
      <w:r w:rsidRPr="00B6663D">
        <w:t xml:space="preserve">Liitteisiin sijoitetaan sellainen aineisto, joka </w:t>
      </w:r>
      <w:r>
        <w:t>on tarpeen esittää</w:t>
      </w:r>
      <w:r w:rsidRPr="00B6663D">
        <w:t xml:space="preserve"> mutta ei sovi tekstiin sisällytettäväksi</w:t>
      </w:r>
      <w:r>
        <w:t xml:space="preserve">. </w:t>
      </w:r>
      <w:r w:rsidR="00700704">
        <w:t xml:space="preserve">Liitteinä voi </w:t>
      </w:r>
      <w:r w:rsidR="00700704" w:rsidRPr="00824338">
        <w:t>olla esimerkiksi taulukoita</w:t>
      </w:r>
      <w:r w:rsidR="00700704">
        <w:t xml:space="preserve">, datalehtiä, piirustuksia, kaavioita, ohjelmalistauksia ja muuta työtä havainnollistavaa materiaalia. Jos liitteeseen ei viitata tekstissä, liite on tarpeeton. </w:t>
      </w:r>
    </w:p>
    <w:p w:rsidR="00C7642C" w:rsidRDefault="00C7642C" w:rsidP="00C7642C">
      <w:r>
        <w:t xml:space="preserve">Liitteessäkin on oltava asianmukainen lähdeviittaus, jos se on peräisin lähteestä. </w:t>
      </w:r>
      <w:r w:rsidRPr="005A46E7">
        <w:t>Liitteiden ylätunniste ja sivunumerointi poikkeavat Oamkin yleisohjeesta, koska tekniikan alalle tyypillisissä liitteissä on usein tarpeen viitata esimerkiksi liitteen täsmälliselle sivulle.</w:t>
      </w:r>
    </w:p>
    <w:p w:rsidR="005063CA" w:rsidRPr="005A46E7" w:rsidRDefault="005063CA" w:rsidP="005063CA">
      <w:r w:rsidRPr="005A46E7">
        <w:t xml:space="preserve">Jos poistat Word-mallissa seuraavana olevat liitesivut, tarkista, että Wordin osan vaihdot (Section Break) toimivat oikein. </w:t>
      </w:r>
      <w:r w:rsidR="005117A2" w:rsidRPr="005A46E7">
        <w:t>Muokkaus</w:t>
      </w:r>
      <w:r w:rsidRPr="005A46E7">
        <w:t>sohje on liitteessä 2.</w:t>
      </w:r>
    </w:p>
    <w:p w:rsidR="00497B29" w:rsidRPr="005A46E7" w:rsidRDefault="00497B29" w:rsidP="005063CA">
      <w:r w:rsidRPr="005A46E7">
        <w:t xml:space="preserve">Opinnäytetyö julkaistaan pdf-muodossa. Ohje </w:t>
      </w:r>
      <w:r w:rsidR="00F82C08" w:rsidRPr="005A46E7">
        <w:t>pdf:ksi muuntamiseen ja t</w:t>
      </w:r>
      <w:r w:rsidR="005A46E7" w:rsidRPr="005A46E7">
        <w:t>ie</w:t>
      </w:r>
      <w:r w:rsidR="00F82C08" w:rsidRPr="005A46E7">
        <w:t xml:space="preserve">doston nimeämiseen </w:t>
      </w:r>
      <w:r w:rsidRPr="005A46E7">
        <w:t>on liitteessä 3.</w:t>
      </w:r>
    </w:p>
    <w:p w:rsidR="004A55F0" w:rsidRDefault="004A55F0" w:rsidP="00755949"/>
    <w:p w:rsidR="004A55F0" w:rsidRDefault="004A55F0" w:rsidP="00755949">
      <w:pPr>
        <w:sectPr w:rsidR="004A55F0" w:rsidSect="0045001F">
          <w:headerReference w:type="default" r:id="rId13"/>
          <w:footerReference w:type="default" r:id="rId14"/>
          <w:pgSz w:w="11906" w:h="16838" w:code="9"/>
          <w:pgMar w:top="1418" w:right="1701" w:bottom="1418" w:left="1701" w:header="851" w:footer="851" w:gutter="0"/>
          <w:cols w:space="708"/>
          <w:docGrid w:linePitch="360"/>
        </w:sectPr>
      </w:pPr>
    </w:p>
    <w:p w:rsidR="00742C41" w:rsidRPr="00C76FE3" w:rsidRDefault="00742C41" w:rsidP="00742C41">
      <w:pPr>
        <w:spacing w:after="120"/>
        <w:rPr>
          <w:rFonts w:asciiTheme="minorHAnsi" w:hAnsiTheme="minorHAnsi" w:cstheme="minorHAnsi"/>
          <w:b/>
          <w:color w:val="0070C0"/>
          <w:sz w:val="28"/>
        </w:rPr>
      </w:pPr>
      <w:r w:rsidRPr="00C76FE3">
        <w:rPr>
          <w:rFonts w:asciiTheme="minorHAnsi" w:hAnsiTheme="minorHAnsi" w:cstheme="minorHAnsi"/>
          <w:b/>
          <w:color w:val="0070C0"/>
          <w:sz w:val="28"/>
        </w:rPr>
        <w:lastRenderedPageBreak/>
        <w:t xml:space="preserve">Word-ohje sisällysluettelon otsikkotasojen saamiseksi näkyviin </w:t>
      </w:r>
    </w:p>
    <w:p w:rsidR="00742C41" w:rsidRPr="00742C41" w:rsidRDefault="00742C41" w:rsidP="00742C41">
      <w:pPr>
        <w:spacing w:after="200" w:line="276" w:lineRule="auto"/>
        <w:jc w:val="left"/>
        <w:rPr>
          <w:rFonts w:asciiTheme="minorHAnsi" w:hAnsiTheme="minorHAnsi"/>
          <w:sz w:val="22"/>
        </w:rPr>
      </w:pPr>
      <w:r w:rsidRPr="00742C41">
        <w:rPr>
          <w:rFonts w:asciiTheme="minorHAnsi" w:hAnsiTheme="minorHAnsi"/>
          <w:sz w:val="22"/>
        </w:rPr>
        <w:t xml:space="preserve">Tyypillinen </w:t>
      </w:r>
      <w:r w:rsidRPr="00742C41">
        <w:rPr>
          <w:rFonts w:asciiTheme="minorHAnsi" w:hAnsiTheme="minorHAnsi"/>
          <w:sz w:val="22"/>
          <w:szCs w:val="22"/>
        </w:rPr>
        <w:t>ongelma</w:t>
      </w:r>
      <w:r w:rsidRPr="00742C41">
        <w:rPr>
          <w:rFonts w:asciiTheme="minorHAnsi" w:hAnsiTheme="minorHAnsi"/>
          <w:sz w:val="22"/>
        </w:rPr>
        <w:t xml:space="preserve"> opinnäytetyön Word-mallipohjan käytössä on, että sisällysluettelon päivitys hävittää Title-tyylillä tehdyt PÄÄOTSIKOT. Tämä korjataan muuttamalla sisällysluettelon asetuksia</w:t>
      </w:r>
      <w:r>
        <w:rPr>
          <w:rFonts w:asciiTheme="minorHAnsi" w:hAnsiTheme="minorHAnsi"/>
          <w:sz w:val="22"/>
        </w:rPr>
        <w:t xml:space="preserve">. </w:t>
      </w:r>
      <w:r w:rsidRPr="00742C41">
        <w:rPr>
          <w:rFonts w:asciiTheme="minorHAnsi" w:hAnsiTheme="minorHAnsi"/>
          <w:sz w:val="22"/>
        </w:rPr>
        <w:t xml:space="preserve">Paina välilehdellä </w:t>
      </w:r>
      <w:r w:rsidRPr="00742C41">
        <w:rPr>
          <w:rFonts w:asciiTheme="minorHAnsi" w:hAnsiTheme="minorHAnsi"/>
          <w:i/>
          <w:iCs/>
          <w:sz w:val="22"/>
        </w:rPr>
        <w:t>Viittaukset</w:t>
      </w:r>
      <w:r w:rsidRPr="00742C41">
        <w:rPr>
          <w:rFonts w:asciiTheme="minorHAnsi" w:hAnsiTheme="minorHAnsi"/>
          <w:sz w:val="22"/>
        </w:rPr>
        <w:t xml:space="preserve"> (</w:t>
      </w:r>
      <w:r w:rsidRPr="00742C41">
        <w:rPr>
          <w:rFonts w:asciiTheme="minorHAnsi" w:hAnsiTheme="minorHAnsi"/>
          <w:i/>
          <w:sz w:val="22"/>
        </w:rPr>
        <w:t>References</w:t>
      </w:r>
      <w:r w:rsidRPr="00742C41">
        <w:rPr>
          <w:rFonts w:asciiTheme="minorHAnsi" w:hAnsiTheme="minorHAnsi"/>
          <w:sz w:val="22"/>
        </w:rPr>
        <w:t xml:space="preserve">) kuvaketta </w:t>
      </w:r>
      <w:r w:rsidRPr="00742C41">
        <w:rPr>
          <w:rFonts w:asciiTheme="minorHAnsi" w:hAnsiTheme="minorHAnsi"/>
          <w:i/>
          <w:iCs/>
          <w:sz w:val="22"/>
        </w:rPr>
        <w:t xml:space="preserve">Sisällysluettelo (Table of Contents) </w:t>
      </w:r>
      <w:r w:rsidRPr="00742C41">
        <w:rPr>
          <w:rFonts w:asciiTheme="minorHAnsi" w:hAnsiTheme="minorHAnsi"/>
          <w:sz w:val="22"/>
        </w:rPr>
        <w:t xml:space="preserve">ja valitse alhaalta </w:t>
      </w:r>
      <w:r w:rsidR="002625F5">
        <w:rPr>
          <w:rFonts w:asciiTheme="minorHAnsi" w:hAnsiTheme="minorHAnsi"/>
          <w:i/>
          <w:iCs/>
          <w:sz w:val="22"/>
        </w:rPr>
        <w:t xml:space="preserve">Muokkaa </w:t>
      </w:r>
      <w:r w:rsidRPr="002625F5">
        <w:rPr>
          <w:rFonts w:asciiTheme="minorHAnsi" w:hAnsiTheme="minorHAnsi"/>
          <w:i/>
          <w:sz w:val="22"/>
        </w:rPr>
        <w:t>sisällysluettelo</w:t>
      </w:r>
      <w:r w:rsidR="002625F5" w:rsidRPr="002625F5">
        <w:rPr>
          <w:rFonts w:asciiTheme="minorHAnsi" w:hAnsiTheme="minorHAnsi"/>
          <w:i/>
          <w:sz w:val="22"/>
        </w:rPr>
        <w:t>a</w:t>
      </w:r>
      <w:r w:rsidRPr="00742C41">
        <w:rPr>
          <w:rFonts w:asciiTheme="minorHAnsi" w:hAnsiTheme="minorHAnsi"/>
          <w:i/>
          <w:iCs/>
          <w:sz w:val="22"/>
        </w:rPr>
        <w:t xml:space="preserve"> (Custom Table of Contents)</w:t>
      </w:r>
      <w:r w:rsidRPr="00742C41">
        <w:rPr>
          <w:rFonts w:asciiTheme="minorHAnsi" w:hAnsiTheme="minorHAnsi"/>
          <w:sz w:val="22"/>
        </w:rPr>
        <w:t xml:space="preserve">. </w:t>
      </w:r>
    </w:p>
    <w:p w:rsidR="00742C41" w:rsidRPr="0093672F" w:rsidRDefault="00742C41" w:rsidP="00742C41">
      <w:pPr>
        <w:spacing w:after="200" w:line="276" w:lineRule="auto"/>
        <w:jc w:val="left"/>
      </w:pPr>
      <w:r w:rsidRPr="00742C41">
        <w:rPr>
          <w:rFonts w:asciiTheme="minorHAnsi" w:hAnsiTheme="minorHAnsi"/>
          <w:noProof/>
          <w:sz w:val="22"/>
        </w:rPr>
        <w:drawing>
          <wp:inline distT="0" distB="0" distL="0" distR="0">
            <wp:extent cx="4406630" cy="2754366"/>
            <wp:effectExtent l="0" t="0" r="0" b="8255"/>
            <wp:docPr id="18"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4437912" cy="2773919"/>
                    </a:xfrm>
                    <a:prstGeom prst="rect">
                      <a:avLst/>
                    </a:prstGeom>
                  </pic:spPr>
                </pic:pic>
              </a:graphicData>
            </a:graphic>
          </wp:inline>
        </w:drawing>
      </w:r>
    </w:p>
    <w:p w:rsidR="00742C41" w:rsidRPr="00742C41" w:rsidRDefault="00742C41" w:rsidP="00742C41">
      <w:pPr>
        <w:spacing w:after="200" w:line="276" w:lineRule="auto"/>
        <w:jc w:val="left"/>
        <w:rPr>
          <w:rFonts w:asciiTheme="minorHAnsi" w:hAnsiTheme="minorHAnsi"/>
          <w:sz w:val="22"/>
          <w:szCs w:val="22"/>
        </w:rPr>
      </w:pPr>
      <w:r w:rsidRPr="00742C41">
        <w:rPr>
          <w:rFonts w:asciiTheme="minorHAnsi" w:hAnsiTheme="minorHAnsi"/>
          <w:sz w:val="22"/>
        </w:rPr>
        <w:t>Näytölle</w:t>
      </w:r>
      <w:r w:rsidRPr="00742C41">
        <w:rPr>
          <w:rFonts w:asciiTheme="minorHAnsi" w:hAnsiTheme="minorHAnsi"/>
          <w:sz w:val="22"/>
          <w:szCs w:val="22"/>
        </w:rPr>
        <w:t xml:space="preserve"> avautuu taulu </w:t>
      </w:r>
      <w:r w:rsidRPr="00742C41">
        <w:rPr>
          <w:rFonts w:asciiTheme="minorHAnsi" w:hAnsiTheme="minorHAnsi"/>
          <w:i/>
          <w:iCs/>
          <w:sz w:val="22"/>
          <w:szCs w:val="22"/>
        </w:rPr>
        <w:t>Sisällysluettelo (Table of Contents)</w:t>
      </w:r>
      <w:r w:rsidRPr="00742C41">
        <w:rPr>
          <w:rFonts w:asciiTheme="minorHAnsi" w:hAnsiTheme="minorHAnsi"/>
          <w:sz w:val="22"/>
          <w:szCs w:val="22"/>
        </w:rPr>
        <w:t xml:space="preserve">. Sen alareunassa on painike </w:t>
      </w:r>
      <w:r w:rsidRPr="00742C41">
        <w:rPr>
          <w:rFonts w:asciiTheme="minorHAnsi" w:hAnsiTheme="minorHAnsi"/>
          <w:i/>
          <w:iCs/>
          <w:sz w:val="22"/>
          <w:szCs w:val="22"/>
        </w:rPr>
        <w:t>Asetukset (Options…)</w:t>
      </w:r>
      <w:r w:rsidRPr="00742C41">
        <w:rPr>
          <w:rFonts w:asciiTheme="minorHAnsi" w:hAnsiTheme="minorHAnsi"/>
          <w:sz w:val="22"/>
          <w:szCs w:val="22"/>
        </w:rPr>
        <w:t xml:space="preserve">. </w:t>
      </w:r>
    </w:p>
    <w:p w:rsidR="00742C41" w:rsidRPr="00742C41" w:rsidRDefault="00742C41" w:rsidP="00742C41">
      <w:pPr>
        <w:spacing w:after="200" w:line="276" w:lineRule="auto"/>
        <w:jc w:val="left"/>
        <w:rPr>
          <w:rFonts w:asciiTheme="minorHAnsi" w:hAnsiTheme="minorHAnsi"/>
          <w:sz w:val="22"/>
          <w:szCs w:val="22"/>
        </w:rPr>
      </w:pPr>
      <w:r w:rsidRPr="00742C41">
        <w:rPr>
          <w:rFonts w:asciiTheme="minorHAnsi" w:hAnsiTheme="minorHAnsi"/>
          <w:sz w:val="22"/>
          <w:szCs w:val="22"/>
        </w:rPr>
        <w:t xml:space="preserve">Avaa </w:t>
      </w:r>
      <w:r w:rsidRPr="00742C41">
        <w:rPr>
          <w:rFonts w:asciiTheme="minorHAnsi" w:hAnsiTheme="minorHAnsi"/>
          <w:i/>
          <w:sz w:val="22"/>
          <w:szCs w:val="22"/>
        </w:rPr>
        <w:t>Asetukset (Options).</w:t>
      </w:r>
      <w:r w:rsidRPr="00742C41">
        <w:rPr>
          <w:rFonts w:asciiTheme="minorHAnsi" w:hAnsiTheme="minorHAnsi"/>
          <w:sz w:val="22"/>
          <w:szCs w:val="22"/>
        </w:rPr>
        <w:t xml:space="preserve"> Tässä valitaan sisällysluettelossa näytettävät otsikkotasot. Selaa luetteloa puolivälin alapuolelle. Tyypillisesti luettelosta ovat valitsematta näkyviin pääotsikot (Otsikko 1 tai </w:t>
      </w:r>
      <w:r w:rsidRPr="00742C41">
        <w:rPr>
          <w:rFonts w:asciiTheme="minorHAnsi" w:eastAsiaTheme="minorHAnsi" w:hAnsiTheme="minorHAnsi" w:cstheme="minorBidi"/>
          <w:sz w:val="22"/>
          <w:szCs w:val="22"/>
        </w:rPr>
        <w:t>Heading</w:t>
      </w:r>
      <w:r w:rsidRPr="00742C41">
        <w:rPr>
          <w:rFonts w:asciiTheme="minorHAnsi" w:hAnsiTheme="minorHAnsi"/>
          <w:sz w:val="22"/>
          <w:szCs w:val="22"/>
        </w:rPr>
        <w:t xml:space="preserve"> 1) ja numeroimaton pääotsikko (Otsikko tai Title). Merkitse niiden kohdalle numero 1. Näin ne tulevat näkyviin sisällysluetteloon tason 1 otsikoina. Tallenna painamalla OK ja OK ja kokeile päivittää sisällysluettelosi uudelleen.</w:t>
      </w:r>
    </w:p>
    <w:p w:rsidR="001D013F" w:rsidRDefault="004D1D37" w:rsidP="00742C41">
      <w:pPr>
        <w:spacing w:after="200" w:line="276" w:lineRule="auto"/>
        <w:jc w:val="left"/>
      </w:pPr>
      <w:r>
        <w:rPr>
          <w:noProof/>
        </w:rPr>
        <mc:AlternateContent>
          <mc:Choice Requires="wps">
            <w:drawing>
              <wp:anchor distT="0" distB="0" distL="114300" distR="114300" simplePos="0" relativeHeight="251672576" behindDoc="0" locked="0" layoutInCell="1" allowOverlap="1">
                <wp:simplePos x="0" y="0"/>
                <wp:positionH relativeFrom="column">
                  <wp:posOffset>852170</wp:posOffset>
                </wp:positionH>
                <wp:positionV relativeFrom="paragraph">
                  <wp:posOffset>1525905</wp:posOffset>
                </wp:positionV>
                <wp:extent cx="506730" cy="45720"/>
                <wp:effectExtent l="19050" t="38100" r="7620" b="49530"/>
                <wp:wrapNone/>
                <wp:docPr id="9" name="Right Arrow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480146">
                          <a:off x="0" y="0"/>
                          <a:ext cx="506730" cy="4572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8770B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67.1pt;margin-top:120.15pt;width:39.9pt;height:3.6pt;rotation:524447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" adj="20626" fillcolor="#f79646 [3209]" strokecolor="#974706 [1609]" strokeweight="2pt">
                <v:path arrowok="t"/>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1965960</wp:posOffset>
                </wp:positionH>
                <wp:positionV relativeFrom="paragraph">
                  <wp:posOffset>305435</wp:posOffset>
                </wp:positionV>
                <wp:extent cx="1232535" cy="1209675"/>
                <wp:effectExtent l="0" t="0" r="5715" b="9525"/>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2535" cy="1209675"/>
                        </a:xfrm>
                        <a:prstGeom prst="ellipse">
                          <a:avLst/>
                        </a:prstGeom>
                        <a:solidFill>
                          <a:schemeClr val="lt1">
                            <a:alpha val="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EE9C94" id="Oval 15" o:spid="_x0000_s1026" style="position:absolute;margin-left:154.8pt;margin-top:24.05pt;width:97.05pt;height:9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" fillcolor="white [3201]" strokecolor="#f79646 [3209]" strokeweight="2pt">
                <v:fill opacity="0"/>
                <v:path arrowok="t"/>
              </v:oval>
            </w:pict>
          </mc:Fallback>
        </mc:AlternateContent>
      </w:r>
      <w:r w:rsidR="00742C41" w:rsidRPr="0093672F">
        <w:rPr>
          <w:noProof/>
        </w:rPr>
        <w:drawing>
          <wp:inline distT="0" distB="0" distL="0" distR="0">
            <wp:extent cx="4454147" cy="2784065"/>
            <wp:effectExtent l="0" t="0" r="3810" b="0"/>
            <wp:docPr id="19"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4473323" cy="2796051"/>
                    </a:xfrm>
                    <a:prstGeom prst="rect">
                      <a:avLst/>
                    </a:prstGeom>
                  </pic:spPr>
                </pic:pic>
              </a:graphicData>
            </a:graphic>
          </wp:inline>
        </w:drawing>
      </w:r>
    </w:p>
    <w:p w:rsidR="00111231" w:rsidRDefault="00111231" w:rsidP="00755949">
      <w:pPr>
        <w:pStyle w:val="Inssitynlhttietomuistionlomakerivi"/>
        <w:sectPr w:rsidR="00111231" w:rsidSect="00742C41">
          <w:headerReference w:type="default" r:id="rId17"/>
          <w:footerReference w:type="default" r:id="rId18"/>
          <w:headerReference w:type="first" r:id="rId19"/>
          <w:footerReference w:type="first" r:id="rId20"/>
          <w:pgSz w:w="11906" w:h="16838" w:code="9"/>
          <w:pgMar w:top="1418" w:right="1701" w:bottom="1418" w:left="1701" w:header="851" w:footer="851" w:gutter="0"/>
          <w:pgNumType w:start="1"/>
          <w:cols w:space="708"/>
          <w:docGrid w:linePitch="360"/>
        </w:sectPr>
      </w:pPr>
    </w:p>
    <w:p w:rsidR="00742C41" w:rsidRPr="00742C41" w:rsidRDefault="00742C41" w:rsidP="00742C41">
      <w:pPr>
        <w:spacing w:after="200" w:line="276" w:lineRule="auto"/>
        <w:jc w:val="left"/>
        <w:rPr>
          <w:rFonts w:ascii="Calibri" w:eastAsia="Calibri" w:hAnsi="Calibri" w:cs="Calibri"/>
          <w:b/>
          <w:color w:val="7030A0"/>
          <w:sz w:val="28"/>
          <w:szCs w:val="22"/>
          <w:lang w:eastAsia="en-US"/>
        </w:rPr>
      </w:pPr>
      <w:r w:rsidRPr="00742C41">
        <w:rPr>
          <w:rFonts w:ascii="Calibri" w:eastAsia="Calibri" w:hAnsi="Calibri" w:cs="Calibri"/>
          <w:b/>
          <w:color w:val="7030A0"/>
          <w:sz w:val="28"/>
          <w:szCs w:val="22"/>
          <w:lang w:eastAsia="en-US"/>
        </w:rPr>
        <w:lastRenderedPageBreak/>
        <w:t xml:space="preserve">Osajaon teko </w:t>
      </w:r>
      <w:r w:rsidR="00AD17E3">
        <w:rPr>
          <w:rFonts w:ascii="Calibri" w:eastAsia="Calibri" w:hAnsi="Calibri" w:cs="Calibri"/>
          <w:b/>
          <w:color w:val="7030A0"/>
          <w:sz w:val="28"/>
          <w:szCs w:val="22"/>
          <w:lang w:eastAsia="en-US"/>
        </w:rPr>
        <w:t>Wordissä</w:t>
      </w:r>
      <w:r w:rsidRPr="00742C41">
        <w:rPr>
          <w:rFonts w:ascii="Calibri" w:eastAsia="Calibri" w:hAnsi="Calibri" w:cs="Calibri"/>
          <w:b/>
          <w:color w:val="7030A0"/>
          <w:sz w:val="28"/>
          <w:szCs w:val="22"/>
          <w:lang w:eastAsia="en-US"/>
        </w:rPr>
        <w:t xml:space="preserve"> liitteiden välille ja ylätunnisteiden muokkaus</w:t>
      </w:r>
    </w:p>
    <w:p w:rsidR="00742C41" w:rsidRPr="00742C41" w:rsidRDefault="00742C41" w:rsidP="00742C41">
      <w:pPr>
        <w:spacing w:after="200" w:line="276" w:lineRule="auto"/>
        <w:jc w:val="left"/>
        <w:rPr>
          <w:rFonts w:ascii="Calibri" w:eastAsia="Calibri" w:hAnsi="Calibri" w:cs="Calibri"/>
          <w:sz w:val="22"/>
          <w:szCs w:val="22"/>
          <w:lang w:eastAsia="en-US"/>
        </w:rPr>
      </w:pPr>
      <w:r w:rsidRPr="00742C41">
        <w:rPr>
          <w:rFonts w:ascii="Calibri" w:eastAsia="Calibri" w:hAnsi="Calibri" w:cs="Calibri"/>
          <w:sz w:val="22"/>
          <w:szCs w:val="22"/>
          <w:lang w:eastAsia="en-US"/>
        </w:rPr>
        <w:t xml:space="preserve">Opnt-pohjassa on valmiina osajakoja </w:t>
      </w:r>
    </w:p>
    <w:p w:rsidR="00742C41" w:rsidRPr="00742C41" w:rsidRDefault="00742C41" w:rsidP="00742C41">
      <w:pPr>
        <w:numPr>
          <w:ilvl w:val="0"/>
          <w:numId w:val="12"/>
        </w:numPr>
        <w:spacing w:after="200" w:line="276" w:lineRule="auto"/>
        <w:contextualSpacing/>
        <w:jc w:val="left"/>
        <w:rPr>
          <w:rFonts w:ascii="Calibri" w:eastAsia="Calibri" w:hAnsi="Calibri" w:cs="Calibri"/>
          <w:sz w:val="22"/>
          <w:szCs w:val="22"/>
          <w:lang w:eastAsia="en-US"/>
        </w:rPr>
      </w:pPr>
      <w:r w:rsidRPr="00742C41">
        <w:rPr>
          <w:rFonts w:ascii="Calibri" w:eastAsia="Calibri" w:hAnsi="Calibri" w:cs="Calibri"/>
          <w:sz w:val="22"/>
          <w:szCs w:val="22"/>
          <w:lang w:eastAsia="en-US"/>
        </w:rPr>
        <w:t>kansilehtien ja tiivistelmän välissä</w:t>
      </w:r>
    </w:p>
    <w:p w:rsidR="00742C41" w:rsidRPr="00742C41" w:rsidRDefault="00742C41" w:rsidP="00742C41">
      <w:pPr>
        <w:numPr>
          <w:ilvl w:val="0"/>
          <w:numId w:val="12"/>
        </w:numPr>
        <w:spacing w:after="200" w:line="276" w:lineRule="auto"/>
        <w:contextualSpacing/>
        <w:jc w:val="left"/>
        <w:rPr>
          <w:rFonts w:ascii="Calibri" w:eastAsia="Calibri" w:hAnsi="Calibri" w:cs="Calibri"/>
          <w:sz w:val="22"/>
          <w:szCs w:val="22"/>
          <w:lang w:eastAsia="en-US"/>
        </w:rPr>
      </w:pPr>
      <w:r w:rsidRPr="00742C41">
        <w:rPr>
          <w:rFonts w:ascii="Calibri" w:eastAsia="Calibri" w:hAnsi="Calibri" w:cs="Calibri"/>
          <w:sz w:val="22"/>
          <w:szCs w:val="22"/>
          <w:lang w:eastAsia="en-US"/>
        </w:rPr>
        <w:t>lähdeluettelon ja liitteen 1 välissä</w:t>
      </w:r>
    </w:p>
    <w:p w:rsidR="00742C41" w:rsidRPr="00742C41" w:rsidRDefault="00742C41" w:rsidP="005D3B30">
      <w:pPr>
        <w:numPr>
          <w:ilvl w:val="0"/>
          <w:numId w:val="12"/>
        </w:numPr>
        <w:spacing w:line="276" w:lineRule="auto"/>
        <w:ind w:left="714" w:hanging="357"/>
        <w:jc w:val="left"/>
        <w:rPr>
          <w:rFonts w:ascii="Calibri" w:eastAsia="Calibri" w:hAnsi="Calibri" w:cs="Calibri"/>
          <w:sz w:val="22"/>
          <w:szCs w:val="22"/>
          <w:lang w:eastAsia="en-US"/>
        </w:rPr>
      </w:pPr>
      <w:r w:rsidRPr="00742C41">
        <w:rPr>
          <w:rFonts w:ascii="Calibri" w:eastAsia="Calibri" w:hAnsi="Calibri" w:cs="Calibri"/>
          <w:sz w:val="22"/>
          <w:szCs w:val="22"/>
          <w:lang w:eastAsia="en-US"/>
        </w:rPr>
        <w:t>eri liitteiden välissä.</w:t>
      </w:r>
    </w:p>
    <w:p w:rsidR="00742C41" w:rsidRPr="00742C41" w:rsidRDefault="00742C41" w:rsidP="00742C41">
      <w:pPr>
        <w:spacing w:after="200" w:line="276" w:lineRule="auto"/>
        <w:jc w:val="left"/>
        <w:rPr>
          <w:rFonts w:ascii="Calibri" w:eastAsia="Calibri" w:hAnsi="Calibri" w:cs="Calibri"/>
          <w:b/>
          <w:color w:val="7030A0"/>
          <w:szCs w:val="22"/>
          <w:lang w:eastAsia="en-US"/>
        </w:rPr>
      </w:pPr>
      <w:r w:rsidRPr="00742C41">
        <w:rPr>
          <w:rFonts w:ascii="Calibri" w:eastAsia="Calibri" w:hAnsi="Calibri" w:cs="Calibri"/>
          <w:b/>
          <w:color w:val="7030A0"/>
          <w:szCs w:val="22"/>
          <w:lang w:eastAsia="en-US"/>
        </w:rPr>
        <w:t>Osajako</w:t>
      </w:r>
    </w:p>
    <w:p w:rsidR="005D3B30" w:rsidRPr="00742C41" w:rsidRDefault="005D3B30" w:rsidP="005D3B30">
      <w:pPr>
        <w:spacing w:after="200" w:line="276" w:lineRule="auto"/>
        <w:jc w:val="left"/>
        <w:rPr>
          <w:rFonts w:ascii="Calibri" w:eastAsia="Calibri" w:hAnsi="Calibri" w:cs="Calibri"/>
          <w:sz w:val="22"/>
          <w:szCs w:val="22"/>
          <w:lang w:eastAsia="en-US"/>
        </w:rPr>
      </w:pPr>
      <w:r w:rsidRPr="00742C41">
        <w:rPr>
          <w:rFonts w:ascii="Calibri" w:eastAsia="Calibri" w:hAnsi="Calibri" w:cs="Calibri"/>
          <w:sz w:val="22"/>
          <w:szCs w:val="22"/>
          <w:lang w:eastAsia="en-US"/>
        </w:rPr>
        <w:t xml:space="preserve">Kun lisäät työhön liitteitä, joudut tekemään uusia osajakoja. </w:t>
      </w:r>
      <w:r w:rsidR="00742C41" w:rsidRPr="00742C41">
        <w:rPr>
          <w:rFonts w:ascii="Calibri" w:eastAsia="Calibri" w:hAnsi="Calibri" w:cs="Calibri"/>
          <w:sz w:val="22"/>
          <w:szCs w:val="22"/>
          <w:lang w:eastAsia="en-US"/>
        </w:rPr>
        <w:t xml:space="preserve">Osajako tehdään välilehdellä </w:t>
      </w:r>
      <w:r w:rsidR="00742C41" w:rsidRPr="00742C41">
        <w:rPr>
          <w:rFonts w:ascii="Calibri" w:eastAsia="Calibri" w:hAnsi="Calibri" w:cs="Calibri"/>
          <w:i/>
          <w:sz w:val="22"/>
          <w:szCs w:val="22"/>
          <w:lang w:eastAsia="en-US"/>
        </w:rPr>
        <w:t>Page Layout</w:t>
      </w:r>
      <w:r w:rsidR="00742C41" w:rsidRPr="00742C41">
        <w:rPr>
          <w:rFonts w:ascii="Calibri" w:eastAsia="Calibri" w:hAnsi="Calibri" w:cs="Calibri"/>
          <w:sz w:val="22"/>
          <w:szCs w:val="22"/>
          <w:lang w:eastAsia="en-US"/>
        </w:rPr>
        <w:t xml:space="preserve">: paina </w:t>
      </w:r>
      <w:r w:rsidR="00742C41" w:rsidRPr="00742C41">
        <w:rPr>
          <w:rFonts w:ascii="Calibri" w:eastAsia="Calibri" w:hAnsi="Calibri" w:cs="Calibri"/>
          <w:i/>
          <w:sz w:val="22"/>
          <w:szCs w:val="22"/>
          <w:lang w:eastAsia="en-US"/>
        </w:rPr>
        <w:t>Breaks</w:t>
      </w:r>
      <w:r w:rsidR="00742C41" w:rsidRPr="00742C41">
        <w:rPr>
          <w:rFonts w:ascii="Calibri" w:eastAsia="Calibri" w:hAnsi="Calibri" w:cs="Calibri"/>
          <w:sz w:val="22"/>
          <w:szCs w:val="22"/>
          <w:lang w:eastAsia="en-US"/>
        </w:rPr>
        <w:t xml:space="preserve"> -&gt; </w:t>
      </w:r>
      <w:r w:rsidR="00742C41" w:rsidRPr="00742C41">
        <w:rPr>
          <w:rFonts w:ascii="Calibri" w:eastAsia="Calibri" w:hAnsi="Calibri" w:cs="Calibri"/>
          <w:i/>
          <w:sz w:val="22"/>
          <w:szCs w:val="22"/>
          <w:lang w:eastAsia="en-US"/>
        </w:rPr>
        <w:t>Section Breaks</w:t>
      </w:r>
      <w:r w:rsidR="00742C41" w:rsidRPr="00742C41">
        <w:rPr>
          <w:rFonts w:ascii="Calibri" w:eastAsia="Calibri" w:hAnsi="Calibri" w:cs="Calibri"/>
          <w:sz w:val="22"/>
          <w:szCs w:val="22"/>
          <w:lang w:eastAsia="en-US"/>
        </w:rPr>
        <w:t xml:space="preserve">, </w:t>
      </w:r>
      <w:r w:rsidR="00742C41" w:rsidRPr="00742C41">
        <w:rPr>
          <w:rFonts w:ascii="Calibri" w:eastAsia="Calibri" w:hAnsi="Calibri" w:cs="Calibri"/>
          <w:i/>
          <w:sz w:val="22"/>
          <w:szCs w:val="22"/>
          <w:lang w:eastAsia="en-US"/>
        </w:rPr>
        <w:t>Next Page</w:t>
      </w:r>
      <w:r w:rsidR="00742C41" w:rsidRPr="00742C41">
        <w:rPr>
          <w:rFonts w:ascii="Calibri" w:eastAsia="Calibri" w:hAnsi="Calibri" w:cs="Calibri"/>
          <w:sz w:val="22"/>
          <w:szCs w:val="22"/>
          <w:lang w:eastAsia="en-US"/>
        </w:rPr>
        <w:t>.</w:t>
      </w:r>
      <w:r>
        <w:rPr>
          <w:rFonts w:ascii="Calibri" w:eastAsia="Calibri" w:hAnsi="Calibri" w:cs="Calibri"/>
          <w:sz w:val="22"/>
          <w:szCs w:val="22"/>
          <w:lang w:eastAsia="en-US"/>
        </w:rPr>
        <w:t xml:space="preserve"> Yksittäisiä liitteitä voi kääntää vaakasuuntaiseksi tarvittaessa (</w:t>
      </w:r>
      <w:r w:rsidRPr="005D3B30">
        <w:rPr>
          <w:rFonts w:ascii="Calibri" w:eastAsia="Calibri" w:hAnsi="Calibri" w:cs="Calibri"/>
          <w:i/>
          <w:sz w:val="22"/>
          <w:szCs w:val="22"/>
          <w:lang w:eastAsia="en-US"/>
        </w:rPr>
        <w:t>Layout</w:t>
      </w:r>
      <w:r>
        <w:rPr>
          <w:rFonts w:ascii="Calibri" w:eastAsia="Calibri" w:hAnsi="Calibri" w:cs="Calibri"/>
          <w:sz w:val="22"/>
          <w:szCs w:val="22"/>
          <w:lang w:eastAsia="en-US"/>
        </w:rPr>
        <w:t xml:space="preserve"> -&gt; </w:t>
      </w:r>
      <w:r w:rsidRPr="005D3B30">
        <w:rPr>
          <w:rFonts w:ascii="Calibri" w:eastAsia="Calibri" w:hAnsi="Calibri" w:cs="Calibri"/>
          <w:i/>
          <w:sz w:val="22"/>
          <w:szCs w:val="22"/>
          <w:lang w:eastAsia="en-US"/>
        </w:rPr>
        <w:t>Orientation</w:t>
      </w:r>
      <w:r>
        <w:rPr>
          <w:rFonts w:ascii="Calibri" w:eastAsia="Calibri" w:hAnsi="Calibri" w:cs="Calibri"/>
          <w:sz w:val="22"/>
          <w:szCs w:val="22"/>
          <w:lang w:eastAsia="en-US"/>
        </w:rPr>
        <w:t xml:space="preserve">). </w:t>
      </w:r>
    </w:p>
    <w:p w:rsidR="00742C41" w:rsidRPr="00742C41" w:rsidRDefault="005D3B30" w:rsidP="00742C41">
      <w:pPr>
        <w:spacing w:after="200" w:line="276" w:lineRule="auto"/>
        <w:jc w:val="left"/>
        <w:rPr>
          <w:rFonts w:ascii="Calibri" w:eastAsia="Calibri" w:hAnsi="Calibri" w:cs="Calibri"/>
          <w:sz w:val="22"/>
          <w:szCs w:val="22"/>
          <w:lang w:eastAsia="en-US"/>
        </w:rPr>
      </w:pPr>
      <w:r>
        <w:rPr>
          <w:noProof/>
        </w:rPr>
        <w:drawing>
          <wp:inline distT="0" distB="0" distL="0" distR="0">
            <wp:extent cx="4735902" cy="2959939"/>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4747540" cy="2967213"/>
                    </a:xfrm>
                    <a:prstGeom prst="rect">
                      <a:avLst/>
                    </a:prstGeom>
                  </pic:spPr>
                </pic:pic>
              </a:graphicData>
            </a:graphic>
          </wp:inline>
        </w:drawing>
      </w:r>
      <w:r w:rsidR="00742C41" w:rsidRPr="00742C41">
        <w:rPr>
          <w:rFonts w:ascii="Calibri" w:eastAsia="Calibri" w:hAnsi="Calibri" w:cs="Calibri"/>
          <w:sz w:val="22"/>
          <w:szCs w:val="22"/>
          <w:lang w:eastAsia="en-US"/>
        </w:rPr>
        <w:t xml:space="preserve"> </w:t>
      </w:r>
    </w:p>
    <w:p w:rsidR="00742C41" w:rsidRPr="00742C41" w:rsidRDefault="00742C41" w:rsidP="00742C41">
      <w:pPr>
        <w:spacing w:after="200" w:line="276" w:lineRule="auto"/>
        <w:jc w:val="left"/>
        <w:rPr>
          <w:rFonts w:ascii="Calibri" w:eastAsia="Calibri" w:hAnsi="Calibri" w:cs="Calibri"/>
          <w:b/>
          <w:color w:val="7030A0"/>
          <w:szCs w:val="22"/>
          <w:lang w:eastAsia="en-US"/>
        </w:rPr>
      </w:pPr>
      <w:r w:rsidRPr="00742C41">
        <w:rPr>
          <w:rFonts w:ascii="Calibri" w:eastAsia="Calibri" w:hAnsi="Calibri" w:cs="Calibri"/>
          <w:b/>
          <w:color w:val="7030A0"/>
          <w:szCs w:val="22"/>
          <w:lang w:eastAsia="en-US"/>
        </w:rPr>
        <w:t>Erilaiset ylä- ja alatunnisteet eri osissa</w:t>
      </w:r>
    </w:p>
    <w:p w:rsidR="00742C41" w:rsidRPr="00742C41" w:rsidRDefault="00742C41" w:rsidP="00742C41">
      <w:pPr>
        <w:spacing w:after="200" w:line="276" w:lineRule="auto"/>
        <w:jc w:val="left"/>
        <w:rPr>
          <w:rFonts w:ascii="Calibri" w:eastAsia="Calibri" w:hAnsi="Calibri"/>
          <w:sz w:val="22"/>
          <w:szCs w:val="22"/>
          <w:lang w:eastAsia="en-US"/>
        </w:rPr>
      </w:pPr>
      <w:r w:rsidRPr="00742C41">
        <w:rPr>
          <w:rFonts w:ascii="Calibri" w:eastAsia="Calibri" w:hAnsi="Calibri"/>
          <w:sz w:val="22"/>
          <w:szCs w:val="22"/>
          <w:lang w:eastAsia="en-US"/>
        </w:rPr>
        <w:t xml:space="preserve">Kun kaksoisnäpäytät jonkin osan ylätunnisteen auki, näet, missä osassa olet. Eri osille saa erilaiset ylä- tai alatunnisteet ja sivunumeroinnin poistamalla aina valinnan </w:t>
      </w:r>
      <w:r w:rsidRPr="00742C41">
        <w:rPr>
          <w:rFonts w:ascii="Calibri" w:eastAsia="Calibri" w:hAnsi="Calibri"/>
          <w:i/>
          <w:sz w:val="22"/>
          <w:szCs w:val="22"/>
          <w:lang w:eastAsia="en-US"/>
        </w:rPr>
        <w:t>Link to Previous</w:t>
      </w:r>
      <w:r w:rsidRPr="00742C41">
        <w:rPr>
          <w:rFonts w:ascii="Calibri" w:eastAsia="Calibri" w:hAnsi="Calibri"/>
          <w:sz w:val="22"/>
          <w:szCs w:val="22"/>
          <w:lang w:eastAsia="en-US"/>
        </w:rPr>
        <w:t>.</w:t>
      </w:r>
    </w:p>
    <w:p w:rsidR="00742C41" w:rsidRPr="00742C41" w:rsidRDefault="00742C41" w:rsidP="00742C41">
      <w:pPr>
        <w:spacing w:after="200" w:line="276" w:lineRule="auto"/>
        <w:jc w:val="left"/>
        <w:rPr>
          <w:rFonts w:ascii="Calibri" w:eastAsia="Calibri" w:hAnsi="Calibri"/>
          <w:sz w:val="22"/>
          <w:szCs w:val="22"/>
          <w:lang w:eastAsia="en-US"/>
        </w:rPr>
      </w:pPr>
      <w:r w:rsidRPr="00742C41">
        <w:rPr>
          <w:rFonts w:ascii="Calibri" w:eastAsia="Calibri" w:hAnsi="Calibri"/>
          <w:sz w:val="22"/>
          <w:szCs w:val="22"/>
          <w:lang w:eastAsia="en-US"/>
        </w:rPr>
        <w:t xml:space="preserve">Kun teet uuden liitteen raporttiisi, poista linkitys osien väliltä. Sen jälkeen pystyt tekemään liitteelle oman ylätunnisteen. </w:t>
      </w:r>
    </w:p>
    <w:p w:rsidR="00742C41" w:rsidRPr="00742C41" w:rsidRDefault="00742C41" w:rsidP="00742C41">
      <w:pPr>
        <w:spacing w:after="200" w:line="276" w:lineRule="auto"/>
        <w:jc w:val="left"/>
        <w:rPr>
          <w:rFonts w:ascii="Calibri" w:eastAsia="Calibri" w:hAnsi="Calibri" w:cs="Calibri"/>
          <w:b/>
          <w:color w:val="7030A0"/>
          <w:szCs w:val="22"/>
          <w:lang w:eastAsia="en-US"/>
        </w:rPr>
      </w:pPr>
      <w:r w:rsidRPr="00742C41">
        <w:rPr>
          <w:rFonts w:ascii="Calibri" w:eastAsia="Calibri" w:hAnsi="Calibri" w:cs="Calibri"/>
          <w:b/>
          <w:color w:val="7030A0"/>
          <w:szCs w:val="22"/>
          <w:lang w:eastAsia="en-US"/>
        </w:rPr>
        <w:t>Monisivuisen liitteen juokseva sivunumerointi</w:t>
      </w:r>
    </w:p>
    <w:p w:rsidR="00742C41" w:rsidRPr="00742C41" w:rsidRDefault="00742C41" w:rsidP="00742C41">
      <w:pPr>
        <w:tabs>
          <w:tab w:val="left" w:pos="5631"/>
        </w:tabs>
        <w:spacing w:after="200" w:line="276" w:lineRule="auto"/>
        <w:jc w:val="left"/>
        <w:rPr>
          <w:rFonts w:ascii="Calibri" w:eastAsia="Calibri" w:hAnsi="Calibri" w:cs="Calibri"/>
          <w:sz w:val="22"/>
          <w:szCs w:val="22"/>
          <w:lang w:eastAsia="en-US"/>
        </w:rPr>
      </w:pPr>
      <w:r w:rsidRPr="00742C41">
        <w:rPr>
          <w:rFonts w:ascii="Calibri" w:eastAsia="Calibri" w:hAnsi="Calibri" w:cs="Calibri"/>
          <w:sz w:val="22"/>
          <w:szCs w:val="22"/>
          <w:lang w:eastAsia="en-US"/>
        </w:rPr>
        <w:t>Monisivuisen liitteen ylätunnisteeseen kauttaviivan jälkeen lisätään liitteen juokseva sivunumerointi (</w:t>
      </w:r>
      <w:r w:rsidRPr="00742C41">
        <w:rPr>
          <w:rFonts w:ascii="Calibri" w:eastAsia="Calibri" w:hAnsi="Calibri" w:cs="Calibri"/>
          <w:i/>
          <w:sz w:val="22"/>
          <w:szCs w:val="22"/>
          <w:lang w:eastAsia="en-US"/>
        </w:rPr>
        <w:t>Insert -&gt; Page Number, Current Position</w:t>
      </w:r>
      <w:r w:rsidRPr="00742C41">
        <w:rPr>
          <w:rFonts w:ascii="Calibri" w:eastAsia="Calibri" w:hAnsi="Calibri" w:cs="Calibri"/>
          <w:sz w:val="22"/>
          <w:szCs w:val="22"/>
          <w:lang w:eastAsia="en-US"/>
        </w:rPr>
        <w:t xml:space="preserve">, </w:t>
      </w:r>
      <w:r w:rsidRPr="00742C41">
        <w:rPr>
          <w:rFonts w:ascii="Calibri" w:eastAsia="Calibri" w:hAnsi="Calibri" w:cs="Calibri"/>
          <w:i/>
          <w:sz w:val="22"/>
          <w:szCs w:val="22"/>
          <w:lang w:eastAsia="en-US"/>
        </w:rPr>
        <w:t>Plain Number</w:t>
      </w:r>
      <w:r w:rsidRPr="00742C41">
        <w:rPr>
          <w:rFonts w:ascii="Calibri" w:eastAsia="Calibri" w:hAnsi="Calibri" w:cs="Calibri"/>
          <w:sz w:val="22"/>
          <w:szCs w:val="22"/>
          <w:lang w:eastAsia="en-US"/>
        </w:rPr>
        <w:t xml:space="preserve">). Se määritetään alkamaan numerosta 1 (paina hiiren oikealla sivunumeroa ja valitse </w:t>
      </w:r>
      <w:r w:rsidRPr="00742C41">
        <w:rPr>
          <w:rFonts w:ascii="Calibri" w:eastAsia="Calibri" w:hAnsi="Calibri" w:cs="Calibri"/>
          <w:i/>
          <w:sz w:val="22"/>
          <w:szCs w:val="22"/>
          <w:lang w:eastAsia="en-US"/>
        </w:rPr>
        <w:t>Format Page Numbers -&gt; Start at: 1</w:t>
      </w:r>
      <w:r w:rsidRPr="00742C41">
        <w:rPr>
          <w:rFonts w:ascii="Calibri" w:eastAsia="Calibri" w:hAnsi="Calibri" w:cs="Calibri"/>
          <w:sz w:val="22"/>
          <w:szCs w:val="22"/>
          <w:lang w:eastAsia="en-US"/>
        </w:rPr>
        <w:t>). Poista liitteen alatunnisteesta linkitys edellisen alatunnisteeseen (</w:t>
      </w:r>
      <w:r w:rsidRPr="00742C41">
        <w:rPr>
          <w:rFonts w:ascii="Calibri" w:eastAsia="Calibri" w:hAnsi="Calibri" w:cs="Calibri"/>
          <w:i/>
          <w:sz w:val="22"/>
          <w:szCs w:val="22"/>
          <w:lang w:eastAsia="en-US"/>
        </w:rPr>
        <w:t>Link to previous</w:t>
      </w:r>
      <w:r w:rsidRPr="00742C41">
        <w:rPr>
          <w:rFonts w:ascii="Calibri" w:eastAsia="Calibri" w:hAnsi="Calibri" w:cs="Calibri"/>
          <w:sz w:val="22"/>
          <w:szCs w:val="22"/>
          <w:lang w:eastAsia="en-US"/>
        </w:rPr>
        <w:t>) ja sen jälkeen mahdollinen koko työn sivunumerointi.</w:t>
      </w:r>
    </w:p>
    <w:p w:rsidR="00742C41" w:rsidRPr="00742C41" w:rsidRDefault="004D1D37" w:rsidP="00742C41">
      <w:pPr>
        <w:spacing w:after="200" w:line="276" w:lineRule="auto"/>
        <w:jc w:val="left"/>
        <w:rPr>
          <w:rFonts w:ascii="Calibri" w:eastAsia="Calibri" w:hAnsi="Calibri" w:cs="Calibri"/>
          <w:sz w:val="22"/>
          <w:szCs w:val="22"/>
          <w:lang w:eastAsia="en-US"/>
        </w:rPr>
      </w:pPr>
      <w:r>
        <w:rPr>
          <w:rFonts w:ascii="Calibri" w:eastAsia="Calibri" w:hAnsi="Calibri" w:cs="Calibri"/>
          <w:noProof/>
          <w:sz w:val="22"/>
          <w:szCs w:val="22"/>
        </w:rPr>
        <w:lastRenderedPageBreak/>
        <mc:AlternateContent>
          <mc:Choice Requires="wps">
            <w:drawing>
              <wp:anchor distT="0" distB="0" distL="114300" distR="114300" simplePos="0" relativeHeight="251675648" behindDoc="0" locked="0" layoutInCell="1" allowOverlap="1">
                <wp:simplePos x="0" y="0"/>
                <wp:positionH relativeFrom="column">
                  <wp:posOffset>863600</wp:posOffset>
                </wp:positionH>
                <wp:positionV relativeFrom="paragraph">
                  <wp:posOffset>0</wp:posOffset>
                </wp:positionV>
                <wp:extent cx="907415" cy="791845"/>
                <wp:effectExtent l="0" t="0" r="6985" b="8255"/>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7415" cy="791845"/>
                        </a:xfrm>
                        <a:prstGeom prst="ellipse">
                          <a:avLst/>
                        </a:prstGeom>
                        <a:solidFill>
                          <a:srgbClr val="F79646">
                            <a:alpha val="0"/>
                          </a:srgbClr>
                        </a:solidFill>
                        <a:ln w="25400" cap="flat" cmpd="sng" algn="ctr">
                          <a:solidFill>
                            <a:srgbClr val="F79646">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22F03A9" id="Oval 21" o:spid="_x0000_s1026" style="position:absolute;margin-left:68pt;margin-top:0;width:71.45pt;height:6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" fillcolor="#f79646" strokecolor="#b66d31" strokeweight="2pt">
                <v:fill opacity="0"/>
                <v:path arrowok="t"/>
              </v:oval>
            </w:pict>
          </mc:Fallback>
        </mc:AlternateContent>
      </w:r>
      <w:r w:rsidR="00742C41" w:rsidRPr="00742C41">
        <w:rPr>
          <w:rFonts w:ascii="Calibri" w:eastAsia="Calibri" w:hAnsi="Calibri" w:cs="Calibri"/>
          <w:noProof/>
          <w:sz w:val="22"/>
          <w:szCs w:val="22"/>
        </w:rPr>
        <w:drawing>
          <wp:inline distT="0" distB="0" distL="0" distR="0">
            <wp:extent cx="4854059" cy="303403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4867169" cy="3042225"/>
                    </a:xfrm>
                    <a:prstGeom prst="rect">
                      <a:avLst/>
                    </a:prstGeom>
                  </pic:spPr>
                </pic:pic>
              </a:graphicData>
            </a:graphic>
          </wp:inline>
        </w:drawing>
      </w:r>
    </w:p>
    <w:p w:rsidR="00742C41" w:rsidRPr="00742C41" w:rsidRDefault="00742C41" w:rsidP="00742C41">
      <w:pPr>
        <w:tabs>
          <w:tab w:val="left" w:pos="5631"/>
        </w:tabs>
        <w:spacing w:after="200" w:line="276" w:lineRule="auto"/>
        <w:jc w:val="left"/>
        <w:rPr>
          <w:rFonts w:ascii="Calibri" w:eastAsia="Calibri" w:hAnsi="Calibri" w:cs="Calibri"/>
          <w:sz w:val="22"/>
          <w:szCs w:val="22"/>
          <w:lang w:eastAsia="en-US"/>
        </w:rPr>
      </w:pPr>
      <w:r w:rsidRPr="00742C41">
        <w:rPr>
          <w:rFonts w:ascii="Calibri" w:eastAsia="Calibri" w:hAnsi="Calibri" w:cs="Calibri"/>
          <w:noProof/>
          <w:sz w:val="22"/>
          <w:szCs w:val="22"/>
        </w:rPr>
        <w:drawing>
          <wp:inline distT="0" distB="0" distL="0" distR="0">
            <wp:extent cx="4931268" cy="3082290"/>
            <wp:effectExtent l="0" t="0" r="317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4939482" cy="3087424"/>
                    </a:xfrm>
                    <a:prstGeom prst="rect">
                      <a:avLst/>
                    </a:prstGeom>
                  </pic:spPr>
                </pic:pic>
              </a:graphicData>
            </a:graphic>
          </wp:inline>
        </w:drawing>
      </w:r>
    </w:p>
    <w:p w:rsidR="00742C41" w:rsidRPr="00742C41" w:rsidRDefault="00742C41" w:rsidP="00742C41">
      <w:pPr>
        <w:spacing w:after="200" w:line="276" w:lineRule="auto"/>
        <w:jc w:val="left"/>
        <w:rPr>
          <w:rFonts w:ascii="Calibri" w:eastAsia="Calibri" w:hAnsi="Calibri" w:cs="Calibri"/>
          <w:b/>
          <w:color w:val="7030A0"/>
          <w:szCs w:val="22"/>
          <w:lang w:eastAsia="en-US"/>
        </w:rPr>
      </w:pPr>
      <w:r w:rsidRPr="00742C41">
        <w:rPr>
          <w:rFonts w:ascii="Calibri" w:eastAsia="Calibri" w:hAnsi="Calibri" w:cs="Calibri"/>
          <w:b/>
          <w:color w:val="7030A0"/>
          <w:szCs w:val="22"/>
          <w:lang w:eastAsia="en-US"/>
        </w:rPr>
        <w:t>Sivunumeroinnin palauttaminen tekstiosaan</w:t>
      </w:r>
    </w:p>
    <w:p w:rsidR="00742C41" w:rsidRPr="00742C41" w:rsidRDefault="00742C41" w:rsidP="00742C41">
      <w:pPr>
        <w:tabs>
          <w:tab w:val="left" w:pos="5631"/>
        </w:tabs>
        <w:spacing w:after="200" w:line="276" w:lineRule="auto"/>
        <w:jc w:val="left"/>
        <w:rPr>
          <w:rFonts w:ascii="Calibri" w:eastAsia="Calibri" w:hAnsi="Calibri" w:cs="Calibri"/>
          <w:sz w:val="22"/>
          <w:szCs w:val="22"/>
          <w:lang w:eastAsia="en-US"/>
        </w:rPr>
      </w:pPr>
      <w:r w:rsidRPr="00742C41">
        <w:rPr>
          <w:rFonts w:ascii="Calibri" w:eastAsia="Calibri" w:hAnsi="Calibri" w:cs="Calibri"/>
          <w:sz w:val="22"/>
          <w:szCs w:val="22"/>
          <w:lang w:eastAsia="en-US"/>
        </w:rPr>
        <w:t>Jos opinnäytetyössäsi sivunumerointi katoaa tekstiosuudesta, avaa tekstiosan alatunniste ja lisää numerointi uudelleen alatunnisteen keskelle (</w:t>
      </w:r>
      <w:r w:rsidRPr="00742C41">
        <w:rPr>
          <w:rFonts w:ascii="Calibri" w:eastAsia="Calibri" w:hAnsi="Calibri" w:cs="Calibri"/>
          <w:i/>
          <w:sz w:val="22"/>
          <w:szCs w:val="22"/>
          <w:lang w:eastAsia="en-US"/>
        </w:rPr>
        <w:t>Insert</w:t>
      </w:r>
      <w:r w:rsidRPr="00742C41">
        <w:rPr>
          <w:rFonts w:ascii="Calibri" w:eastAsia="Calibri" w:hAnsi="Calibri" w:cs="Calibri"/>
          <w:sz w:val="22"/>
          <w:szCs w:val="22"/>
          <w:lang w:eastAsia="en-US"/>
        </w:rPr>
        <w:t xml:space="preserve"> -&gt; </w:t>
      </w:r>
      <w:r w:rsidRPr="00742C41">
        <w:rPr>
          <w:rFonts w:ascii="Calibri" w:eastAsia="Calibri" w:hAnsi="Calibri" w:cs="Calibri"/>
          <w:i/>
          <w:sz w:val="22"/>
          <w:szCs w:val="22"/>
          <w:lang w:eastAsia="en-US"/>
        </w:rPr>
        <w:t>Page number -&gt; Current Position</w:t>
      </w:r>
      <w:r w:rsidRPr="00742C41">
        <w:rPr>
          <w:rFonts w:ascii="Calibri" w:eastAsia="Calibri" w:hAnsi="Calibri" w:cs="Calibri"/>
          <w:sz w:val="22"/>
          <w:szCs w:val="22"/>
          <w:lang w:eastAsia="en-US"/>
        </w:rPr>
        <w:t xml:space="preserve">, </w:t>
      </w:r>
      <w:r w:rsidRPr="00742C41">
        <w:rPr>
          <w:rFonts w:ascii="Calibri" w:eastAsia="Calibri" w:hAnsi="Calibri" w:cs="Calibri"/>
          <w:i/>
          <w:sz w:val="22"/>
          <w:szCs w:val="22"/>
          <w:lang w:eastAsia="en-US"/>
        </w:rPr>
        <w:t>Plain Number</w:t>
      </w:r>
      <w:r w:rsidRPr="00742C41">
        <w:rPr>
          <w:rFonts w:ascii="Calibri" w:eastAsia="Calibri" w:hAnsi="Calibri" w:cs="Calibri"/>
          <w:sz w:val="22"/>
          <w:szCs w:val="22"/>
          <w:lang w:eastAsia="en-US"/>
        </w:rPr>
        <w:t xml:space="preserve">). Hiiren oikealla näppäimellä pääset muotoilemaan sivunumeroa, jolloin valitset sen alkamaan tiivistelmäsivulla numerosta 3. </w:t>
      </w:r>
    </w:p>
    <w:p w:rsidR="00C824F1" w:rsidRPr="005D3B30" w:rsidRDefault="00742C41" w:rsidP="005D3B30">
      <w:pPr>
        <w:tabs>
          <w:tab w:val="left" w:pos="5631"/>
        </w:tabs>
        <w:spacing w:after="200" w:line="276" w:lineRule="auto"/>
        <w:jc w:val="left"/>
        <w:rPr>
          <w:rFonts w:ascii="Calibri" w:eastAsia="Calibri" w:hAnsi="Calibri" w:cs="Calibri"/>
          <w:sz w:val="22"/>
          <w:szCs w:val="22"/>
          <w:lang w:eastAsia="en-US"/>
        </w:rPr>
        <w:sectPr w:rsidR="00C824F1" w:rsidRPr="005D3B30" w:rsidSect="002625F5">
          <w:headerReference w:type="default" r:id="rId24"/>
          <w:footerReference w:type="default" r:id="rId25"/>
          <w:headerReference w:type="first" r:id="rId26"/>
          <w:footerReference w:type="first" r:id="rId27"/>
          <w:pgSz w:w="11906" w:h="16838" w:code="9"/>
          <w:pgMar w:top="1418" w:right="1701" w:bottom="1418" w:left="1701" w:header="851" w:footer="851" w:gutter="0"/>
          <w:pgNumType w:start="1"/>
          <w:cols w:space="708"/>
          <w:docGrid w:linePitch="360"/>
        </w:sectPr>
      </w:pPr>
      <w:r w:rsidRPr="00742C41">
        <w:rPr>
          <w:rFonts w:ascii="Calibri" w:eastAsia="Calibri" w:hAnsi="Calibri" w:cs="Calibri"/>
          <w:sz w:val="22"/>
          <w:szCs w:val="22"/>
          <w:lang w:eastAsia="en-US"/>
        </w:rPr>
        <w:t>Kansilehdellä ja nimiösivulla, jotka jäävät tiedoston erilliseen alkuosaan, ei ole sivunumerointia.</w:t>
      </w:r>
    </w:p>
    <w:p w:rsidR="002F5C51" w:rsidRPr="00D51945" w:rsidRDefault="002F5C51" w:rsidP="00755949">
      <w:pPr>
        <w:rPr>
          <w:rFonts w:asciiTheme="minorHAnsi" w:hAnsiTheme="minorHAnsi"/>
          <w:b/>
          <w:color w:val="E36C0A" w:themeColor="accent6" w:themeShade="BF"/>
          <w:sz w:val="28"/>
        </w:rPr>
      </w:pPr>
      <w:r w:rsidRPr="00D51945">
        <w:rPr>
          <w:rFonts w:asciiTheme="minorHAnsi" w:hAnsiTheme="minorHAnsi"/>
          <w:b/>
          <w:color w:val="E36C0A" w:themeColor="accent6" w:themeShade="BF"/>
          <w:sz w:val="28"/>
        </w:rPr>
        <w:lastRenderedPageBreak/>
        <w:t xml:space="preserve">Tallennus </w:t>
      </w:r>
      <w:r w:rsidR="00AD17E3">
        <w:rPr>
          <w:rFonts w:asciiTheme="minorHAnsi" w:hAnsiTheme="minorHAnsi"/>
          <w:b/>
          <w:color w:val="E36C0A" w:themeColor="accent6" w:themeShade="BF"/>
          <w:sz w:val="28"/>
        </w:rPr>
        <w:t xml:space="preserve">Wordissä </w:t>
      </w:r>
      <w:r w:rsidRPr="00D51945">
        <w:rPr>
          <w:rFonts w:asciiTheme="minorHAnsi" w:hAnsiTheme="minorHAnsi"/>
          <w:b/>
          <w:color w:val="E36C0A" w:themeColor="accent6" w:themeShade="BF"/>
          <w:sz w:val="28"/>
        </w:rPr>
        <w:t>pdf</w:t>
      </w:r>
      <w:r w:rsidR="00B718A6" w:rsidRPr="00D51945">
        <w:rPr>
          <w:rFonts w:asciiTheme="minorHAnsi" w:hAnsiTheme="minorHAnsi"/>
          <w:b/>
          <w:color w:val="E36C0A" w:themeColor="accent6" w:themeShade="BF"/>
          <w:sz w:val="28"/>
        </w:rPr>
        <w:t>-muotoon</w:t>
      </w:r>
      <w:r w:rsidRPr="00D51945">
        <w:rPr>
          <w:rFonts w:asciiTheme="minorHAnsi" w:hAnsiTheme="minorHAnsi"/>
          <w:b/>
          <w:color w:val="E36C0A" w:themeColor="accent6" w:themeShade="BF"/>
          <w:sz w:val="28"/>
        </w:rPr>
        <w:t xml:space="preserve"> ja opinnäytetyön tunnistetie</w:t>
      </w:r>
      <w:r w:rsidR="00AE3FE3">
        <w:rPr>
          <w:rFonts w:asciiTheme="minorHAnsi" w:hAnsiTheme="minorHAnsi"/>
          <w:b/>
          <w:color w:val="E36C0A" w:themeColor="accent6" w:themeShade="BF"/>
          <w:sz w:val="28"/>
        </w:rPr>
        <w:t>tojen muokkaus</w:t>
      </w:r>
    </w:p>
    <w:p w:rsidR="00ED425A" w:rsidRPr="00ED425A" w:rsidRDefault="00C02DB2" w:rsidP="00ED425A">
      <w:pPr>
        <w:tabs>
          <w:tab w:val="left" w:pos="5631"/>
        </w:tabs>
        <w:spacing w:after="200" w:line="276" w:lineRule="auto"/>
        <w:jc w:val="left"/>
        <w:rPr>
          <w:rFonts w:ascii="Calibri" w:eastAsia="Calibri" w:hAnsi="Calibri" w:cs="Calibri"/>
          <w:sz w:val="22"/>
          <w:szCs w:val="22"/>
          <w:lang w:eastAsia="en-US"/>
        </w:rPr>
      </w:pPr>
      <w:r w:rsidRPr="00ED425A">
        <w:rPr>
          <w:rFonts w:ascii="Calibri" w:eastAsia="Calibri" w:hAnsi="Calibri" w:cs="Calibri"/>
          <w:sz w:val="22"/>
          <w:szCs w:val="22"/>
          <w:lang w:eastAsia="en-US"/>
        </w:rPr>
        <w:t>Opinnäytetyöraportti muunnetaan pdf-muotoon Theseukseen tallentamista varten</w:t>
      </w:r>
      <w:r w:rsidR="00ED425A" w:rsidRPr="00ED425A">
        <w:rPr>
          <w:rFonts w:ascii="Calibri" w:eastAsia="Calibri" w:hAnsi="Calibri" w:cs="Calibri"/>
          <w:sz w:val="22"/>
          <w:szCs w:val="22"/>
          <w:lang w:eastAsia="en-US"/>
        </w:rPr>
        <w:t>. S</w:t>
      </w:r>
      <w:r w:rsidR="00CA7D2D" w:rsidRPr="00ED425A">
        <w:rPr>
          <w:rFonts w:ascii="Calibri" w:eastAsia="Calibri" w:hAnsi="Calibri" w:cs="Calibri"/>
          <w:sz w:val="22"/>
          <w:szCs w:val="22"/>
          <w:lang w:eastAsia="en-US"/>
        </w:rPr>
        <w:t>en voit tehdä Wordissä, kun työ on lopullisesti viimeistelty</w:t>
      </w:r>
      <w:r w:rsidRPr="00ED425A">
        <w:rPr>
          <w:rFonts w:ascii="Calibri" w:eastAsia="Calibri" w:hAnsi="Calibri" w:cs="Calibri"/>
          <w:sz w:val="22"/>
          <w:szCs w:val="22"/>
          <w:lang w:eastAsia="en-US"/>
        </w:rPr>
        <w:t xml:space="preserve">. </w:t>
      </w:r>
      <w:r w:rsidR="002F5C51" w:rsidRPr="00ED425A">
        <w:rPr>
          <w:rFonts w:ascii="Calibri" w:eastAsia="Calibri" w:hAnsi="Calibri" w:cs="Calibri"/>
          <w:sz w:val="22"/>
          <w:szCs w:val="22"/>
          <w:lang w:eastAsia="en-US"/>
        </w:rPr>
        <w:t>Tiedoston taustatiedot kannattaa muuttaa alla olevien ohjeiden mukaan. L</w:t>
      </w:r>
      <w:r w:rsidRPr="00ED425A">
        <w:rPr>
          <w:rFonts w:ascii="Calibri" w:eastAsia="Calibri" w:hAnsi="Calibri" w:cs="Calibri"/>
          <w:sz w:val="22"/>
          <w:szCs w:val="22"/>
          <w:lang w:eastAsia="en-US"/>
        </w:rPr>
        <w:t xml:space="preserve">ue </w:t>
      </w:r>
      <w:r w:rsidR="002F5C51" w:rsidRPr="00ED425A">
        <w:rPr>
          <w:rFonts w:ascii="Calibri" w:eastAsia="Calibri" w:hAnsi="Calibri" w:cs="Calibri"/>
          <w:sz w:val="22"/>
          <w:szCs w:val="22"/>
          <w:lang w:eastAsia="en-US"/>
        </w:rPr>
        <w:t xml:space="preserve">myös </w:t>
      </w:r>
      <w:r w:rsidRPr="00ED425A">
        <w:rPr>
          <w:rFonts w:ascii="Calibri" w:eastAsia="Calibri" w:hAnsi="Calibri" w:cs="Calibri"/>
          <w:sz w:val="22"/>
          <w:szCs w:val="22"/>
          <w:lang w:eastAsia="en-US"/>
        </w:rPr>
        <w:t xml:space="preserve">Theseuksen ohjeet </w:t>
      </w:r>
      <w:r w:rsidR="002F5C51" w:rsidRPr="00ED425A">
        <w:rPr>
          <w:rFonts w:ascii="Calibri" w:eastAsia="Calibri" w:hAnsi="Calibri" w:cs="Calibri"/>
          <w:sz w:val="22"/>
          <w:szCs w:val="22"/>
          <w:lang w:eastAsia="en-US"/>
        </w:rPr>
        <w:t>työn tallentamisesta huolellisesti</w:t>
      </w:r>
      <w:r w:rsidRPr="00ED425A">
        <w:rPr>
          <w:rFonts w:ascii="Calibri" w:eastAsia="Calibri" w:hAnsi="Calibri" w:cs="Calibri"/>
          <w:sz w:val="22"/>
          <w:szCs w:val="22"/>
          <w:lang w:eastAsia="en-US"/>
        </w:rPr>
        <w:t xml:space="preserve"> (</w:t>
      </w:r>
      <w:hyperlink r:id="rId28" w:history="1">
        <w:r w:rsidR="007417FC" w:rsidRPr="00ED425A">
          <w:rPr>
            <w:rStyle w:val="Hyperlink"/>
            <w:rFonts w:ascii="Calibri" w:eastAsia="Calibri" w:hAnsi="Calibri" w:cs="Calibri"/>
            <w:sz w:val="22"/>
            <w:szCs w:val="22"/>
            <w:lang w:eastAsia="en-US"/>
          </w:rPr>
          <w:t>http://submissions.theseus.fi/</w:t>
        </w:r>
      </w:hyperlink>
      <w:r w:rsidRPr="00ED425A">
        <w:rPr>
          <w:rFonts w:ascii="Calibri" w:eastAsia="Calibri" w:hAnsi="Calibri" w:cs="Calibri"/>
          <w:sz w:val="22"/>
          <w:szCs w:val="22"/>
          <w:lang w:eastAsia="en-US"/>
        </w:rPr>
        <w:t>).</w:t>
      </w:r>
      <w:r w:rsidR="00ED425A" w:rsidRPr="00ED425A">
        <w:rPr>
          <w:rFonts w:ascii="Calibri" w:eastAsia="Calibri" w:hAnsi="Calibri" w:cs="Calibri"/>
          <w:sz w:val="22"/>
          <w:szCs w:val="22"/>
          <w:lang w:eastAsia="en-US"/>
        </w:rPr>
        <w:t xml:space="preserve"> </w:t>
      </w:r>
    </w:p>
    <w:p w:rsidR="00ED425A" w:rsidRPr="00CA7D2D" w:rsidRDefault="00ED425A" w:rsidP="00ED425A">
      <w:pPr>
        <w:pStyle w:val="ListParagraph"/>
        <w:numPr>
          <w:ilvl w:val="0"/>
          <w:numId w:val="13"/>
        </w:numPr>
        <w:tabs>
          <w:tab w:val="left" w:pos="5631"/>
        </w:tabs>
        <w:spacing w:after="200" w:line="276" w:lineRule="auto"/>
        <w:jc w:val="left"/>
        <w:rPr>
          <w:rFonts w:ascii="Calibri" w:eastAsia="Calibri" w:hAnsi="Calibri" w:cs="Calibri"/>
          <w:sz w:val="22"/>
          <w:szCs w:val="22"/>
          <w:lang w:eastAsia="en-US"/>
        </w:rPr>
      </w:pPr>
      <w:r w:rsidRPr="00CA7D2D">
        <w:rPr>
          <w:rFonts w:ascii="Calibri" w:eastAsia="Calibri" w:hAnsi="Calibri" w:cs="Calibri"/>
          <w:sz w:val="22"/>
          <w:szCs w:val="22"/>
          <w:lang w:eastAsia="en-US"/>
        </w:rPr>
        <w:t>Nimeä tiedosto (</w:t>
      </w:r>
      <w:r w:rsidR="00127543">
        <w:rPr>
          <w:rFonts w:ascii="Calibri" w:eastAsia="Calibri" w:hAnsi="Calibri" w:cs="Calibri"/>
          <w:sz w:val="22"/>
          <w:szCs w:val="22"/>
          <w:lang w:eastAsia="en-US"/>
        </w:rPr>
        <w:t xml:space="preserve">kohta </w:t>
      </w:r>
      <w:r w:rsidRPr="00CA7D2D">
        <w:rPr>
          <w:rFonts w:ascii="Calibri" w:eastAsia="Calibri" w:hAnsi="Calibri" w:cs="Calibri"/>
          <w:i/>
          <w:sz w:val="22"/>
          <w:szCs w:val="22"/>
          <w:lang w:eastAsia="en-US"/>
        </w:rPr>
        <w:t xml:space="preserve">File </w:t>
      </w:r>
      <w:r w:rsidR="00127543">
        <w:rPr>
          <w:rFonts w:ascii="Calibri" w:eastAsia="Calibri" w:hAnsi="Calibri" w:cs="Calibri"/>
          <w:i/>
          <w:sz w:val="22"/>
          <w:szCs w:val="22"/>
          <w:lang w:eastAsia="en-US"/>
        </w:rPr>
        <w:t>n</w:t>
      </w:r>
      <w:r w:rsidRPr="00CA7D2D">
        <w:rPr>
          <w:rFonts w:ascii="Calibri" w:eastAsia="Calibri" w:hAnsi="Calibri" w:cs="Calibri"/>
          <w:i/>
          <w:sz w:val="22"/>
          <w:szCs w:val="22"/>
          <w:lang w:eastAsia="en-US"/>
        </w:rPr>
        <w:t>ame</w:t>
      </w:r>
      <w:r w:rsidRPr="00CA7D2D">
        <w:rPr>
          <w:rFonts w:ascii="Calibri" w:eastAsia="Calibri" w:hAnsi="Calibri" w:cs="Calibri"/>
          <w:sz w:val="22"/>
          <w:szCs w:val="22"/>
          <w:lang w:eastAsia="en-US"/>
        </w:rPr>
        <w:t xml:space="preserve">) omalla nimelläsi </w:t>
      </w:r>
      <w:r w:rsidRPr="00CA7D2D">
        <w:rPr>
          <w:rFonts w:ascii="Calibri" w:eastAsia="Calibri" w:hAnsi="Calibri" w:cs="Calibri"/>
          <w:b/>
          <w:sz w:val="22"/>
          <w:szCs w:val="22"/>
          <w:lang w:eastAsia="en-US"/>
        </w:rPr>
        <w:t>Sukunimi_Etunimi.pdf</w:t>
      </w:r>
      <w:r w:rsidRPr="00CA7D2D">
        <w:rPr>
          <w:rFonts w:ascii="Calibri" w:eastAsia="Calibri" w:hAnsi="Calibri" w:cs="Calibri"/>
          <w:sz w:val="22"/>
          <w:szCs w:val="22"/>
          <w:lang w:eastAsia="en-US"/>
        </w:rPr>
        <w:t>. (Huom. esimerkiksi nimi Mäkinen -&gt; Makinen.) T</w:t>
      </w:r>
      <w:r>
        <w:rPr>
          <w:rFonts w:ascii="Calibri" w:eastAsia="Calibri" w:hAnsi="Calibri" w:cs="Calibri"/>
          <w:sz w:val="22"/>
          <w:szCs w:val="22"/>
          <w:lang w:eastAsia="en-US"/>
        </w:rPr>
        <w:t>ämä t</w:t>
      </w:r>
      <w:r w:rsidRPr="00CA7D2D">
        <w:rPr>
          <w:rFonts w:ascii="Calibri" w:eastAsia="Calibri" w:hAnsi="Calibri" w:cs="Calibri"/>
          <w:sz w:val="22"/>
          <w:szCs w:val="22"/>
          <w:lang w:eastAsia="en-US"/>
        </w:rPr>
        <w:t xml:space="preserve">iedoston nimi näkyy Theseuksessa työn tiivistelmäsivulla linkkinä, josta </w:t>
      </w:r>
      <w:r>
        <w:rPr>
          <w:rFonts w:ascii="Calibri" w:eastAsia="Calibri" w:hAnsi="Calibri" w:cs="Calibri"/>
          <w:sz w:val="22"/>
          <w:szCs w:val="22"/>
          <w:lang w:eastAsia="en-US"/>
        </w:rPr>
        <w:t>tiedosto</w:t>
      </w:r>
      <w:r w:rsidRPr="00CA7D2D">
        <w:rPr>
          <w:rFonts w:ascii="Calibri" w:eastAsia="Calibri" w:hAnsi="Calibri" w:cs="Calibri"/>
          <w:sz w:val="22"/>
          <w:szCs w:val="22"/>
          <w:lang w:eastAsia="en-US"/>
        </w:rPr>
        <w:t xml:space="preserve"> avataan.</w:t>
      </w:r>
    </w:p>
    <w:p w:rsidR="00ED425A" w:rsidRDefault="00ED425A" w:rsidP="00ED425A">
      <w:pPr>
        <w:pStyle w:val="ListParagraph"/>
        <w:numPr>
          <w:ilvl w:val="0"/>
          <w:numId w:val="13"/>
        </w:numPr>
        <w:tabs>
          <w:tab w:val="left" w:pos="5631"/>
        </w:tabs>
        <w:spacing w:after="200" w:line="276" w:lineRule="auto"/>
        <w:jc w:val="left"/>
        <w:rPr>
          <w:rFonts w:ascii="Calibri" w:eastAsia="Calibri" w:hAnsi="Calibri" w:cs="Calibri"/>
          <w:sz w:val="22"/>
          <w:szCs w:val="22"/>
          <w:lang w:eastAsia="en-US"/>
        </w:rPr>
      </w:pPr>
      <w:r w:rsidRPr="00CA7D2D">
        <w:rPr>
          <w:rFonts w:ascii="Calibri" w:eastAsia="Calibri" w:hAnsi="Calibri" w:cs="Calibri"/>
          <w:sz w:val="22"/>
          <w:szCs w:val="22"/>
          <w:lang w:eastAsia="en-US"/>
        </w:rPr>
        <w:t xml:space="preserve">Vaihda </w:t>
      </w:r>
      <w:r w:rsidRPr="00127543">
        <w:rPr>
          <w:rFonts w:ascii="Calibri" w:eastAsia="Calibri" w:hAnsi="Calibri" w:cs="Calibri"/>
          <w:i/>
          <w:sz w:val="22"/>
          <w:szCs w:val="22"/>
          <w:lang w:eastAsia="en-US"/>
        </w:rPr>
        <w:t>Authors</w:t>
      </w:r>
      <w:r w:rsidRPr="00CA7D2D">
        <w:rPr>
          <w:rFonts w:ascii="Calibri" w:eastAsia="Calibri" w:hAnsi="Calibri" w:cs="Calibri"/>
          <w:sz w:val="22"/>
          <w:szCs w:val="22"/>
          <w:lang w:eastAsia="en-US"/>
        </w:rPr>
        <w:t>-kohtaan oma nimesi.</w:t>
      </w:r>
    </w:p>
    <w:p w:rsidR="00B718A6" w:rsidRPr="00B718A6" w:rsidRDefault="00B718A6" w:rsidP="00B718A6">
      <w:pPr>
        <w:pStyle w:val="ListParagraph"/>
        <w:numPr>
          <w:ilvl w:val="0"/>
          <w:numId w:val="13"/>
        </w:numPr>
        <w:tabs>
          <w:tab w:val="left" w:pos="5631"/>
        </w:tabs>
        <w:spacing w:after="200" w:line="276" w:lineRule="auto"/>
        <w:jc w:val="left"/>
        <w:rPr>
          <w:rFonts w:ascii="Calibri" w:eastAsia="Calibri" w:hAnsi="Calibri" w:cs="Calibri"/>
          <w:sz w:val="22"/>
          <w:szCs w:val="22"/>
          <w:lang w:eastAsia="en-US"/>
        </w:rPr>
      </w:pPr>
      <w:r w:rsidRPr="00CA7D2D">
        <w:rPr>
          <w:rFonts w:ascii="Calibri" w:eastAsia="Calibri" w:hAnsi="Calibri" w:cs="Calibri"/>
          <w:sz w:val="22"/>
          <w:szCs w:val="22"/>
          <w:lang w:eastAsia="en-US"/>
        </w:rPr>
        <w:t xml:space="preserve">Vaihda myös </w:t>
      </w:r>
      <w:r w:rsidRPr="00127543">
        <w:rPr>
          <w:rFonts w:ascii="Calibri" w:eastAsia="Calibri" w:hAnsi="Calibri" w:cs="Calibri"/>
          <w:i/>
          <w:sz w:val="22"/>
          <w:szCs w:val="22"/>
          <w:lang w:eastAsia="en-US"/>
        </w:rPr>
        <w:t>Title</w:t>
      </w:r>
      <w:r w:rsidRPr="00CA7D2D">
        <w:rPr>
          <w:rFonts w:ascii="Calibri" w:eastAsia="Calibri" w:hAnsi="Calibri" w:cs="Calibri"/>
          <w:sz w:val="22"/>
          <w:szCs w:val="22"/>
          <w:lang w:eastAsia="en-US"/>
        </w:rPr>
        <w:t xml:space="preserve">-kohtaan oma nimesi tai </w:t>
      </w:r>
      <w:r>
        <w:rPr>
          <w:rFonts w:ascii="Calibri" w:eastAsia="Calibri" w:hAnsi="Calibri" w:cs="Calibri"/>
          <w:sz w:val="22"/>
          <w:szCs w:val="22"/>
          <w:lang w:eastAsia="en-US"/>
        </w:rPr>
        <w:t xml:space="preserve">esimerkiksi </w:t>
      </w:r>
      <w:r w:rsidRPr="00CA7D2D">
        <w:rPr>
          <w:rFonts w:ascii="Calibri" w:eastAsia="Calibri" w:hAnsi="Calibri" w:cs="Calibri"/>
          <w:sz w:val="22"/>
          <w:szCs w:val="22"/>
          <w:lang w:eastAsia="en-US"/>
        </w:rPr>
        <w:t xml:space="preserve">opinnäytetyösi </w:t>
      </w:r>
      <w:r>
        <w:rPr>
          <w:rFonts w:ascii="Calibri" w:eastAsia="Calibri" w:hAnsi="Calibri" w:cs="Calibri"/>
          <w:sz w:val="22"/>
          <w:szCs w:val="22"/>
          <w:lang w:eastAsia="en-US"/>
        </w:rPr>
        <w:t>otsikko</w:t>
      </w:r>
      <w:r w:rsidRPr="00CA7D2D">
        <w:rPr>
          <w:rFonts w:ascii="Calibri" w:eastAsia="Calibri" w:hAnsi="Calibri" w:cs="Calibri"/>
          <w:sz w:val="22"/>
          <w:szCs w:val="22"/>
          <w:lang w:eastAsia="en-US"/>
        </w:rPr>
        <w:t>. Se näkyy luettaessa selaime</w:t>
      </w:r>
      <w:r>
        <w:rPr>
          <w:rFonts w:ascii="Calibri" w:eastAsia="Calibri" w:hAnsi="Calibri" w:cs="Calibri"/>
          <w:sz w:val="22"/>
          <w:szCs w:val="22"/>
          <w:lang w:eastAsia="en-US"/>
        </w:rPr>
        <w:t>ssa</w:t>
      </w:r>
      <w:r w:rsidRPr="00CA7D2D">
        <w:rPr>
          <w:rFonts w:ascii="Calibri" w:eastAsia="Calibri" w:hAnsi="Calibri" w:cs="Calibri"/>
          <w:sz w:val="22"/>
          <w:szCs w:val="22"/>
          <w:lang w:eastAsia="en-US"/>
        </w:rPr>
        <w:t xml:space="preserve"> tiedoston otsikkona.</w:t>
      </w:r>
    </w:p>
    <w:p w:rsidR="008A64D8" w:rsidRDefault="004D1D37" w:rsidP="00755949">
      <w:r>
        <w:rPr>
          <w:noProof/>
        </w:rPr>
        <mc:AlternateContent>
          <mc:Choice Requires="wps">
            <w:drawing>
              <wp:anchor distT="0" distB="0" distL="114300" distR="114300" simplePos="0" relativeHeight="251670528" behindDoc="0" locked="0" layoutInCell="1" allowOverlap="1">
                <wp:simplePos x="0" y="0"/>
                <wp:positionH relativeFrom="column">
                  <wp:posOffset>5102225</wp:posOffset>
                </wp:positionH>
                <wp:positionV relativeFrom="paragraph">
                  <wp:posOffset>557530</wp:posOffset>
                </wp:positionV>
                <wp:extent cx="381000" cy="314325"/>
                <wp:effectExtent l="0" t="0" r="0" b="952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31432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E569B" w:rsidRPr="003E569B" w:rsidRDefault="003E569B" w:rsidP="00755949">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left:0;text-align:left;margin-left:401.75pt;margin-top:43.9pt;width:30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" fillcolor="red" strokecolor="#243f60 [1604]" strokeweight="2pt">
                <v:path arrowok="t"/>
                <v:textbox>
                  <w:txbxContent>
                    <w:p w:rsidR="003E569B" w:rsidRPr="003E569B" w:rsidRDefault="003E569B" w:rsidP="00755949">
                      <w:r>
                        <w:t>3</w:t>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5908675</wp:posOffset>
                </wp:positionH>
                <wp:positionV relativeFrom="paragraph">
                  <wp:posOffset>454660</wp:posOffset>
                </wp:positionV>
                <wp:extent cx="1760220" cy="515620"/>
                <wp:effectExtent l="0" t="0" r="0" b="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60220" cy="515620"/>
                        </a:xfrm>
                        <a:prstGeom prst="ellipse">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353959" id="Oval 10" o:spid="_x0000_s1026" style="position:absolute;margin-left:465.25pt;margin-top:35.8pt;width:138.6pt;height:4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" filled="f" strokecolor="#e36c0a [2409]" strokeweight="2pt">
                <v:path arrowok="t"/>
              </v:oval>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949325</wp:posOffset>
                </wp:positionH>
                <wp:positionV relativeFrom="paragraph">
                  <wp:posOffset>523240</wp:posOffset>
                </wp:positionV>
                <wp:extent cx="1405255" cy="361950"/>
                <wp:effectExtent l="0" t="0" r="4445" b="0"/>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5255" cy="361950"/>
                        </a:xfrm>
                        <a:prstGeom prst="ellipse">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D57595" id="Oval 12" o:spid="_x0000_s1026" style="position:absolute;margin-left:74.75pt;margin-top:41.2pt;width:110.6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" filled="f" strokecolor="#e36c0a [2409]" strokeweight="2pt">
                <v:path arrowok="t"/>
              </v:oval>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970280</wp:posOffset>
                </wp:positionH>
                <wp:positionV relativeFrom="paragraph">
                  <wp:posOffset>2540</wp:posOffset>
                </wp:positionV>
                <wp:extent cx="1214120" cy="354330"/>
                <wp:effectExtent l="0" t="0" r="5080" b="7620"/>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4120" cy="354330"/>
                        </a:xfrm>
                        <a:prstGeom prst="ellipse">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B49D98" id="Oval 11" o:spid="_x0000_s1026" style="position:absolute;margin-left:76.4pt;margin-top:.2pt;width:95.6pt;height:27.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" filled="f" strokecolor="#e36c0a [2409]" strokeweight="2pt">
                <v:path arrowok="t"/>
              </v:oval>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margin">
                  <wp:posOffset>88900</wp:posOffset>
                </wp:positionH>
                <wp:positionV relativeFrom="paragraph">
                  <wp:posOffset>559435</wp:posOffset>
                </wp:positionV>
                <wp:extent cx="381000" cy="3048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3048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E569B" w:rsidRPr="003E569B" w:rsidRDefault="003E569B" w:rsidP="00755949">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7" style="position:absolute;left:0;text-align:left;margin-left:7pt;margin-top:44.05pt;width:30pt;height:2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" fillcolor="red" strokecolor="#243f60 [1604]" strokeweight="2pt">
                <v:path arrowok="t"/>
                <v:textbox>
                  <w:txbxContent>
                    <w:p w:rsidR="003E569B" w:rsidRPr="003E569B" w:rsidRDefault="003E569B" w:rsidP="00755949">
                      <w:r>
                        <w:t>2</w:t>
                      </w:r>
                    </w:p>
                  </w:txbxContent>
                </v:textbox>
                <w10:wrap anchorx="margin"/>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99695</wp:posOffset>
                </wp:positionH>
                <wp:positionV relativeFrom="paragraph">
                  <wp:posOffset>-3810</wp:posOffset>
                </wp:positionV>
                <wp:extent cx="371475" cy="304800"/>
                <wp:effectExtent l="0" t="0" r="9525"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1475" cy="3048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E569B" w:rsidRPr="003E569B" w:rsidRDefault="003E569B" w:rsidP="00755949">
                            <w:r w:rsidRPr="003E569B">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8" style="position:absolute;left:0;text-align:left;margin-left:7.85pt;margin-top:-.3pt;width:29.2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" fillcolor="red" strokecolor="#243f60 [1604]" strokeweight="2pt">
                <v:path arrowok="t"/>
                <v:textbox>
                  <w:txbxContent>
                    <w:p w:rsidR="003E569B" w:rsidRPr="003E569B" w:rsidRDefault="003E569B" w:rsidP="00755949">
                      <w:r w:rsidRPr="003E569B">
                        <w:t>1</w:t>
                      </w:r>
                    </w:p>
                  </w:txbxContent>
                </v:textbox>
              </v:rect>
            </w:pict>
          </mc:Fallback>
        </mc:AlternateContent>
      </w:r>
      <w:r w:rsidR="007417FC">
        <w:rPr>
          <w:noProof/>
        </w:rPr>
        <w:drawing>
          <wp:inline distT="0" distB="0" distL="0" distR="0">
            <wp:extent cx="8891270" cy="219202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8891270" cy="2192020"/>
                    </a:xfrm>
                    <a:prstGeom prst="rect">
                      <a:avLst/>
                    </a:prstGeom>
                  </pic:spPr>
                </pic:pic>
              </a:graphicData>
            </a:graphic>
          </wp:inline>
        </w:drawing>
      </w:r>
    </w:p>
    <w:p w:rsidR="00F734C2" w:rsidRDefault="00CA7D2D" w:rsidP="003E791C">
      <w:r>
        <w:rPr>
          <w:noProof/>
        </w:rPr>
        <w:drawing>
          <wp:inline distT="0" distB="0" distL="0" distR="0">
            <wp:extent cx="4231532" cy="122471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4266801" cy="1234919"/>
                    </a:xfrm>
                    <a:prstGeom prst="rect">
                      <a:avLst/>
                    </a:prstGeom>
                  </pic:spPr>
                </pic:pic>
              </a:graphicData>
            </a:graphic>
          </wp:inline>
        </w:drawing>
      </w:r>
    </w:p>
    <w:sectPr w:rsidR="00F734C2" w:rsidSect="002F5C51">
      <w:headerReference w:type="default" r:id="rId31"/>
      <w:footerReference w:type="default" r:id="rId32"/>
      <w:pgSz w:w="16838" w:h="11906" w:orient="landscape" w:code="9"/>
      <w:pgMar w:top="1418" w:right="1418" w:bottom="1134" w:left="1418"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B02" w:rsidRDefault="00DA0B02" w:rsidP="00755949">
      <w:r>
        <w:separator/>
      </w:r>
    </w:p>
  </w:endnote>
  <w:endnote w:type="continuationSeparator" w:id="0">
    <w:p w:rsidR="00DA0B02" w:rsidRDefault="00DA0B02" w:rsidP="00755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0613" w:rsidRDefault="00030613" w:rsidP="009054DA">
    <w:pPr>
      <w:pStyle w:val="Footer"/>
      <w:spacing w:before="240" w:after="0"/>
    </w:pPr>
    <w:r>
      <w:tab/>
    </w:r>
    <w:r w:rsidR="00005444">
      <w:fldChar w:fldCharType="begin"/>
    </w:r>
    <w:r>
      <w:instrText xml:space="preserve"> PAGE   \* MERGEFORMAT </w:instrText>
    </w:r>
    <w:r w:rsidR="00005444">
      <w:fldChar w:fldCharType="separate"/>
    </w:r>
    <w:r w:rsidR="009E3E3F">
      <w:rPr>
        <w:noProof/>
      </w:rPr>
      <w:t>9</w:t>
    </w:r>
    <w:r w:rsidR="00005444">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C41" w:rsidRPr="00D51945" w:rsidRDefault="00742C41" w:rsidP="00D519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0613" w:rsidRDefault="00030613" w:rsidP="007559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C41" w:rsidRPr="00742C41" w:rsidRDefault="002625F5" w:rsidP="002625F5">
    <w:pPr>
      <w:pStyle w:val="Footer"/>
      <w:spacing w:before="240" w:after="0"/>
    </w:pPr>
    <w:r w:rsidRPr="002625F5">
      <w:rPr>
        <w:rFonts w:asciiTheme="minorHAnsi" w:hAnsiTheme="minorHAnsi"/>
        <w:color w:val="BFBFBF" w:themeColor="background1" w:themeShade="BF"/>
        <w:sz w:val="20"/>
      </w:rPr>
      <w:t>Liitteet 1–3 päivitetty 4.4.2017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0613" w:rsidRPr="002625F5" w:rsidRDefault="002625F5" w:rsidP="00755949">
    <w:pPr>
      <w:pStyle w:val="Footer"/>
      <w:rPr>
        <w:rFonts w:asciiTheme="minorHAnsi" w:hAnsiTheme="minorHAnsi"/>
        <w:color w:val="BFBFBF" w:themeColor="background1" w:themeShade="BF"/>
        <w:sz w:val="20"/>
      </w:rPr>
    </w:pPr>
    <w:r w:rsidRPr="002625F5">
      <w:rPr>
        <w:rFonts w:asciiTheme="minorHAnsi" w:hAnsiTheme="minorHAnsi"/>
        <w:color w:val="BFBFBF" w:themeColor="background1" w:themeShade="BF"/>
        <w:sz w:val="20"/>
      </w:rPr>
      <w:t>Liitteet 1–3 päivitetty 4.4.2017</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4DA" w:rsidRPr="00742C41" w:rsidRDefault="009054DA" w:rsidP="00742C41">
    <w:pPr>
      <w:tabs>
        <w:tab w:val="left" w:pos="5631"/>
      </w:tabs>
      <w:spacing w:after="200" w:line="276" w:lineRule="auto"/>
      <w:jc w:val="left"/>
      <w:rPr>
        <w:rFonts w:ascii="Calibri" w:eastAsia="Calibri" w:hAnsi="Calibri" w:cs="Calibri"/>
        <w:color w:val="808080"/>
        <w:sz w:val="20"/>
        <w:szCs w:val="22"/>
        <w:lang w:eastAsia="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B02" w:rsidRDefault="00DA0B02" w:rsidP="00755949">
      <w:r>
        <w:separator/>
      </w:r>
    </w:p>
  </w:footnote>
  <w:footnote w:type="continuationSeparator" w:id="0">
    <w:p w:rsidR="00DA0B02" w:rsidRDefault="00DA0B02" w:rsidP="007559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5E7" w:rsidRDefault="002775E7" w:rsidP="00755949">
    <w:pPr>
      <w:pStyle w:val="Header"/>
    </w:pPr>
  </w:p>
  <w:p w:rsidR="002775E7" w:rsidRDefault="002775E7" w:rsidP="0028673E">
    <w:pPr>
      <w:pStyle w:val="Header"/>
      <w:jc w:val="right"/>
    </w:pPr>
    <w:r>
      <w:rPr>
        <w:noProof/>
      </w:rPr>
      <w:drawing>
        <wp:inline distT="0" distB="0" distL="0" distR="0">
          <wp:extent cx="1440815" cy="607060"/>
          <wp:effectExtent l="0" t="0" r="6985" b="2540"/>
          <wp:docPr id="20" name="Picture 20"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5E7" w:rsidRPr="002775E7" w:rsidRDefault="002775E7" w:rsidP="007559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5E7" w:rsidRPr="002775E7" w:rsidRDefault="002775E7" w:rsidP="0075594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0613" w:rsidRPr="00742C41" w:rsidRDefault="00742C41" w:rsidP="00755949">
    <w:pPr>
      <w:pStyle w:val="Header"/>
      <w:rPr>
        <w:sz w:val="20"/>
      </w:rPr>
    </w:pPr>
    <w:r w:rsidRPr="00742C41">
      <w:rPr>
        <w:sz w:val="20"/>
      </w:rPr>
      <w:t>SISÄLLYSLUETTELON KORJAUS</w:t>
    </w:r>
    <w:r w:rsidRPr="00742C41">
      <w:rPr>
        <w:sz w:val="20"/>
      </w:rPr>
      <w:tab/>
    </w:r>
    <w:r w:rsidRPr="00742C41">
      <w:rPr>
        <w:sz w:val="20"/>
      </w:rPr>
      <w:tab/>
      <w:t>LIITE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0613" w:rsidRPr="0028673E" w:rsidRDefault="00111231" w:rsidP="00755949">
    <w:pPr>
      <w:pStyle w:val="Header"/>
      <w:rPr>
        <w:sz w:val="20"/>
      </w:rPr>
    </w:pPr>
    <w:r w:rsidRPr="0028673E">
      <w:rPr>
        <w:sz w:val="20"/>
      </w:rPr>
      <w:t>SISÄLLYSLUETTELON KORJAUS</w:t>
    </w:r>
    <w:r w:rsidR="00030613" w:rsidRPr="0028673E">
      <w:rPr>
        <w:sz w:val="20"/>
      </w:rPr>
      <w:tab/>
    </w:r>
    <w:r w:rsidR="00030613" w:rsidRPr="0028673E">
      <w:rPr>
        <w:sz w:val="20"/>
      </w:rPr>
      <w:tab/>
      <w:t>LIITE 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0613" w:rsidRPr="0028673E" w:rsidRDefault="00742C41" w:rsidP="00755949">
    <w:pPr>
      <w:pStyle w:val="Header"/>
      <w:rPr>
        <w:sz w:val="20"/>
      </w:rPr>
    </w:pPr>
    <w:r>
      <w:rPr>
        <w:sz w:val="20"/>
      </w:rPr>
      <w:t>OSAJA</w:t>
    </w:r>
    <w:r w:rsidR="007417FC">
      <w:rPr>
        <w:sz w:val="20"/>
      </w:rPr>
      <w:t>KO</w:t>
    </w:r>
    <w:r>
      <w:rPr>
        <w:sz w:val="20"/>
      </w:rPr>
      <w:t xml:space="preserve"> JA YLÄ- JA ALATUNNISTEEN MUOKKAUS</w:t>
    </w:r>
    <w:r w:rsidR="00030613" w:rsidRPr="0028673E">
      <w:rPr>
        <w:sz w:val="20"/>
      </w:rPr>
      <w:tab/>
      <w:t>LIITE 2/</w:t>
    </w:r>
    <w:r w:rsidR="00005444" w:rsidRPr="0028673E">
      <w:rPr>
        <w:sz w:val="20"/>
      </w:rPr>
      <w:fldChar w:fldCharType="begin"/>
    </w:r>
    <w:r w:rsidR="00030613" w:rsidRPr="0028673E">
      <w:rPr>
        <w:sz w:val="20"/>
      </w:rPr>
      <w:instrText>PAGE   \* MERGEFORMAT</w:instrText>
    </w:r>
    <w:r w:rsidR="00005444" w:rsidRPr="0028673E">
      <w:rPr>
        <w:sz w:val="20"/>
      </w:rPr>
      <w:fldChar w:fldCharType="separate"/>
    </w:r>
    <w:r w:rsidR="009E3E3F">
      <w:rPr>
        <w:noProof/>
        <w:sz w:val="20"/>
      </w:rPr>
      <w:t>2</w:t>
    </w:r>
    <w:r w:rsidR="00005444" w:rsidRPr="0028673E">
      <w:rPr>
        <w:sz w:val="20"/>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0613" w:rsidRPr="00196D38" w:rsidRDefault="00030613" w:rsidP="00755949">
    <w:pPr>
      <w:pStyle w:val="Header"/>
    </w:pPr>
    <w:r w:rsidRPr="00196D38">
      <w:t>L</w:t>
    </w:r>
    <w:r>
      <w:t>ÄHTÖTIETOMUI</w:t>
    </w:r>
    <w:r w:rsidRPr="00196D38">
      <w:tab/>
    </w:r>
    <w:r w:rsidRPr="00196D38">
      <w:tab/>
      <w:t>LIITE 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4F1" w:rsidRPr="0028673E" w:rsidRDefault="002F5C51" w:rsidP="00755949">
    <w:pPr>
      <w:pStyle w:val="Header"/>
      <w:rPr>
        <w:sz w:val="20"/>
      </w:rPr>
    </w:pPr>
    <w:r>
      <w:rPr>
        <w:sz w:val="20"/>
      </w:rPr>
      <w:t>OPINNÄYTETYÖN TALLENNUS</w:t>
    </w:r>
    <w:r w:rsidR="00CA7D2D">
      <w:rPr>
        <w:sz w:val="20"/>
      </w:rPr>
      <w:t xml:space="preserve"> PDF:KSI</w:t>
    </w:r>
    <w:r w:rsidR="00496881" w:rsidRPr="0028673E">
      <w:rPr>
        <w:sz w:val="20"/>
      </w:rPr>
      <w:tab/>
    </w:r>
    <w:r w:rsidR="00496881" w:rsidRPr="0028673E">
      <w:rPr>
        <w:sz w:val="20"/>
      </w:rPr>
      <w:tab/>
    </w:r>
    <w:r w:rsidR="00496881" w:rsidRPr="0028673E">
      <w:rPr>
        <w:sz w:val="20"/>
      </w:rPr>
      <w:tab/>
    </w:r>
    <w:r w:rsidR="00496881" w:rsidRPr="0028673E">
      <w:rPr>
        <w:sz w:val="20"/>
      </w:rPr>
      <w:tab/>
    </w:r>
    <w:r w:rsidR="00C824F1" w:rsidRPr="0028673E">
      <w:rPr>
        <w:sz w:val="20"/>
      </w:rPr>
      <w:tab/>
      <w:t>LIITE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4A85310"/>
    <w:multiLevelType w:val="hybridMultilevel"/>
    <w:tmpl w:val="EB7A406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1384CEC"/>
    <w:multiLevelType w:val="hybridMultilevel"/>
    <w:tmpl w:val="6128BE4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4702644C"/>
    <w:multiLevelType w:val="hybridMultilevel"/>
    <w:tmpl w:val="99E2EF06"/>
    <w:lvl w:ilvl="0" w:tplc="406017C4">
      <w:start w:val="1"/>
      <w:numFmt w:val="decimal"/>
      <w:pStyle w:val="Bibliography"/>
      <w:lvlText w:val="%1."/>
      <w:lvlJc w:val="left"/>
      <w:pPr>
        <w:ind w:left="3196" w:hanging="360"/>
      </w:pPr>
    </w:lvl>
    <w:lvl w:ilvl="1" w:tplc="040B0019" w:tentative="1">
      <w:start w:val="1"/>
      <w:numFmt w:val="lowerLetter"/>
      <w:lvlText w:val="%2."/>
      <w:lvlJc w:val="left"/>
      <w:pPr>
        <w:ind w:left="3916" w:hanging="360"/>
      </w:pPr>
    </w:lvl>
    <w:lvl w:ilvl="2" w:tplc="040B001B" w:tentative="1">
      <w:start w:val="1"/>
      <w:numFmt w:val="lowerRoman"/>
      <w:lvlText w:val="%3."/>
      <w:lvlJc w:val="right"/>
      <w:pPr>
        <w:ind w:left="4636" w:hanging="180"/>
      </w:pPr>
    </w:lvl>
    <w:lvl w:ilvl="3" w:tplc="040B000F" w:tentative="1">
      <w:start w:val="1"/>
      <w:numFmt w:val="decimal"/>
      <w:lvlText w:val="%4."/>
      <w:lvlJc w:val="left"/>
      <w:pPr>
        <w:ind w:left="5356" w:hanging="360"/>
      </w:pPr>
    </w:lvl>
    <w:lvl w:ilvl="4" w:tplc="040B0019" w:tentative="1">
      <w:start w:val="1"/>
      <w:numFmt w:val="lowerLetter"/>
      <w:lvlText w:val="%5."/>
      <w:lvlJc w:val="left"/>
      <w:pPr>
        <w:ind w:left="6076" w:hanging="360"/>
      </w:pPr>
    </w:lvl>
    <w:lvl w:ilvl="5" w:tplc="040B001B" w:tentative="1">
      <w:start w:val="1"/>
      <w:numFmt w:val="lowerRoman"/>
      <w:lvlText w:val="%6."/>
      <w:lvlJc w:val="right"/>
      <w:pPr>
        <w:ind w:left="6796" w:hanging="180"/>
      </w:pPr>
    </w:lvl>
    <w:lvl w:ilvl="6" w:tplc="040B000F" w:tentative="1">
      <w:start w:val="1"/>
      <w:numFmt w:val="decimal"/>
      <w:lvlText w:val="%7."/>
      <w:lvlJc w:val="left"/>
      <w:pPr>
        <w:ind w:left="7516" w:hanging="360"/>
      </w:pPr>
    </w:lvl>
    <w:lvl w:ilvl="7" w:tplc="040B0019" w:tentative="1">
      <w:start w:val="1"/>
      <w:numFmt w:val="lowerLetter"/>
      <w:lvlText w:val="%8."/>
      <w:lvlJc w:val="left"/>
      <w:pPr>
        <w:ind w:left="8236" w:hanging="360"/>
      </w:pPr>
    </w:lvl>
    <w:lvl w:ilvl="8" w:tplc="040B001B" w:tentative="1">
      <w:start w:val="1"/>
      <w:numFmt w:val="lowerRoman"/>
      <w:lvlText w:val="%9."/>
      <w:lvlJc w:val="right"/>
      <w:pPr>
        <w:ind w:left="8956" w:hanging="180"/>
      </w:pPr>
    </w:lvl>
  </w:abstractNum>
  <w:abstractNum w:abstractNumId="8"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9" w15:restartNumberingAfterBreak="0">
    <w:nsid w:val="56153277"/>
    <w:multiLevelType w:val="hybridMultilevel"/>
    <w:tmpl w:val="75BE902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2"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D33667B"/>
    <w:multiLevelType w:val="hybridMultilevel"/>
    <w:tmpl w:val="7F0C79E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8"/>
  </w:num>
  <w:num w:numId="2">
    <w:abstractNumId w:val="11"/>
  </w:num>
  <w:num w:numId="3">
    <w:abstractNumId w:val="0"/>
  </w:num>
  <w:num w:numId="4">
    <w:abstractNumId w:val="1"/>
  </w:num>
  <w:num w:numId="5">
    <w:abstractNumId w:val="10"/>
  </w:num>
  <w:num w:numId="6">
    <w:abstractNumId w:val="7"/>
  </w:num>
  <w:num w:numId="7">
    <w:abstractNumId w:val="3"/>
  </w:num>
  <w:num w:numId="8">
    <w:abstractNumId w:val="5"/>
  </w:num>
  <w:num w:numId="9">
    <w:abstractNumId w:val="6"/>
  </w:num>
  <w:num w:numId="10">
    <w:abstractNumId w:val="12"/>
  </w:num>
  <w:num w:numId="11">
    <w:abstractNumId w:val="2"/>
  </w:num>
  <w:num w:numId="12">
    <w:abstractNumId w:val="9"/>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169"/>
    <w:rsid w:val="00002342"/>
    <w:rsid w:val="00005444"/>
    <w:rsid w:val="00030613"/>
    <w:rsid w:val="00031109"/>
    <w:rsid w:val="000468D1"/>
    <w:rsid w:val="000552BC"/>
    <w:rsid w:val="00056435"/>
    <w:rsid w:val="00063A19"/>
    <w:rsid w:val="0007520A"/>
    <w:rsid w:val="00075275"/>
    <w:rsid w:val="00081293"/>
    <w:rsid w:val="00090070"/>
    <w:rsid w:val="00090658"/>
    <w:rsid w:val="00093C46"/>
    <w:rsid w:val="000A3433"/>
    <w:rsid w:val="000A44F4"/>
    <w:rsid w:val="000C0D9D"/>
    <w:rsid w:val="000D0724"/>
    <w:rsid w:val="000D1C31"/>
    <w:rsid w:val="000D4E75"/>
    <w:rsid w:val="001065D2"/>
    <w:rsid w:val="00107EC3"/>
    <w:rsid w:val="00110975"/>
    <w:rsid w:val="00111231"/>
    <w:rsid w:val="00111B32"/>
    <w:rsid w:val="00120B0D"/>
    <w:rsid w:val="00127543"/>
    <w:rsid w:val="001340DF"/>
    <w:rsid w:val="00163B7D"/>
    <w:rsid w:val="00170E75"/>
    <w:rsid w:val="001836BC"/>
    <w:rsid w:val="00196D38"/>
    <w:rsid w:val="001A0AD5"/>
    <w:rsid w:val="001B4788"/>
    <w:rsid w:val="001D013F"/>
    <w:rsid w:val="001D6378"/>
    <w:rsid w:val="001E5DB3"/>
    <w:rsid w:val="001E7137"/>
    <w:rsid w:val="002307C0"/>
    <w:rsid w:val="002339CA"/>
    <w:rsid w:val="002625F5"/>
    <w:rsid w:val="00273847"/>
    <w:rsid w:val="002775E7"/>
    <w:rsid w:val="0028673E"/>
    <w:rsid w:val="00292395"/>
    <w:rsid w:val="002A531F"/>
    <w:rsid w:val="002A6710"/>
    <w:rsid w:val="002B519D"/>
    <w:rsid w:val="002F1A95"/>
    <w:rsid w:val="002F5C51"/>
    <w:rsid w:val="002F7CE6"/>
    <w:rsid w:val="003017B8"/>
    <w:rsid w:val="00303F65"/>
    <w:rsid w:val="003223C0"/>
    <w:rsid w:val="003234AA"/>
    <w:rsid w:val="00340B7F"/>
    <w:rsid w:val="003555A5"/>
    <w:rsid w:val="003571C8"/>
    <w:rsid w:val="00364585"/>
    <w:rsid w:val="0036636E"/>
    <w:rsid w:val="00366C36"/>
    <w:rsid w:val="00373EBE"/>
    <w:rsid w:val="003834BF"/>
    <w:rsid w:val="00391CB9"/>
    <w:rsid w:val="00394678"/>
    <w:rsid w:val="003A61F5"/>
    <w:rsid w:val="003C379C"/>
    <w:rsid w:val="003C76D7"/>
    <w:rsid w:val="003D1DC9"/>
    <w:rsid w:val="003E569B"/>
    <w:rsid w:val="003E791C"/>
    <w:rsid w:val="004036C2"/>
    <w:rsid w:val="00407C9D"/>
    <w:rsid w:val="00421D33"/>
    <w:rsid w:val="004475B1"/>
    <w:rsid w:val="0045001F"/>
    <w:rsid w:val="004518CF"/>
    <w:rsid w:val="00455D27"/>
    <w:rsid w:val="00460F26"/>
    <w:rsid w:val="0046288F"/>
    <w:rsid w:val="004649C8"/>
    <w:rsid w:val="00471C6C"/>
    <w:rsid w:val="00473FCC"/>
    <w:rsid w:val="00482587"/>
    <w:rsid w:val="004853C7"/>
    <w:rsid w:val="00490BCE"/>
    <w:rsid w:val="00496881"/>
    <w:rsid w:val="00497590"/>
    <w:rsid w:val="00497B29"/>
    <w:rsid w:val="004A55F0"/>
    <w:rsid w:val="004B31A5"/>
    <w:rsid w:val="004B342D"/>
    <w:rsid w:val="004C3DE9"/>
    <w:rsid w:val="004C719D"/>
    <w:rsid w:val="004D1D37"/>
    <w:rsid w:val="004D429F"/>
    <w:rsid w:val="004D6DC8"/>
    <w:rsid w:val="004E34D3"/>
    <w:rsid w:val="005063CA"/>
    <w:rsid w:val="005117A2"/>
    <w:rsid w:val="005133EF"/>
    <w:rsid w:val="00524401"/>
    <w:rsid w:val="00536AB5"/>
    <w:rsid w:val="00542318"/>
    <w:rsid w:val="00552149"/>
    <w:rsid w:val="005562EE"/>
    <w:rsid w:val="00557774"/>
    <w:rsid w:val="00562B13"/>
    <w:rsid w:val="00562DF3"/>
    <w:rsid w:val="00565171"/>
    <w:rsid w:val="00580B31"/>
    <w:rsid w:val="005961C8"/>
    <w:rsid w:val="005A46E7"/>
    <w:rsid w:val="005A5C94"/>
    <w:rsid w:val="005B6F7A"/>
    <w:rsid w:val="005C0978"/>
    <w:rsid w:val="005C779E"/>
    <w:rsid w:val="005D1E0D"/>
    <w:rsid w:val="005D3B30"/>
    <w:rsid w:val="005D3B32"/>
    <w:rsid w:val="006037F4"/>
    <w:rsid w:val="00621C18"/>
    <w:rsid w:val="006319FE"/>
    <w:rsid w:val="00660FEB"/>
    <w:rsid w:val="00676D33"/>
    <w:rsid w:val="006951F1"/>
    <w:rsid w:val="006A10ED"/>
    <w:rsid w:val="006B5E5C"/>
    <w:rsid w:val="006B5FC9"/>
    <w:rsid w:val="006D1E6E"/>
    <w:rsid w:val="006F3427"/>
    <w:rsid w:val="006F4DB5"/>
    <w:rsid w:val="00700704"/>
    <w:rsid w:val="00740380"/>
    <w:rsid w:val="007417FC"/>
    <w:rsid w:val="00742C41"/>
    <w:rsid w:val="00755949"/>
    <w:rsid w:val="00776ECA"/>
    <w:rsid w:val="007C0A41"/>
    <w:rsid w:val="007C13C5"/>
    <w:rsid w:val="007D174E"/>
    <w:rsid w:val="007D1B3E"/>
    <w:rsid w:val="007F7B0D"/>
    <w:rsid w:val="00824338"/>
    <w:rsid w:val="00831D01"/>
    <w:rsid w:val="0083581F"/>
    <w:rsid w:val="00837209"/>
    <w:rsid w:val="00845407"/>
    <w:rsid w:val="0087274B"/>
    <w:rsid w:val="00872C2D"/>
    <w:rsid w:val="00883B06"/>
    <w:rsid w:val="008A64D8"/>
    <w:rsid w:val="008B6339"/>
    <w:rsid w:val="008E5E02"/>
    <w:rsid w:val="00900C7B"/>
    <w:rsid w:val="009054DA"/>
    <w:rsid w:val="00907E76"/>
    <w:rsid w:val="00926EB1"/>
    <w:rsid w:val="009273D3"/>
    <w:rsid w:val="009551A8"/>
    <w:rsid w:val="00962C5F"/>
    <w:rsid w:val="0098404B"/>
    <w:rsid w:val="00992A30"/>
    <w:rsid w:val="00995B2E"/>
    <w:rsid w:val="009B6169"/>
    <w:rsid w:val="009C79D3"/>
    <w:rsid w:val="009E3E3F"/>
    <w:rsid w:val="009F09D2"/>
    <w:rsid w:val="009F3206"/>
    <w:rsid w:val="00A00715"/>
    <w:rsid w:val="00A025B8"/>
    <w:rsid w:val="00A11A2A"/>
    <w:rsid w:val="00A13439"/>
    <w:rsid w:val="00A1493A"/>
    <w:rsid w:val="00A22327"/>
    <w:rsid w:val="00A22772"/>
    <w:rsid w:val="00A52567"/>
    <w:rsid w:val="00A75DBA"/>
    <w:rsid w:val="00A75FDD"/>
    <w:rsid w:val="00A8364B"/>
    <w:rsid w:val="00A85010"/>
    <w:rsid w:val="00A85C58"/>
    <w:rsid w:val="00AA0733"/>
    <w:rsid w:val="00AB76DA"/>
    <w:rsid w:val="00AD17E3"/>
    <w:rsid w:val="00AD4D88"/>
    <w:rsid w:val="00AE3FE3"/>
    <w:rsid w:val="00B01302"/>
    <w:rsid w:val="00B0621C"/>
    <w:rsid w:val="00B2259C"/>
    <w:rsid w:val="00B24FC1"/>
    <w:rsid w:val="00B32163"/>
    <w:rsid w:val="00B344D6"/>
    <w:rsid w:val="00B534C7"/>
    <w:rsid w:val="00B6663D"/>
    <w:rsid w:val="00B718A6"/>
    <w:rsid w:val="00B71A35"/>
    <w:rsid w:val="00B907BD"/>
    <w:rsid w:val="00B95368"/>
    <w:rsid w:val="00B95CEB"/>
    <w:rsid w:val="00BC0142"/>
    <w:rsid w:val="00BC3EEE"/>
    <w:rsid w:val="00BE0518"/>
    <w:rsid w:val="00BF3587"/>
    <w:rsid w:val="00BF665B"/>
    <w:rsid w:val="00BF69AD"/>
    <w:rsid w:val="00C02DB2"/>
    <w:rsid w:val="00C10156"/>
    <w:rsid w:val="00C10227"/>
    <w:rsid w:val="00C26318"/>
    <w:rsid w:val="00C30A3B"/>
    <w:rsid w:val="00C40736"/>
    <w:rsid w:val="00C5236C"/>
    <w:rsid w:val="00C56728"/>
    <w:rsid w:val="00C7642C"/>
    <w:rsid w:val="00C76FE3"/>
    <w:rsid w:val="00C81C74"/>
    <w:rsid w:val="00C824F1"/>
    <w:rsid w:val="00C95076"/>
    <w:rsid w:val="00C97EE7"/>
    <w:rsid w:val="00CA195C"/>
    <w:rsid w:val="00CA7D2D"/>
    <w:rsid w:val="00CD0E2B"/>
    <w:rsid w:val="00CD3742"/>
    <w:rsid w:val="00CE57BB"/>
    <w:rsid w:val="00D1111A"/>
    <w:rsid w:val="00D36F6F"/>
    <w:rsid w:val="00D4137F"/>
    <w:rsid w:val="00D51590"/>
    <w:rsid w:val="00D51945"/>
    <w:rsid w:val="00D63B35"/>
    <w:rsid w:val="00D70C45"/>
    <w:rsid w:val="00D71CD3"/>
    <w:rsid w:val="00D779CA"/>
    <w:rsid w:val="00D77D64"/>
    <w:rsid w:val="00DA0B02"/>
    <w:rsid w:val="00DD2DD6"/>
    <w:rsid w:val="00DD7A88"/>
    <w:rsid w:val="00DE2A46"/>
    <w:rsid w:val="00DE570A"/>
    <w:rsid w:val="00DE5F03"/>
    <w:rsid w:val="00DF2A43"/>
    <w:rsid w:val="00DF761C"/>
    <w:rsid w:val="00E0764C"/>
    <w:rsid w:val="00E5526A"/>
    <w:rsid w:val="00E66597"/>
    <w:rsid w:val="00E758FF"/>
    <w:rsid w:val="00E81533"/>
    <w:rsid w:val="00E82908"/>
    <w:rsid w:val="00E82B2E"/>
    <w:rsid w:val="00E82BE6"/>
    <w:rsid w:val="00E847D4"/>
    <w:rsid w:val="00EA51C4"/>
    <w:rsid w:val="00EB6A5B"/>
    <w:rsid w:val="00EC0FF8"/>
    <w:rsid w:val="00EC5DD7"/>
    <w:rsid w:val="00EC5E50"/>
    <w:rsid w:val="00ED425A"/>
    <w:rsid w:val="00ED75CB"/>
    <w:rsid w:val="00EE0B94"/>
    <w:rsid w:val="00EE3B4E"/>
    <w:rsid w:val="00F01F8D"/>
    <w:rsid w:val="00F2778E"/>
    <w:rsid w:val="00F444D3"/>
    <w:rsid w:val="00F564BB"/>
    <w:rsid w:val="00F650AD"/>
    <w:rsid w:val="00F655E2"/>
    <w:rsid w:val="00F7207C"/>
    <w:rsid w:val="00F734C2"/>
    <w:rsid w:val="00F734F6"/>
    <w:rsid w:val="00F76BE3"/>
    <w:rsid w:val="00F82C08"/>
    <w:rsid w:val="00FA6E59"/>
    <w:rsid w:val="00FB1BEA"/>
    <w:rsid w:val="00FD23AA"/>
    <w:rsid w:val="00FD23E7"/>
    <w:rsid w:val="00FD73A7"/>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0C95CA"/>
  <w15:docId w15:val="{0684A9AE-BE39-4F49-85DF-C594830E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55949"/>
    <w:pPr>
      <w:spacing w:after="240" w:line="360" w:lineRule="auto"/>
      <w:jc w:val="both"/>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28673E"/>
    <w:pPr>
      <w:keepNext/>
      <w:numPr>
        <w:ilvl w:val="3"/>
        <w:numId w:val="10"/>
      </w:numPr>
      <w:spacing w:before="240"/>
      <w:ind w:left="862" w:hanging="862"/>
      <w:outlineLvl w:val="3"/>
    </w:pPr>
    <w:rPr>
      <w:b/>
      <w:bCs/>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28673E"/>
    <w:rPr>
      <w:rFonts w:ascii="Arial" w:hAnsi="Arial"/>
      <w:b/>
      <w:bCs/>
      <w:sz w:val="24"/>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5A5C94"/>
    <w:pPr>
      <w:keepNext/>
      <w:pageBreakBefore/>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5A5C94"/>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aliases w:val="Tiivistelma"/>
    <w:uiPriority w:val="1"/>
    <w:qFormat/>
    <w:rsid w:val="00580B31"/>
    <w:rPr>
      <w:rFonts w:ascii="Arial" w:hAnsi="Arial"/>
      <w:sz w:val="24"/>
      <w:szCs w:val="24"/>
    </w:rPr>
  </w:style>
  <w:style w:type="paragraph" w:customStyle="1" w:styleId="OtsikkoIlmanNumerointia">
    <w:name w:val="OtsikkoIlmanNumerointia"/>
    <w:basedOn w:val="NoSpacing"/>
    <w:qFormat/>
    <w:rsid w:val="00872C2D"/>
    <w:pPr>
      <w:spacing w:after="240" w:line="360" w:lineRule="auto"/>
    </w:pPr>
    <w:rPr>
      <w:b/>
    </w:rPr>
  </w:style>
  <w:style w:type="paragraph" w:styleId="Caption">
    <w:name w:val="caption"/>
    <w:basedOn w:val="Default"/>
    <w:next w:val="Normal"/>
    <w:unhideWhenUsed/>
    <w:qFormat/>
    <w:rsid w:val="001340DF"/>
    <w:pPr>
      <w:spacing w:after="240"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customStyle="1" w:styleId="Kansi">
    <w:name w:val="Kansi"/>
    <w:basedOn w:val="Normal"/>
    <w:link w:val="KansiChar"/>
    <w:qFormat/>
    <w:rsid w:val="0028673E"/>
  </w:style>
  <w:style w:type="character" w:customStyle="1" w:styleId="KansiChar">
    <w:name w:val="Kansi Char"/>
    <w:basedOn w:val="DefaultParagraphFont"/>
    <w:link w:val="Kansi"/>
    <w:rsid w:val="0028673E"/>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2.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4.xml"/><Relationship Id="rId25" Type="http://schemas.openxmlformats.org/officeDocument/2006/relationships/footer" Target="footer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6.xml"/><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submissions.theseus.fi/" TargetMode="External"/><Relationship Id="rId10" Type="http://schemas.openxmlformats.org/officeDocument/2006/relationships/hyperlink" Target="http://finto.fi" TargetMode="External"/><Relationship Id="rId19" Type="http://schemas.openxmlformats.org/officeDocument/2006/relationships/header" Target="header5.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footer" Target="footer5.xml"/><Relationship Id="rId30" Type="http://schemas.openxmlformats.org/officeDocument/2006/relationships/image" Target="media/image10.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1AE4D-0704-4F36-ADD5-E4A1463D8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122</TotalTime>
  <Pages>21</Pages>
  <Words>2597</Words>
  <Characters>14807</Characters>
  <Application>Microsoft Office Word</Application>
  <DocSecurity>0</DocSecurity>
  <Lines>123</Lines>
  <Paragraphs>34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Opiskelija_Olli_opinnayteAMK</vt:lpstr>
      <vt:lpstr>Opiskelija_Olli_opinnayteAMK</vt:lpstr>
    </vt:vector>
  </TitlesOfParts>
  <Company>ratoli</Company>
  <LinksUpToDate>false</LinksUpToDate>
  <CharactersWithSpaces>17370</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Opiskelija_Olli_opinnayteAMK</dc:title>
  <dc:creator>Olli Opiskelija</dc:creator>
  <cp:lastModifiedBy>Illuminati</cp:lastModifiedBy>
  <cp:revision>17</cp:revision>
  <cp:lastPrinted>2017-04-10T08:05:00Z</cp:lastPrinted>
  <dcterms:created xsi:type="dcterms:W3CDTF">2017-04-05T07:32:00Z</dcterms:created>
  <dcterms:modified xsi:type="dcterms:W3CDTF">2017-08-29T14:46:00Z</dcterms:modified>
</cp:coreProperties>
</file>