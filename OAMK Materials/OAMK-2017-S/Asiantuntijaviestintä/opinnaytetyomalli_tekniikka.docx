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Default="00C26318" w:rsidP="004C3DE9">
      <w:pPr>
        <w:pStyle w:val="Kansi"/>
        <w:spacing w:before="3200"/>
      </w:pPr>
      <w:r w:rsidRPr="00BC3EEE">
        <w:t>Etunimi Sukunimi</w:t>
      </w:r>
    </w:p>
    <w:p w:rsidR="00A22327" w:rsidRPr="004C3DE9" w:rsidRDefault="00C26318" w:rsidP="00A22327">
      <w:pPr>
        <w:pStyle w:val="Kansi"/>
        <w:spacing w:after="0"/>
        <w:rPr>
          <w:b/>
          <w:sz w:val="28"/>
        </w:rPr>
      </w:pPr>
      <w:r w:rsidRPr="004C3DE9">
        <w:rPr>
          <w:b/>
          <w:sz w:val="28"/>
        </w:rPr>
        <w:t>OPINNÄYTETYÖN PÄÄOTSIKKO</w:t>
      </w:r>
    </w:p>
    <w:p w:rsidR="00111231" w:rsidRPr="00002342" w:rsidRDefault="00111231" w:rsidP="0028673E">
      <w:pPr>
        <w:pStyle w:val="Kansi"/>
      </w:pPr>
    </w:p>
    <w:p w:rsidR="005C0978" w:rsidRDefault="005C0978" w:rsidP="00755949"/>
    <w:p w:rsidR="00C824F1" w:rsidRPr="00C824F1" w:rsidRDefault="00C824F1" w:rsidP="00EC5E50">
      <w:pPr>
        <w:pStyle w:val="Kansi"/>
        <w:sectPr w:rsidR="00C824F1" w:rsidRPr="00C824F1" w:rsidSect="002775E7">
          <w:headerReference w:type="default" r:id="rId8"/>
          <w:pgSz w:w="11906" w:h="16838" w:code="9"/>
          <w:pgMar w:top="1418" w:right="1701" w:bottom="1418" w:left="1701" w:header="852" w:footer="851" w:gutter="0"/>
          <w:cols w:space="708"/>
          <w:docGrid w:linePitch="360"/>
        </w:sectPr>
      </w:pPr>
    </w:p>
    <w:p w:rsidR="00C26318" w:rsidRPr="004C3DE9" w:rsidRDefault="00C26318" w:rsidP="005C779E">
      <w:pPr>
        <w:spacing w:before="5520" w:after="0"/>
        <w:rPr>
          <w:b/>
          <w:sz w:val="28"/>
        </w:rPr>
      </w:pPr>
      <w:r w:rsidRPr="004C3DE9">
        <w:rPr>
          <w:b/>
          <w:sz w:val="28"/>
        </w:rPr>
        <w:lastRenderedPageBreak/>
        <w:t>OPINNÄYTETYÖN PÄÄOTSIKKO</w:t>
      </w:r>
    </w:p>
    <w:p w:rsidR="00C26318" w:rsidRPr="00B6663D" w:rsidRDefault="00C26318" w:rsidP="005C779E">
      <w:pPr>
        <w:pStyle w:val="NoSpacing"/>
        <w:tabs>
          <w:tab w:val="left" w:pos="3686"/>
        </w:tabs>
        <w:spacing w:before="6120"/>
      </w:pPr>
      <w:r w:rsidRPr="00B6663D">
        <w:tab/>
        <w:t>Etunimi Sukunimi</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t>Lukukausi (esim. Kevät) vuosi</w:t>
      </w:r>
    </w:p>
    <w:p w:rsidR="00C26318" w:rsidRPr="00B6663D" w:rsidRDefault="00C26318" w:rsidP="00580B31">
      <w:pPr>
        <w:pStyle w:val="NoSpacing"/>
        <w:tabs>
          <w:tab w:val="left" w:pos="3686"/>
        </w:tabs>
      </w:pPr>
      <w:r w:rsidRPr="00B6663D">
        <w:tab/>
      </w:r>
      <w:r w:rsidR="00170E75">
        <w:t xml:space="preserve">Kone- ja tuotantotekniikan </w:t>
      </w:r>
      <w:r w:rsidR="005C0978">
        <w:t>tutkinto-</w:t>
      </w:r>
      <w:r w:rsidR="00170E75">
        <w:t>ohjelma</w:t>
      </w:r>
    </w:p>
    <w:p w:rsidR="00C26318" w:rsidRDefault="005C0978" w:rsidP="005C0978">
      <w:pPr>
        <w:pStyle w:val="NoSpacing"/>
        <w:tabs>
          <w:tab w:val="left" w:pos="3686"/>
        </w:tabs>
      </w:pPr>
      <w:r>
        <w:tab/>
      </w:r>
      <w:r w:rsidR="00C26318" w:rsidRPr="00B6663D">
        <w:t>Oulun ammattikorkeakoulu</w:t>
      </w:r>
    </w:p>
    <w:p w:rsidR="005C0978" w:rsidRPr="00B6663D" w:rsidRDefault="005C0978" w:rsidP="00BC3EEE">
      <w:pPr>
        <w:pStyle w:val="NoSpacing"/>
        <w:tabs>
          <w:tab w:val="left" w:pos="1912"/>
          <w:tab w:val="left" w:pos="3686"/>
        </w:tabs>
      </w:pPr>
    </w:p>
    <w:p w:rsidR="00C26318" w:rsidRPr="00B6663D" w:rsidRDefault="00C26318" w:rsidP="00755949"/>
    <w:p w:rsidR="00C26318" w:rsidRPr="00B6663D" w:rsidRDefault="00C26318" w:rsidP="00755949">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55949">
      <w:pPr>
        <w:pStyle w:val="Title"/>
      </w:pPr>
      <w:bookmarkStart w:id="0" w:name="_Toc47976543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5C0978" w:rsidP="0045001F">
      <w:pPr>
        <w:pStyle w:val="NoSpacing"/>
      </w:pPr>
      <w:r>
        <w:t>Tutkinto-</w:t>
      </w:r>
      <w:r w:rsidR="00170E75">
        <w:t>ohjelma, suuntautumisvaihtoehto</w:t>
      </w:r>
    </w:p>
    <w:p w:rsidR="00D77D64" w:rsidRPr="00421D33" w:rsidRDefault="00D77D64" w:rsidP="0045001F">
      <w:pPr>
        <w:pStyle w:val="NoSpacing"/>
      </w:pPr>
    </w:p>
    <w:p w:rsidR="00D77D64" w:rsidRPr="00421D33" w:rsidRDefault="004D1D37" w:rsidP="0045001F">
      <w:pPr>
        <w:pStyle w:val="NoSpacing"/>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-17145</wp:posOffset>
                </wp:positionH>
                <wp:positionV relativeFrom="paragraph">
                  <wp:posOffset>40639</wp:posOffset>
                </wp:positionV>
                <wp:extent cx="5372100" cy="0"/>
                <wp:effectExtent l="0" t="0" r="0" b="0"/>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3366B" id="Line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6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8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" strokeweight=".5pt"/>
            </w:pict>
          </mc:Fallback>
        </mc:AlternateContent>
      </w:r>
    </w:p>
    <w:p w:rsidR="00D77D64" w:rsidRPr="00421D33" w:rsidRDefault="00D77D64" w:rsidP="0045001F">
      <w:pPr>
        <w:pStyle w:val="NoSpacing"/>
      </w:pPr>
      <w:r w:rsidRPr="00421D33">
        <w:t>Tekijä(t):</w:t>
      </w:r>
    </w:p>
    <w:p w:rsidR="00D77D64" w:rsidRPr="00421D33" w:rsidRDefault="00D77D64" w:rsidP="0045001F">
      <w:pPr>
        <w:pStyle w:val="NoSpacing"/>
      </w:pPr>
      <w:r w:rsidRPr="00421D33">
        <w:t>Opinnäytetyön nimi:</w:t>
      </w:r>
    </w:p>
    <w:p w:rsidR="00D77D64" w:rsidRPr="00421D33" w:rsidRDefault="00A22327" w:rsidP="0045001F">
      <w:pPr>
        <w:pStyle w:val="NoSpacing"/>
      </w:pPr>
      <w:r>
        <w:t>Työn ohjaaja(t):</w:t>
      </w:r>
    </w:p>
    <w:p w:rsidR="005C0978" w:rsidRDefault="00D77D64" w:rsidP="0045001F">
      <w:pPr>
        <w:pStyle w:val="NoSpacing"/>
      </w:pPr>
      <w:r w:rsidRPr="00421D33">
        <w:t>Työn val</w:t>
      </w:r>
      <w:r w:rsidR="00A22327">
        <w:t>mistumislukukausi ja -vuosi:</w:t>
      </w:r>
    </w:p>
    <w:p w:rsidR="00D77D64" w:rsidRPr="00421D33" w:rsidRDefault="00D77D64" w:rsidP="0045001F">
      <w:pPr>
        <w:pStyle w:val="NoSpacing"/>
      </w:pP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4D1D37" w:rsidP="0045001F">
      <w:pPr>
        <w:pStyle w:val="NoSpacing"/>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-17145</wp:posOffset>
                </wp:positionH>
                <wp:positionV relativeFrom="paragraph">
                  <wp:posOffset>1904</wp:posOffset>
                </wp:positionV>
                <wp:extent cx="5372100"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B88A6" id="Line 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kG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BZ7kGEwIA&#10;ACkEAAAOAAAAAAAAAAAAAAAAAC4CAABkcnMvZTJvRG9jLnhtbFBLAQItABQABgAIAAAAIQBYNIPw&#10;2AAAAAQBAAAPAAAAAAAAAAAAAAAAAG0EAABkcnMvZG93bnJldi54bWxQSwUGAAAAAAQABADzAAAA&#10;cgU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98404B">
      <w:pPr>
        <w:pStyle w:val="NoSpacing"/>
        <w:tabs>
          <w:tab w:val="left" w:pos="2775"/>
        </w:tabs>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ED75CB" w:rsidRDefault="00ED75CB" w:rsidP="00BC3EEE">
      <w:pPr>
        <w:pStyle w:val="NoSpacing"/>
      </w:pPr>
    </w:p>
    <w:p w:rsidR="00ED75CB" w:rsidRDefault="00ED75CB" w:rsidP="00BC3EEE">
      <w:pPr>
        <w:pStyle w:val="NoSpacing"/>
      </w:pPr>
    </w:p>
    <w:p w:rsidR="00ED75CB" w:rsidRDefault="00ED75CB"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4D1D37" w:rsidP="0045001F">
      <w:pPr>
        <w:pStyle w:val="NoSpacing"/>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-17145</wp:posOffset>
                </wp:positionH>
                <wp:positionV relativeFrom="paragraph">
                  <wp:posOffset>33654</wp:posOffset>
                </wp:positionV>
                <wp:extent cx="5372100" cy="0"/>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E1D58" id="Line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SG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Byj0SG&#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98404B" w:rsidRDefault="009B6169" w:rsidP="0098404B">
      <w:pPr>
        <w:pStyle w:val="NoSpacing"/>
      </w:pPr>
      <w:r>
        <w:t>(</w:t>
      </w:r>
      <w:r w:rsidR="004C3DE9">
        <w:t>Valitse</w:t>
      </w:r>
      <w:r w:rsidR="00F444D3" w:rsidRPr="0045001F">
        <w:t xml:space="preserve"> 3–7 kpl työtäsi kuvaav</w:t>
      </w:r>
      <w:r w:rsidR="009F09D2">
        <w:t>i</w:t>
      </w:r>
      <w:r w:rsidR="00F444D3" w:rsidRPr="0045001F">
        <w:t>a</w:t>
      </w:r>
      <w:r w:rsidR="00F444D3" w:rsidRPr="00ED75CB">
        <w:t xml:space="preserve"> </w:t>
      </w:r>
      <w:r w:rsidR="009F09D2" w:rsidRPr="00ED75CB">
        <w:t xml:space="preserve">vakiintuneita </w:t>
      </w:r>
      <w:r w:rsidR="00F444D3" w:rsidRPr="0045001F">
        <w:t>asiasan</w:t>
      </w:r>
      <w:r w:rsidR="004C3DE9">
        <w:t>oj</w:t>
      </w:r>
      <w:r w:rsidR="00F444D3" w:rsidRPr="0045001F">
        <w:t>a</w:t>
      </w:r>
      <w:r w:rsidR="00F444D3" w:rsidRPr="00421D33">
        <w:rPr>
          <w:i/>
        </w:rPr>
        <w:t xml:space="preserve">. </w:t>
      </w:r>
      <w:r w:rsidR="00F444D3" w:rsidRPr="00002342">
        <w:t xml:space="preserve">Käytä hyväksesi esimerkiksi </w:t>
      </w:r>
      <w:r w:rsidR="00002342" w:rsidRPr="00002342">
        <w:t xml:space="preserve">sanasto- ja ontologiapalvelu Fintoa </w:t>
      </w:r>
      <w:r w:rsidR="004C3DE9">
        <w:t>(</w:t>
      </w:r>
      <w:hyperlink r:id="rId10" w:history="1">
        <w:r w:rsidR="004C3DE9" w:rsidRPr="00A0450D">
          <w:rPr>
            <w:rStyle w:val="Hyperlink"/>
          </w:rPr>
          <w:t>http://finto.fi</w:t>
        </w:r>
      </w:hyperlink>
      <w:r w:rsidR="004C3DE9">
        <w:t>),</w:t>
      </w:r>
      <w:r w:rsidR="00002342" w:rsidRPr="00002342">
        <w:t xml:space="preserve"> </w:t>
      </w:r>
      <w:r w:rsidR="00F444D3" w:rsidRPr="00002342">
        <w:t>yleistä suomalaista asiasanastoa YS</w:t>
      </w:r>
      <w:r w:rsidRPr="00002342">
        <w:t>A</w:t>
      </w:r>
      <w:r w:rsidR="004C3DE9">
        <w:t xml:space="preserve"> ja ammattialan sanastoja</w:t>
      </w:r>
      <w:r w:rsidR="009F09D2">
        <w:t xml:space="preserve"> ja lähteitä</w:t>
      </w:r>
      <w:r w:rsidR="004C3DE9">
        <w:t>.)</w:t>
      </w:r>
    </w:p>
    <w:p w:rsidR="006D1E6E" w:rsidRPr="00C02DB2" w:rsidRDefault="00F444D3" w:rsidP="005A5C94">
      <w:pPr>
        <w:pStyle w:val="Title"/>
        <w:rPr>
          <w:lang w:val="en-US"/>
        </w:rPr>
      </w:pPr>
      <w:bookmarkStart w:id="1" w:name="_Toc479765432"/>
      <w:r w:rsidRPr="00A22327">
        <w:rPr>
          <w:lang w:val="en-US"/>
        </w:rPr>
        <w:lastRenderedPageBreak/>
        <w:t>A</w:t>
      </w:r>
      <w:r w:rsidR="006D1E6E" w:rsidRPr="00A22327">
        <w:rPr>
          <w:lang w:val="en-US"/>
        </w:rPr>
        <w:t>BSTRACT</w:t>
      </w:r>
      <w:bookmarkEnd w:id="1"/>
      <w:r w:rsidR="006D1E6E" w:rsidRPr="00C02DB2">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4D1D37" w:rsidP="00580B31">
      <w:pPr>
        <w:pStyle w:val="NoSpacing"/>
        <w:rPr>
          <w:lang w:val="en-US"/>
        </w:rPr>
      </w:pP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-17145</wp:posOffset>
                </wp:positionH>
                <wp:positionV relativeFrom="paragraph">
                  <wp:posOffset>40639</wp:posOffset>
                </wp:positionV>
                <wp:extent cx="53721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720FC" id="Line 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dUEg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Hb1XVB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111231" w:rsidRDefault="006D1E6E" w:rsidP="00580B31">
      <w:pPr>
        <w:pStyle w:val="NoSpacing"/>
        <w:rPr>
          <w:lang w:val="en-US"/>
        </w:rPr>
      </w:pPr>
      <w:r w:rsidRPr="00421D33">
        <w:rPr>
          <w:lang w:val="en-US"/>
        </w:rPr>
        <w:t>Term and year wh</w:t>
      </w:r>
      <w:r w:rsidR="00A22327">
        <w:rPr>
          <w:lang w:val="en-US"/>
        </w:rPr>
        <w:t>en the thesis was submitted:</w:t>
      </w:r>
    </w:p>
    <w:p w:rsidR="006D1E6E" w:rsidRPr="00C02DB2" w:rsidRDefault="00170E75" w:rsidP="00580B31">
      <w:pPr>
        <w:pStyle w:val="NoSpacing"/>
      </w:pPr>
      <w:r w:rsidRPr="00C02DB2">
        <w:t>P</w:t>
      </w:r>
      <w:r w:rsidR="006D1E6E" w:rsidRPr="00C02DB2">
        <w:t>ages:</w:t>
      </w:r>
      <w:r w:rsidRPr="00C02DB2">
        <w:t xml:space="preserve"> 60 + 5 appendices</w:t>
      </w:r>
    </w:p>
    <w:p w:rsidR="00170E75" w:rsidRPr="00C02DB2" w:rsidRDefault="00170E75" w:rsidP="00580B31">
      <w:pPr>
        <w:pStyle w:val="NoSpacing"/>
      </w:pPr>
    </w:p>
    <w:p w:rsidR="006D1E6E" w:rsidRPr="00C02DB2" w:rsidRDefault="004D1D37" w:rsidP="00580B31">
      <w:pPr>
        <w:pStyle w:val="NoSpacing"/>
      </w:pP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-17145</wp:posOffset>
                </wp:positionH>
                <wp:positionV relativeFrom="paragraph">
                  <wp:posOffset>1904</wp:posOffset>
                </wp:positionV>
                <wp:extent cx="53721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497EF" id="Line 5"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7+K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z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DULv4o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A8364B" w:rsidRDefault="00473FCC"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473FCC" w:rsidRPr="00A8364B" w:rsidRDefault="00473FCC" w:rsidP="00580B31">
      <w:pPr>
        <w:pStyle w:val="NoSpacing"/>
        <w:rPr>
          <w:lang w:val="en-US"/>
        </w:rPr>
      </w:pPr>
    </w:p>
    <w:p w:rsidR="00F444D3" w:rsidRPr="00A8364B" w:rsidRDefault="004D1D37" w:rsidP="00580B31">
      <w:pPr>
        <w:pStyle w:val="NoSpacing"/>
        <w:rPr>
          <w:sz w:val="22"/>
          <w:szCs w:val="22"/>
          <w:lang w:val="en-US"/>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-17145</wp:posOffset>
                </wp:positionH>
                <wp:positionV relativeFrom="paragraph">
                  <wp:posOffset>33654</wp:posOffset>
                </wp:positionV>
                <wp:extent cx="5372100" cy="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D3F6C" id="Line 1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RS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jTXU&#10;UhUCAAApBAAADgAAAAAAAAAAAAAAAAAuAgAAZHJzL2Uyb0RvYy54bWxQSwECLQAUAAYACAAAACEA&#10;2/psBtoAAAAGAQAADwAAAAAAAAAAAAAAAABvBAAAZHJzL2Rvd25yZXYueG1sUEsFBgAAAAAEAAQA&#10;8wAAAHYFAAAAAA==&#10;" strokeweight=".5pt"/>
            </w:pict>
          </mc:Fallback>
        </mc:AlternateContent>
      </w:r>
    </w:p>
    <w:p w:rsidR="00F444D3" w:rsidRPr="00EC5E50" w:rsidRDefault="00F444D3" w:rsidP="00580B31">
      <w:pPr>
        <w:pStyle w:val="NoSpacing"/>
      </w:pPr>
      <w:r w:rsidRPr="00EC5E50">
        <w:t>Keywords:</w:t>
      </w:r>
      <w:r w:rsidR="00DE570A" w:rsidRPr="00EC5E50">
        <w:t xml:space="preserve"> x, x, x</w:t>
      </w:r>
    </w:p>
    <w:p w:rsidR="00ED75CB" w:rsidRPr="00ED75CB" w:rsidRDefault="00ED75CB" w:rsidP="00ED75CB">
      <w:pPr>
        <w:pStyle w:val="NoSpacing"/>
      </w:pPr>
      <w:r w:rsidRPr="00ED75CB">
        <w:t xml:space="preserve">(Käytä alan vakiintuneita asiasanoja ja käsitteitä. Niitä voi tarkistaa muun </w:t>
      </w:r>
      <w:r>
        <w:br/>
      </w:r>
      <w:r w:rsidRPr="00ED75CB">
        <w:t xml:space="preserve">muassa Oamkin kirjaston alakohtaisten tiedonhakuoppaiden esittämistä aineistoista, sanakirjoista ja tietokannoista. Esimerkiksi Ebsco-tietokanta ehdottaa hakutoiminnossa käyttäjälle englanninkielisiä </w:t>
      </w:r>
      <w:r w:rsidR="00A8364B">
        <w:t>asia</w:t>
      </w:r>
      <w:r w:rsidRPr="00ED75CB">
        <w:t>sanoja.)</w:t>
      </w:r>
    </w:p>
    <w:p w:rsidR="00F564BB" w:rsidRPr="00A22327" w:rsidRDefault="00F564BB" w:rsidP="00ED75CB">
      <w:pPr>
        <w:pStyle w:val="Title"/>
      </w:pPr>
      <w:bookmarkStart w:id="2" w:name="_Toc479765433"/>
      <w:r w:rsidRPr="00A22327">
        <w:lastRenderedPageBreak/>
        <w:t>ALKULAUSE</w:t>
      </w:r>
      <w:bookmarkEnd w:id="2"/>
    </w:p>
    <w:p w:rsidR="00111231" w:rsidRDefault="00111231" w:rsidP="00755949">
      <w:r w:rsidRPr="00B6663D">
        <w:t>Korvaa nämä tekstit omillasi</w:t>
      </w:r>
      <w:r>
        <w:t>.</w:t>
      </w:r>
    </w:p>
    <w:p w:rsidR="00F564BB" w:rsidRDefault="00170E75" w:rsidP="00755949">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w:t>
      </w:r>
    </w:p>
    <w:p w:rsidR="00111231" w:rsidRPr="00ED75CB" w:rsidRDefault="009F09D2" w:rsidP="00755949">
      <w:pPr>
        <w:rPr>
          <w:rFonts w:cs="Arial"/>
        </w:rPr>
      </w:pPr>
      <w:r w:rsidRPr="00ED75CB">
        <w:rPr>
          <w:rFonts w:cs="Arial"/>
        </w:rPr>
        <w:t>Alkusanojen alle lisätään päiväys ja oma nimi.</w:t>
      </w:r>
    </w:p>
    <w:p w:rsidR="00B24FC1" w:rsidRPr="00B6663D" w:rsidRDefault="00B24FC1" w:rsidP="00755949">
      <w:pPr>
        <w:pStyle w:val="Title"/>
      </w:pPr>
      <w:bookmarkStart w:id="3" w:name="_Toc479765434"/>
      <w:r w:rsidRPr="00B6663D">
        <w:lastRenderedPageBreak/>
        <w:t>SISÄLLYS</w:t>
      </w:r>
      <w:bookmarkEnd w:id="3"/>
    </w:p>
    <w:p w:rsidR="00700704" w:rsidRDefault="00005444">
      <w:pPr>
        <w:pStyle w:val="TOC1"/>
        <w:rPr>
          <w:rFonts w:asciiTheme="minorHAnsi" w:eastAsiaTheme="minorEastAsia" w:hAnsiTheme="minorHAnsi" w:cstheme="minorBidi"/>
          <w:caps w:val="0"/>
          <w:noProof/>
          <w:sz w:val="22"/>
          <w:szCs w:val="22"/>
        </w:rPr>
      </w:pPr>
      <w:r>
        <w:rPr>
          <w:rFonts w:cs="Arial"/>
        </w:rPr>
        <w:fldChar w:fldCharType="begin"/>
      </w:r>
      <w:r w:rsidR="00030613">
        <w:rPr>
          <w:rFonts w:cs="Arial"/>
        </w:rPr>
        <w:instrText xml:space="preserve"> TOC \o "1-3" \h \z \t "Title;1" </w:instrText>
      </w:r>
      <w:r>
        <w:rPr>
          <w:rFonts w:cs="Arial"/>
        </w:rPr>
        <w:fldChar w:fldCharType="separate"/>
      </w:r>
      <w:hyperlink w:anchor="_Toc479765431" w:history="1">
        <w:r w:rsidR="00700704" w:rsidRPr="00AB2DD4">
          <w:rPr>
            <w:rStyle w:val="Hyperlink"/>
            <w:noProof/>
          </w:rPr>
          <w:t>TIIVISTELMÄ</w:t>
        </w:r>
        <w:r w:rsidR="00700704">
          <w:rPr>
            <w:noProof/>
            <w:webHidden/>
          </w:rPr>
          <w:tab/>
        </w:r>
        <w:r w:rsidR="00700704">
          <w:rPr>
            <w:noProof/>
            <w:webHidden/>
          </w:rPr>
          <w:fldChar w:fldCharType="begin"/>
        </w:r>
        <w:r w:rsidR="00700704">
          <w:rPr>
            <w:noProof/>
            <w:webHidden/>
          </w:rPr>
          <w:instrText xml:space="preserve"> PAGEREF _Toc479765431 \h </w:instrText>
        </w:r>
        <w:r w:rsidR="00700704">
          <w:rPr>
            <w:noProof/>
            <w:webHidden/>
          </w:rPr>
        </w:r>
        <w:r w:rsidR="00700704">
          <w:rPr>
            <w:noProof/>
            <w:webHidden/>
          </w:rPr>
          <w:fldChar w:fldCharType="separate"/>
        </w:r>
        <w:r w:rsidR="00700704">
          <w:rPr>
            <w:noProof/>
            <w:webHidden/>
          </w:rPr>
          <w:t>3</w:t>
        </w:r>
        <w:r w:rsidR="00700704">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32" w:history="1">
        <w:r w:rsidRPr="00AB2DD4">
          <w:rPr>
            <w:rStyle w:val="Hyperlink"/>
            <w:noProof/>
            <w:lang w:val="en-US"/>
          </w:rPr>
          <w:t>ABSTRACT</w:t>
        </w:r>
        <w:r>
          <w:rPr>
            <w:noProof/>
            <w:webHidden/>
          </w:rPr>
          <w:tab/>
        </w:r>
        <w:r>
          <w:rPr>
            <w:noProof/>
            <w:webHidden/>
          </w:rPr>
          <w:fldChar w:fldCharType="begin"/>
        </w:r>
        <w:r>
          <w:rPr>
            <w:noProof/>
            <w:webHidden/>
          </w:rPr>
          <w:instrText xml:space="preserve"> PAGEREF _Toc479765432 \h </w:instrText>
        </w:r>
        <w:r>
          <w:rPr>
            <w:noProof/>
            <w:webHidden/>
          </w:rPr>
        </w:r>
        <w:r>
          <w:rPr>
            <w:noProof/>
            <w:webHidden/>
          </w:rPr>
          <w:fldChar w:fldCharType="separate"/>
        </w:r>
        <w:r>
          <w:rPr>
            <w:noProof/>
            <w:webHidden/>
          </w:rPr>
          <w:t>4</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33" w:history="1">
        <w:r w:rsidRPr="00AB2DD4">
          <w:rPr>
            <w:rStyle w:val="Hyperlink"/>
            <w:noProof/>
          </w:rPr>
          <w:t>ALKULAUSE</w:t>
        </w:r>
        <w:r>
          <w:rPr>
            <w:noProof/>
            <w:webHidden/>
          </w:rPr>
          <w:tab/>
        </w:r>
        <w:r>
          <w:rPr>
            <w:noProof/>
            <w:webHidden/>
          </w:rPr>
          <w:fldChar w:fldCharType="begin"/>
        </w:r>
        <w:r>
          <w:rPr>
            <w:noProof/>
            <w:webHidden/>
          </w:rPr>
          <w:instrText xml:space="preserve"> PAGEREF _Toc479765433 \h </w:instrText>
        </w:r>
        <w:r>
          <w:rPr>
            <w:noProof/>
            <w:webHidden/>
          </w:rPr>
        </w:r>
        <w:r>
          <w:rPr>
            <w:noProof/>
            <w:webHidden/>
          </w:rPr>
          <w:fldChar w:fldCharType="separate"/>
        </w:r>
        <w:r>
          <w:rPr>
            <w:noProof/>
            <w:webHidden/>
          </w:rPr>
          <w:t>5</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34" w:history="1">
        <w:r w:rsidRPr="00AB2DD4">
          <w:rPr>
            <w:rStyle w:val="Hyperlink"/>
            <w:noProof/>
          </w:rPr>
          <w:t>SISÄLLYS</w:t>
        </w:r>
        <w:r>
          <w:rPr>
            <w:noProof/>
            <w:webHidden/>
          </w:rPr>
          <w:tab/>
        </w:r>
        <w:r>
          <w:rPr>
            <w:noProof/>
            <w:webHidden/>
          </w:rPr>
          <w:fldChar w:fldCharType="begin"/>
        </w:r>
        <w:r>
          <w:rPr>
            <w:noProof/>
            <w:webHidden/>
          </w:rPr>
          <w:instrText xml:space="preserve"> PAGEREF _Toc479765434 \h </w:instrText>
        </w:r>
        <w:r>
          <w:rPr>
            <w:noProof/>
            <w:webHidden/>
          </w:rPr>
        </w:r>
        <w:r>
          <w:rPr>
            <w:noProof/>
            <w:webHidden/>
          </w:rPr>
          <w:fldChar w:fldCharType="separate"/>
        </w:r>
        <w:r>
          <w:rPr>
            <w:noProof/>
            <w:webHidden/>
          </w:rPr>
          <w:t>6</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35" w:history="1">
        <w:r w:rsidRPr="00AB2DD4">
          <w:rPr>
            <w:rStyle w:val="Hyperlink"/>
            <w:noProof/>
          </w:rPr>
          <w:t>SANASTO</w:t>
        </w:r>
        <w:r>
          <w:rPr>
            <w:noProof/>
            <w:webHidden/>
          </w:rPr>
          <w:tab/>
        </w:r>
        <w:r>
          <w:rPr>
            <w:noProof/>
            <w:webHidden/>
          </w:rPr>
          <w:fldChar w:fldCharType="begin"/>
        </w:r>
        <w:r>
          <w:rPr>
            <w:noProof/>
            <w:webHidden/>
          </w:rPr>
          <w:instrText xml:space="preserve"> PAGEREF _Toc479765435 \h </w:instrText>
        </w:r>
        <w:r>
          <w:rPr>
            <w:noProof/>
            <w:webHidden/>
          </w:rPr>
        </w:r>
        <w:r>
          <w:rPr>
            <w:noProof/>
            <w:webHidden/>
          </w:rPr>
          <w:fldChar w:fldCharType="separate"/>
        </w:r>
        <w:r>
          <w:rPr>
            <w:noProof/>
            <w:webHidden/>
          </w:rPr>
          <w:t>7</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36" w:history="1">
        <w:r w:rsidRPr="00AB2DD4">
          <w:rPr>
            <w:rStyle w:val="Hyperlink"/>
            <w:noProof/>
          </w:rPr>
          <w:t>1 Johdanto</w:t>
        </w:r>
        <w:r>
          <w:rPr>
            <w:noProof/>
            <w:webHidden/>
          </w:rPr>
          <w:tab/>
        </w:r>
        <w:r>
          <w:rPr>
            <w:noProof/>
            <w:webHidden/>
          </w:rPr>
          <w:fldChar w:fldCharType="begin"/>
        </w:r>
        <w:r>
          <w:rPr>
            <w:noProof/>
            <w:webHidden/>
          </w:rPr>
          <w:instrText xml:space="preserve"> PAGEREF _Toc479765436 \h </w:instrText>
        </w:r>
        <w:r>
          <w:rPr>
            <w:noProof/>
            <w:webHidden/>
          </w:rPr>
        </w:r>
        <w:r>
          <w:rPr>
            <w:noProof/>
            <w:webHidden/>
          </w:rPr>
          <w:fldChar w:fldCharType="separate"/>
        </w:r>
        <w:r>
          <w:rPr>
            <w:noProof/>
            <w:webHidden/>
          </w:rPr>
          <w:t>8</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37" w:history="1">
        <w:r w:rsidRPr="00AB2DD4">
          <w:rPr>
            <w:rStyle w:val="Hyperlink"/>
            <w:noProof/>
          </w:rPr>
          <w:t>2 PÄÄLUKU</w:t>
        </w:r>
        <w:r>
          <w:rPr>
            <w:noProof/>
            <w:webHidden/>
          </w:rPr>
          <w:tab/>
        </w:r>
        <w:r>
          <w:rPr>
            <w:noProof/>
            <w:webHidden/>
          </w:rPr>
          <w:fldChar w:fldCharType="begin"/>
        </w:r>
        <w:r>
          <w:rPr>
            <w:noProof/>
            <w:webHidden/>
          </w:rPr>
          <w:instrText xml:space="preserve"> PAGEREF _Toc479765437 \h </w:instrText>
        </w:r>
        <w:r>
          <w:rPr>
            <w:noProof/>
            <w:webHidden/>
          </w:rPr>
        </w:r>
        <w:r>
          <w:rPr>
            <w:noProof/>
            <w:webHidden/>
          </w:rPr>
          <w:fldChar w:fldCharType="separate"/>
        </w:r>
        <w:r>
          <w:rPr>
            <w:noProof/>
            <w:webHidden/>
          </w:rPr>
          <w:t>9</w:t>
        </w:r>
        <w:r>
          <w:rPr>
            <w:noProof/>
            <w:webHidden/>
          </w:rPr>
          <w:fldChar w:fldCharType="end"/>
        </w:r>
      </w:hyperlink>
    </w:p>
    <w:p w:rsidR="00700704" w:rsidRDefault="00700704">
      <w:pPr>
        <w:pStyle w:val="TOC2"/>
        <w:rPr>
          <w:rFonts w:asciiTheme="minorHAnsi" w:eastAsiaTheme="minorEastAsia" w:hAnsiTheme="minorHAnsi" w:cstheme="minorBidi"/>
          <w:sz w:val="22"/>
          <w:szCs w:val="22"/>
        </w:rPr>
      </w:pPr>
      <w:hyperlink w:anchor="_Toc479765438" w:history="1">
        <w:r w:rsidRPr="00AB2DD4">
          <w:rPr>
            <w:rStyle w:val="Hyperlink"/>
          </w:rPr>
          <w:t>2.1 Ensimmäinen väliotsikko</w:t>
        </w:r>
        <w:r>
          <w:rPr>
            <w:webHidden/>
          </w:rPr>
          <w:tab/>
        </w:r>
        <w:r>
          <w:rPr>
            <w:webHidden/>
          </w:rPr>
          <w:fldChar w:fldCharType="begin"/>
        </w:r>
        <w:r>
          <w:rPr>
            <w:webHidden/>
          </w:rPr>
          <w:instrText xml:space="preserve"> PAGEREF _Toc479765438 \h </w:instrText>
        </w:r>
        <w:r>
          <w:rPr>
            <w:webHidden/>
          </w:rPr>
        </w:r>
        <w:r>
          <w:rPr>
            <w:webHidden/>
          </w:rPr>
          <w:fldChar w:fldCharType="separate"/>
        </w:r>
        <w:r>
          <w:rPr>
            <w:webHidden/>
          </w:rPr>
          <w:t>9</w:t>
        </w:r>
        <w:r>
          <w:rPr>
            <w:webHidden/>
          </w:rPr>
          <w:fldChar w:fldCharType="end"/>
        </w:r>
      </w:hyperlink>
    </w:p>
    <w:p w:rsidR="00700704" w:rsidRDefault="00700704">
      <w:pPr>
        <w:pStyle w:val="TOC2"/>
        <w:rPr>
          <w:rFonts w:asciiTheme="minorHAnsi" w:eastAsiaTheme="minorEastAsia" w:hAnsiTheme="minorHAnsi" w:cstheme="minorBidi"/>
          <w:sz w:val="22"/>
          <w:szCs w:val="22"/>
        </w:rPr>
      </w:pPr>
      <w:hyperlink w:anchor="_Toc479765439" w:history="1">
        <w:r w:rsidRPr="00AB2DD4">
          <w:rPr>
            <w:rStyle w:val="Hyperlink"/>
          </w:rPr>
          <w:t>2.2 Toinen väliotsikko</w:t>
        </w:r>
        <w:r>
          <w:rPr>
            <w:webHidden/>
          </w:rPr>
          <w:tab/>
        </w:r>
        <w:r>
          <w:rPr>
            <w:webHidden/>
          </w:rPr>
          <w:fldChar w:fldCharType="begin"/>
        </w:r>
        <w:r>
          <w:rPr>
            <w:webHidden/>
          </w:rPr>
          <w:instrText xml:space="preserve"> PAGEREF _Toc479765439 \h </w:instrText>
        </w:r>
        <w:r>
          <w:rPr>
            <w:webHidden/>
          </w:rPr>
        </w:r>
        <w:r>
          <w:rPr>
            <w:webHidden/>
          </w:rPr>
          <w:fldChar w:fldCharType="separate"/>
        </w:r>
        <w:r>
          <w:rPr>
            <w:webHidden/>
          </w:rPr>
          <w:t>9</w:t>
        </w:r>
        <w:r>
          <w:rPr>
            <w:webHidden/>
          </w:rPr>
          <w:fldChar w:fldCharType="end"/>
        </w:r>
      </w:hyperlink>
    </w:p>
    <w:p w:rsidR="00700704" w:rsidRDefault="00700704">
      <w:pPr>
        <w:pStyle w:val="TOC3"/>
        <w:rPr>
          <w:rFonts w:asciiTheme="minorHAnsi" w:eastAsiaTheme="minorEastAsia" w:hAnsiTheme="minorHAnsi" w:cstheme="minorBidi"/>
          <w:sz w:val="22"/>
          <w:szCs w:val="22"/>
        </w:rPr>
      </w:pPr>
      <w:hyperlink w:anchor="_Toc479765440" w:history="1">
        <w:r w:rsidRPr="00AB2DD4">
          <w:rPr>
            <w:rStyle w:val="Hyperlink"/>
          </w:rPr>
          <w:t>2.2.1 Ensimmäinen alaotsikko</w:t>
        </w:r>
        <w:r>
          <w:rPr>
            <w:webHidden/>
          </w:rPr>
          <w:tab/>
        </w:r>
        <w:r>
          <w:rPr>
            <w:webHidden/>
          </w:rPr>
          <w:fldChar w:fldCharType="begin"/>
        </w:r>
        <w:r>
          <w:rPr>
            <w:webHidden/>
          </w:rPr>
          <w:instrText xml:space="preserve"> PAGEREF _Toc479765440 \h </w:instrText>
        </w:r>
        <w:r>
          <w:rPr>
            <w:webHidden/>
          </w:rPr>
        </w:r>
        <w:r>
          <w:rPr>
            <w:webHidden/>
          </w:rPr>
          <w:fldChar w:fldCharType="separate"/>
        </w:r>
        <w:r>
          <w:rPr>
            <w:webHidden/>
          </w:rPr>
          <w:t>10</w:t>
        </w:r>
        <w:r>
          <w:rPr>
            <w:webHidden/>
          </w:rPr>
          <w:fldChar w:fldCharType="end"/>
        </w:r>
      </w:hyperlink>
    </w:p>
    <w:p w:rsidR="00700704" w:rsidRDefault="00700704">
      <w:pPr>
        <w:pStyle w:val="TOC3"/>
        <w:rPr>
          <w:rFonts w:asciiTheme="minorHAnsi" w:eastAsiaTheme="minorEastAsia" w:hAnsiTheme="minorHAnsi" w:cstheme="minorBidi"/>
          <w:sz w:val="22"/>
          <w:szCs w:val="22"/>
        </w:rPr>
      </w:pPr>
      <w:hyperlink w:anchor="_Toc479765441" w:history="1">
        <w:r w:rsidRPr="00AB2DD4">
          <w:rPr>
            <w:rStyle w:val="Hyperlink"/>
          </w:rPr>
          <w:t>2.2.2 Toinen alaotsikko</w:t>
        </w:r>
        <w:r>
          <w:rPr>
            <w:webHidden/>
          </w:rPr>
          <w:tab/>
        </w:r>
        <w:r>
          <w:rPr>
            <w:webHidden/>
          </w:rPr>
          <w:fldChar w:fldCharType="begin"/>
        </w:r>
        <w:r>
          <w:rPr>
            <w:webHidden/>
          </w:rPr>
          <w:instrText xml:space="preserve"> PAGEREF _Toc479765441 \h </w:instrText>
        </w:r>
        <w:r>
          <w:rPr>
            <w:webHidden/>
          </w:rPr>
        </w:r>
        <w:r>
          <w:rPr>
            <w:webHidden/>
          </w:rPr>
          <w:fldChar w:fldCharType="separate"/>
        </w:r>
        <w:r>
          <w:rPr>
            <w:webHidden/>
          </w:rPr>
          <w:t>10</w:t>
        </w:r>
        <w:r>
          <w:rPr>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42" w:history="1">
        <w:r w:rsidRPr="00AB2DD4">
          <w:rPr>
            <w:rStyle w:val="Hyperlink"/>
            <w:noProof/>
          </w:rPr>
          <w:t>3 PÄÄLUKU</w:t>
        </w:r>
        <w:r>
          <w:rPr>
            <w:noProof/>
            <w:webHidden/>
          </w:rPr>
          <w:tab/>
        </w:r>
        <w:r>
          <w:rPr>
            <w:noProof/>
            <w:webHidden/>
          </w:rPr>
          <w:fldChar w:fldCharType="begin"/>
        </w:r>
        <w:r>
          <w:rPr>
            <w:noProof/>
            <w:webHidden/>
          </w:rPr>
          <w:instrText xml:space="preserve"> PAGEREF _Toc479765442 \h </w:instrText>
        </w:r>
        <w:r>
          <w:rPr>
            <w:noProof/>
            <w:webHidden/>
          </w:rPr>
        </w:r>
        <w:r>
          <w:rPr>
            <w:noProof/>
            <w:webHidden/>
          </w:rPr>
          <w:fldChar w:fldCharType="separate"/>
        </w:r>
        <w:r>
          <w:rPr>
            <w:noProof/>
            <w:webHidden/>
          </w:rPr>
          <w:t>11</w:t>
        </w:r>
        <w:r>
          <w:rPr>
            <w:noProof/>
            <w:webHidden/>
          </w:rPr>
          <w:fldChar w:fldCharType="end"/>
        </w:r>
      </w:hyperlink>
    </w:p>
    <w:p w:rsidR="00700704" w:rsidRDefault="00700704">
      <w:pPr>
        <w:pStyle w:val="TOC2"/>
        <w:rPr>
          <w:rFonts w:asciiTheme="minorHAnsi" w:eastAsiaTheme="minorEastAsia" w:hAnsiTheme="minorHAnsi" w:cstheme="minorBidi"/>
          <w:sz w:val="22"/>
          <w:szCs w:val="22"/>
        </w:rPr>
      </w:pPr>
      <w:hyperlink w:anchor="_Toc479765443" w:history="1">
        <w:r w:rsidRPr="00AB2DD4">
          <w:rPr>
            <w:rStyle w:val="Hyperlink"/>
          </w:rPr>
          <w:t>3.1 Taulukot</w:t>
        </w:r>
        <w:r>
          <w:rPr>
            <w:webHidden/>
          </w:rPr>
          <w:tab/>
        </w:r>
        <w:r>
          <w:rPr>
            <w:webHidden/>
          </w:rPr>
          <w:fldChar w:fldCharType="begin"/>
        </w:r>
        <w:r>
          <w:rPr>
            <w:webHidden/>
          </w:rPr>
          <w:instrText xml:space="preserve"> PAGEREF _Toc479765443 \h </w:instrText>
        </w:r>
        <w:r>
          <w:rPr>
            <w:webHidden/>
          </w:rPr>
        </w:r>
        <w:r>
          <w:rPr>
            <w:webHidden/>
          </w:rPr>
          <w:fldChar w:fldCharType="separate"/>
        </w:r>
        <w:r>
          <w:rPr>
            <w:webHidden/>
          </w:rPr>
          <w:t>11</w:t>
        </w:r>
        <w:r>
          <w:rPr>
            <w:webHidden/>
          </w:rPr>
          <w:fldChar w:fldCharType="end"/>
        </w:r>
      </w:hyperlink>
    </w:p>
    <w:p w:rsidR="00700704" w:rsidRDefault="00700704">
      <w:pPr>
        <w:pStyle w:val="TOC2"/>
        <w:rPr>
          <w:rFonts w:asciiTheme="minorHAnsi" w:eastAsiaTheme="minorEastAsia" w:hAnsiTheme="minorHAnsi" w:cstheme="minorBidi"/>
          <w:sz w:val="22"/>
          <w:szCs w:val="22"/>
        </w:rPr>
      </w:pPr>
      <w:hyperlink w:anchor="_Toc479765444" w:history="1">
        <w:r w:rsidRPr="00AB2DD4">
          <w:rPr>
            <w:rStyle w:val="Hyperlink"/>
          </w:rPr>
          <w:t>3.2 Kuvat</w:t>
        </w:r>
        <w:r>
          <w:rPr>
            <w:webHidden/>
          </w:rPr>
          <w:tab/>
        </w:r>
        <w:r>
          <w:rPr>
            <w:webHidden/>
          </w:rPr>
          <w:fldChar w:fldCharType="begin"/>
        </w:r>
        <w:r>
          <w:rPr>
            <w:webHidden/>
          </w:rPr>
          <w:instrText xml:space="preserve"> PAGEREF _Toc479765444 \h </w:instrText>
        </w:r>
        <w:r>
          <w:rPr>
            <w:webHidden/>
          </w:rPr>
        </w:r>
        <w:r>
          <w:rPr>
            <w:webHidden/>
          </w:rPr>
          <w:fldChar w:fldCharType="separate"/>
        </w:r>
        <w:r>
          <w:rPr>
            <w:webHidden/>
          </w:rPr>
          <w:t>12</w:t>
        </w:r>
        <w:r>
          <w:rPr>
            <w:webHidden/>
          </w:rPr>
          <w:fldChar w:fldCharType="end"/>
        </w:r>
      </w:hyperlink>
    </w:p>
    <w:p w:rsidR="00700704" w:rsidRDefault="00700704">
      <w:pPr>
        <w:pStyle w:val="TOC2"/>
        <w:rPr>
          <w:rFonts w:asciiTheme="minorHAnsi" w:eastAsiaTheme="minorEastAsia" w:hAnsiTheme="minorHAnsi" w:cstheme="minorBidi"/>
          <w:sz w:val="22"/>
          <w:szCs w:val="22"/>
        </w:rPr>
      </w:pPr>
      <w:hyperlink w:anchor="_Toc479765445" w:history="1">
        <w:r w:rsidRPr="00AB2DD4">
          <w:rPr>
            <w:rStyle w:val="Hyperlink"/>
          </w:rPr>
          <w:t>3.3 Kaavat</w:t>
        </w:r>
        <w:r>
          <w:rPr>
            <w:webHidden/>
          </w:rPr>
          <w:tab/>
        </w:r>
        <w:r>
          <w:rPr>
            <w:webHidden/>
          </w:rPr>
          <w:fldChar w:fldCharType="begin"/>
        </w:r>
        <w:r>
          <w:rPr>
            <w:webHidden/>
          </w:rPr>
          <w:instrText xml:space="preserve"> PAGEREF _Toc479765445 \h </w:instrText>
        </w:r>
        <w:r>
          <w:rPr>
            <w:webHidden/>
          </w:rPr>
        </w:r>
        <w:r>
          <w:rPr>
            <w:webHidden/>
          </w:rPr>
          <w:fldChar w:fldCharType="separate"/>
        </w:r>
        <w:r>
          <w:rPr>
            <w:webHidden/>
          </w:rPr>
          <w:t>12</w:t>
        </w:r>
        <w:r>
          <w:rPr>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46" w:history="1">
        <w:r w:rsidRPr="00AB2DD4">
          <w:rPr>
            <w:rStyle w:val="Hyperlink"/>
            <w:noProof/>
          </w:rPr>
          <w:t>4 PÄÄLUKU</w:t>
        </w:r>
        <w:r>
          <w:rPr>
            <w:noProof/>
            <w:webHidden/>
          </w:rPr>
          <w:tab/>
        </w:r>
        <w:r>
          <w:rPr>
            <w:noProof/>
            <w:webHidden/>
          </w:rPr>
          <w:fldChar w:fldCharType="begin"/>
        </w:r>
        <w:r>
          <w:rPr>
            <w:noProof/>
            <w:webHidden/>
          </w:rPr>
          <w:instrText xml:space="preserve"> PAGEREF _Toc479765446 \h </w:instrText>
        </w:r>
        <w:r>
          <w:rPr>
            <w:noProof/>
            <w:webHidden/>
          </w:rPr>
        </w:r>
        <w:r>
          <w:rPr>
            <w:noProof/>
            <w:webHidden/>
          </w:rPr>
          <w:fldChar w:fldCharType="separate"/>
        </w:r>
        <w:r>
          <w:rPr>
            <w:noProof/>
            <w:webHidden/>
          </w:rPr>
          <w:t>14</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47" w:history="1">
        <w:r w:rsidRPr="00AB2DD4">
          <w:rPr>
            <w:rStyle w:val="Hyperlink"/>
            <w:noProof/>
          </w:rPr>
          <w:t>5 yhteenveto</w:t>
        </w:r>
        <w:r>
          <w:rPr>
            <w:noProof/>
            <w:webHidden/>
          </w:rPr>
          <w:tab/>
        </w:r>
        <w:r>
          <w:rPr>
            <w:noProof/>
            <w:webHidden/>
          </w:rPr>
          <w:fldChar w:fldCharType="begin"/>
        </w:r>
        <w:r>
          <w:rPr>
            <w:noProof/>
            <w:webHidden/>
          </w:rPr>
          <w:instrText xml:space="preserve"> PAGEREF _Toc479765447 \h </w:instrText>
        </w:r>
        <w:r>
          <w:rPr>
            <w:noProof/>
            <w:webHidden/>
          </w:rPr>
        </w:r>
        <w:r>
          <w:rPr>
            <w:noProof/>
            <w:webHidden/>
          </w:rPr>
          <w:fldChar w:fldCharType="separate"/>
        </w:r>
        <w:r>
          <w:rPr>
            <w:noProof/>
            <w:webHidden/>
          </w:rPr>
          <w:t>15</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48" w:history="1">
        <w:r w:rsidRPr="00AB2DD4">
          <w:rPr>
            <w:rStyle w:val="Hyperlink"/>
            <w:noProof/>
          </w:rPr>
          <w:t>LÄHteet</w:t>
        </w:r>
        <w:r>
          <w:rPr>
            <w:noProof/>
            <w:webHidden/>
          </w:rPr>
          <w:tab/>
        </w:r>
        <w:r>
          <w:rPr>
            <w:noProof/>
            <w:webHidden/>
          </w:rPr>
          <w:fldChar w:fldCharType="begin"/>
        </w:r>
        <w:r>
          <w:rPr>
            <w:noProof/>
            <w:webHidden/>
          </w:rPr>
          <w:instrText xml:space="preserve"> PAGEREF _Toc479765448 \h </w:instrText>
        </w:r>
        <w:r>
          <w:rPr>
            <w:noProof/>
            <w:webHidden/>
          </w:rPr>
        </w:r>
        <w:r>
          <w:rPr>
            <w:noProof/>
            <w:webHidden/>
          </w:rPr>
          <w:fldChar w:fldCharType="separate"/>
        </w:r>
        <w:r>
          <w:rPr>
            <w:noProof/>
            <w:webHidden/>
          </w:rPr>
          <w:t>16</w:t>
        </w:r>
        <w:r>
          <w:rPr>
            <w:noProof/>
            <w:webHidden/>
          </w:rPr>
          <w:fldChar w:fldCharType="end"/>
        </w:r>
      </w:hyperlink>
    </w:p>
    <w:p w:rsidR="00700704" w:rsidRDefault="00700704">
      <w:pPr>
        <w:pStyle w:val="TOC1"/>
        <w:rPr>
          <w:rFonts w:asciiTheme="minorHAnsi" w:eastAsiaTheme="minorEastAsia" w:hAnsiTheme="minorHAnsi" w:cstheme="minorBidi"/>
          <w:caps w:val="0"/>
          <w:noProof/>
          <w:sz w:val="22"/>
          <w:szCs w:val="22"/>
        </w:rPr>
      </w:pPr>
      <w:hyperlink w:anchor="_Toc479765449" w:history="1">
        <w:r w:rsidRPr="00AB2DD4">
          <w:rPr>
            <w:rStyle w:val="Hyperlink"/>
            <w:noProof/>
          </w:rPr>
          <w:t>LIITTEET</w:t>
        </w:r>
        <w:r>
          <w:rPr>
            <w:noProof/>
            <w:webHidden/>
          </w:rPr>
          <w:tab/>
        </w:r>
        <w:r>
          <w:rPr>
            <w:noProof/>
            <w:webHidden/>
          </w:rPr>
          <w:fldChar w:fldCharType="begin"/>
        </w:r>
        <w:r>
          <w:rPr>
            <w:noProof/>
            <w:webHidden/>
          </w:rPr>
          <w:instrText xml:space="preserve"> PAGEREF _Toc479765449 \h </w:instrText>
        </w:r>
        <w:r>
          <w:rPr>
            <w:noProof/>
            <w:webHidden/>
          </w:rPr>
        </w:r>
        <w:r>
          <w:rPr>
            <w:noProof/>
            <w:webHidden/>
          </w:rPr>
          <w:fldChar w:fldCharType="separate"/>
        </w:r>
        <w:r>
          <w:rPr>
            <w:noProof/>
            <w:webHidden/>
          </w:rPr>
          <w:t>17</w:t>
        </w:r>
        <w:r>
          <w:rPr>
            <w:noProof/>
            <w:webHidden/>
          </w:rPr>
          <w:fldChar w:fldCharType="end"/>
        </w:r>
      </w:hyperlink>
    </w:p>
    <w:p w:rsidR="00196D38" w:rsidRDefault="00005444" w:rsidP="005A5C94">
      <w:pPr>
        <w:jc w:val="left"/>
      </w:pPr>
      <w:r>
        <w:fldChar w:fldCharType="end"/>
      </w:r>
      <w:r w:rsidR="00D36F6F">
        <w:t xml:space="preserve">LIITTEET </w:t>
      </w:r>
      <w:r w:rsidR="00D36F6F" w:rsidRPr="005A5C94">
        <w:rPr>
          <w:color w:val="BFBFBF" w:themeColor="background1" w:themeShade="BF"/>
        </w:rPr>
        <w:t xml:space="preserve">(malli, jos </w:t>
      </w:r>
      <w:r w:rsidR="005A5C94">
        <w:rPr>
          <w:color w:val="BFBFBF" w:themeColor="background1" w:themeShade="BF"/>
        </w:rPr>
        <w:t>liitteitä</w:t>
      </w:r>
      <w:r w:rsidR="00D36F6F" w:rsidRPr="005A5C94">
        <w:rPr>
          <w:color w:val="BFBFBF" w:themeColor="background1" w:themeShade="BF"/>
        </w:rPr>
        <w:t xml:space="preserve"> viisi tai vähemmän</w:t>
      </w:r>
      <w:r w:rsidR="005A5C94">
        <w:rPr>
          <w:color w:val="BFBFBF" w:themeColor="background1" w:themeShade="BF"/>
        </w:rPr>
        <w:t>; huom. pakotetut rivinvaihdot</w:t>
      </w:r>
      <w:r w:rsidR="00D36F6F" w:rsidRPr="005A5C94">
        <w:rPr>
          <w:color w:val="BFBFBF" w:themeColor="background1" w:themeShade="BF"/>
        </w:rPr>
        <w:t>)</w:t>
      </w:r>
      <w:r w:rsidR="00D36F6F">
        <w:br/>
      </w:r>
      <w:r w:rsidR="00C824F1" w:rsidRPr="00111231">
        <w:t xml:space="preserve">Liite 1 </w:t>
      </w:r>
      <w:r w:rsidR="00755949">
        <w:t>Sisällysluettelon korjaus</w:t>
      </w:r>
      <w:r w:rsidR="00C824F1" w:rsidRPr="00111231">
        <w:br/>
        <w:t xml:space="preserve">Liite 2 </w:t>
      </w:r>
      <w:r w:rsidR="005A5C94">
        <w:t>Osajako ja ylä- ja alatunnisteen muokkaus</w:t>
      </w:r>
      <w:r w:rsidR="00496881" w:rsidRPr="00111231">
        <w:br/>
        <w:t xml:space="preserve">Liite 3 </w:t>
      </w:r>
      <w:r w:rsidR="005A5C94">
        <w:t>Opinnäytetyön tallennus pdf:ksi</w:t>
      </w:r>
    </w:p>
    <w:p w:rsidR="00111231" w:rsidRPr="00111231" w:rsidRDefault="00111231" w:rsidP="00755949"/>
    <w:p w:rsidR="00FE1CE8" w:rsidRPr="00B6663D" w:rsidRDefault="002A531F" w:rsidP="00755949">
      <w:pPr>
        <w:pStyle w:val="Title"/>
      </w:pPr>
      <w:bookmarkStart w:id="4" w:name="_Toc479765435"/>
      <w:r w:rsidRPr="00D1111A">
        <w:lastRenderedPageBreak/>
        <w:t>SANASTO</w:t>
      </w:r>
      <w:bookmarkEnd w:id="4"/>
    </w:p>
    <w:p w:rsidR="00FE1CE8" w:rsidRPr="00B6663D" w:rsidRDefault="00FE1CE8" w:rsidP="00755949">
      <w:r w:rsidRPr="00B6663D">
        <w:t xml:space="preserve">Jos työssä toistuvat samat lyhenteet tai suureiden, </w:t>
      </w:r>
      <w:r w:rsidRPr="00755949">
        <w:t>yksiköiden</w:t>
      </w:r>
      <w:r w:rsidRPr="00B6663D">
        <w:t xml:space="preserve">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55949">
      <w:r w:rsidRPr="00B6663D">
        <w:t>Po</w:t>
      </w:r>
      <w:r w:rsidR="00755949">
        <w:t>is</w:t>
      </w:r>
      <w:r w:rsidRPr="00B6663D">
        <w:t>ta tämä sivu, jos et tarvitse.</w:t>
      </w:r>
    </w:p>
    <w:p w:rsidR="00B24FC1" w:rsidRPr="00B6663D" w:rsidRDefault="00B24FC1" w:rsidP="00755949">
      <w:pPr>
        <w:pStyle w:val="Heading1"/>
      </w:pPr>
      <w:bookmarkStart w:id="5" w:name="_Toc479765436"/>
      <w:r w:rsidRPr="00F01F8D">
        <w:lastRenderedPageBreak/>
        <w:t>Johdanto</w:t>
      </w:r>
      <w:bookmarkEnd w:id="5"/>
    </w:p>
    <w:p w:rsidR="00090658" w:rsidRDefault="00090658" w:rsidP="00755949">
      <w:r>
        <w:t xml:space="preserve">Tämä malli on tehty helpottamaan tekstin kirjoittamista </w:t>
      </w:r>
      <w:r w:rsidRPr="00755949">
        <w:t>Microsoft Word -tekstin</w:t>
      </w:r>
      <w:r>
        <w:t>käsittelyohjelmalla. Malliin on sisällytetty myös raportin rakenteen ohjeita. Lue tämän mallin rinnalla myös opinnäytetyöohjetta.</w:t>
      </w:r>
    </w:p>
    <w:p w:rsidR="00621C18" w:rsidRDefault="00621C18" w:rsidP="00755949">
      <w:r w:rsidRPr="00B6663D">
        <w:t>Käyttäessäsi tätä mallia korvaa olemassa olevat tekstit omillasi. Helpoiten tekstin korvauksen teet, kun maalaat (valitset) tekstin, jonka haluat korvata</w:t>
      </w:r>
      <w:r w:rsidR="003555A5">
        <w:t>,</w:t>
      </w:r>
      <w:r w:rsidRPr="00B6663D">
        <w:t xml:space="preserve"> ja kirjoitat tilalle uuden tekstin.</w:t>
      </w:r>
    </w:p>
    <w:p w:rsidR="00755949" w:rsidRDefault="00090658" w:rsidP="00755949">
      <w:r w:rsidRPr="00621C18">
        <w:t xml:space="preserve">Johdanto on </w:t>
      </w:r>
      <w:r w:rsidRPr="00473FCC">
        <w:t>työn</w:t>
      </w:r>
      <w:r w:rsidRPr="00621C18">
        <w:t xml:space="preserve"> ensimmäinen numeroitu pääluku. </w:t>
      </w:r>
      <w:r w:rsidR="00755949" w:rsidRPr="00621C18">
        <w:t>Johdannon voi jakaa itsenäisiksi luvuiksi, mutta yleensä kappalejako riittää.</w:t>
      </w:r>
      <w:r w:rsidR="00755949">
        <w:t xml:space="preserve"> </w:t>
      </w:r>
    </w:p>
    <w:p w:rsidR="00090658" w:rsidRPr="00621C18" w:rsidRDefault="00755949" w:rsidP="00755949">
      <w:r>
        <w:t>Johdannossa</w:t>
      </w:r>
      <w:r w:rsidR="00090658" w:rsidRPr="00621C18">
        <w:t xml:space="preserve"> selostetaan lyhyesti ja kiinnostavasti työn lähtökohdat. Johdannossa esitetään opinnäytetyö</w:t>
      </w:r>
      <w:r w:rsidR="00824338">
        <w:t>lle sovitut</w:t>
      </w:r>
      <w:r w:rsidR="00090658" w:rsidRPr="00621C18">
        <w:t xml:space="preserve"> tavoitteet täsmällisesti, kuvataan ongelmakenttää ja rajataan tehtäväalue. Usein on tarpeen tarkastella sitä, mitä asiassa on aikaisemmin tehty. Työn teettäjä voidaan esitellä johdannossa.</w:t>
      </w:r>
    </w:p>
    <w:p w:rsidR="00B24FC1" w:rsidRPr="00B6663D" w:rsidRDefault="00A13439" w:rsidP="00755949">
      <w:pPr>
        <w:pStyle w:val="Heading1"/>
      </w:pPr>
      <w:bookmarkStart w:id="6" w:name="_Toc479765437"/>
      <w:r>
        <w:lastRenderedPageBreak/>
        <w:t>PÄÄLUKU</w:t>
      </w:r>
      <w:bookmarkEnd w:id="6"/>
    </w:p>
    <w:p w:rsidR="003555A5" w:rsidRPr="00B6663D" w:rsidRDefault="003555A5" w:rsidP="00755949">
      <w:r>
        <w:t>Korvaa nämä tekstit omillasi</w:t>
      </w:r>
      <w:r w:rsidR="00090658">
        <w:t>.</w:t>
      </w:r>
    </w:p>
    <w:p w:rsidR="00B24FC1" w:rsidRPr="00B6663D" w:rsidRDefault="003A61F5" w:rsidP="00755949">
      <w:r>
        <w:t>Tässä mallissa käytetyt asettelut noudattavat opinnäytetyön ohjeen määrittämiä muoto-ohjeita. Kun käytät Heading 1 -tyyliä, k</w:t>
      </w:r>
      <w:r w:rsidR="00FB1BEA">
        <w:t>ukin pääluku alkaa</w:t>
      </w:r>
      <w:r w:rsidR="00B24FC1" w:rsidRPr="00B6663D">
        <w:t xml:space="preserve"> aina omalta sivultaan</w:t>
      </w:r>
      <w:r>
        <w:t>.</w:t>
      </w:r>
      <w:r w:rsidR="00FB1BEA">
        <w:t xml:space="preserve"> </w:t>
      </w:r>
      <w:r w:rsidR="00ED75CB" w:rsidRPr="00B6663D">
        <w:t xml:space="preserve">Pääotsikon teksti kirjoitetaan isoilla kirjaimilla, </w:t>
      </w:r>
      <w:r w:rsidR="00ED75CB">
        <w:t>mikä</w:t>
      </w:r>
      <w:r w:rsidR="00ED75CB" w:rsidRPr="00B6663D">
        <w:t xml:space="preserve"> on myö</w:t>
      </w:r>
      <w:r>
        <w:t>s huomioitu pääotsikon tyylissä. Otsikkotyyleihin on määritelty lisäksi se, että p</w:t>
      </w:r>
      <w:r w:rsidR="00B24FC1" w:rsidRPr="00B6663D">
        <w:t xml:space="preserve">ääotsikon jälkeinen teksti tai alaotsikko </w:t>
      </w:r>
      <w:r>
        <w:t>neuvotaan erottamaan</w:t>
      </w:r>
      <w:r w:rsidR="00B24FC1" w:rsidRPr="00B6663D">
        <w:t xml:space="preserve"> pääotsikosta kahdella tyhjällä </w:t>
      </w:r>
      <w:r>
        <w:t>rivillä ja l</w:t>
      </w:r>
      <w:r w:rsidR="00B24FC1" w:rsidRPr="00B6663D">
        <w:t>uvun sisäinen alaotsikko edeltä ja jäljestä yhdellä tyhjällä rivillä</w:t>
      </w:r>
      <w:r>
        <w:t>.</w:t>
      </w:r>
    </w:p>
    <w:p w:rsidR="00B24FC1" w:rsidRPr="00B6663D" w:rsidRDefault="005562EE" w:rsidP="00F7207C">
      <w:pPr>
        <w:pStyle w:val="Heading2"/>
      </w:pPr>
      <w:bookmarkStart w:id="7" w:name="_Toc479765438"/>
      <w:r>
        <w:t>Ensimmäinen</w:t>
      </w:r>
      <w:r w:rsidR="004853C7" w:rsidRPr="00B6663D">
        <w:t xml:space="preserve"> </w:t>
      </w:r>
      <w:r w:rsidR="00B24FC1" w:rsidRPr="00B6663D">
        <w:t>väliotsikko</w:t>
      </w:r>
      <w:bookmarkEnd w:id="7"/>
    </w:p>
    <w:p w:rsidR="00163B7D" w:rsidRDefault="00163B7D" w:rsidP="00755949">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Default="00B24FC1" w:rsidP="00755949">
      <w:r w:rsidRPr="00B6663D">
        <w:t xml:space="preserve">Kappalejako tehdään </w:t>
      </w:r>
      <w:r w:rsidRPr="007D1B3E">
        <w:t>vasensuorana</w:t>
      </w:r>
      <w:r w:rsidRPr="00B6663D">
        <w:t>.</w:t>
      </w:r>
      <w:r w:rsidR="002F1A95">
        <w:t xml:space="preserve"> </w:t>
      </w:r>
      <w:r w:rsidRPr="00B6663D">
        <w:t>Vasensuorajärjestelmässä kaikki rivit alkavat samalta kohdalta ilman sisennystä ja kappaleiden väliin jätetään yksi tyhjä rivi</w:t>
      </w:r>
      <w:r w:rsidR="003A61F5">
        <w:t xml:space="preserve">, mikä on </w:t>
      </w:r>
      <w:r w:rsidR="009F09D2" w:rsidRPr="003A61F5">
        <w:t>huomioitu Normal-tyylissä</w:t>
      </w:r>
      <w:r w:rsidRPr="003A61F5">
        <w:t xml:space="preserve">. </w:t>
      </w:r>
      <w:r w:rsidR="00824338">
        <w:t>Suositeltavaa</w:t>
      </w:r>
      <w:r w:rsidR="003555A5">
        <w:t xml:space="preserve">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55949">
      <w:pPr>
        <w:pStyle w:val="Heading2"/>
      </w:pPr>
      <w:bookmarkStart w:id="8" w:name="_Toc479765439"/>
      <w:r>
        <w:t>T</w:t>
      </w:r>
      <w:r w:rsidRPr="00B6663D">
        <w:t>oinen väliotsikko</w:t>
      </w:r>
      <w:bookmarkEnd w:id="8"/>
    </w:p>
    <w:p w:rsidR="006951F1" w:rsidRPr="00B6663D" w:rsidRDefault="006951F1" w:rsidP="00872C2D">
      <w:pPr>
        <w:spacing w:after="0"/>
      </w:pPr>
      <w:r w:rsidRPr="00B6663D">
        <w:t>Kolme otsikkotasoa yleensä riittää, ja desimaalijaotuksen numeroinnit merkitään seuraavasti:</w:t>
      </w:r>
    </w:p>
    <w:p w:rsidR="006951F1" w:rsidRPr="00471C6C" w:rsidRDefault="006951F1" w:rsidP="00755949">
      <w:pPr>
        <w:pStyle w:val="ListParagraph"/>
        <w:numPr>
          <w:ilvl w:val="0"/>
          <w:numId w:val="7"/>
        </w:numPr>
      </w:pPr>
      <w:r w:rsidRPr="00471C6C">
        <w:t>5 PÄÄOTSIKKO (</w:t>
      </w:r>
      <w:r w:rsidR="003A61F5">
        <w:t>Heading</w:t>
      </w:r>
      <w:r w:rsidR="00030613">
        <w:t xml:space="preserve"> </w:t>
      </w:r>
      <w:r w:rsidRPr="00471C6C">
        <w:t>1)</w:t>
      </w:r>
    </w:p>
    <w:p w:rsidR="006951F1" w:rsidRPr="00471C6C" w:rsidRDefault="006951F1" w:rsidP="00755949">
      <w:pPr>
        <w:pStyle w:val="ListParagraph"/>
        <w:numPr>
          <w:ilvl w:val="0"/>
          <w:numId w:val="7"/>
        </w:numPr>
      </w:pPr>
      <w:r w:rsidRPr="00471C6C">
        <w:t>5.1 Väliotsikko (</w:t>
      </w:r>
      <w:r w:rsidR="003A61F5">
        <w:t xml:space="preserve">Heading </w:t>
      </w:r>
      <w:r w:rsidRPr="00471C6C">
        <w:t>2)</w:t>
      </w:r>
    </w:p>
    <w:p w:rsidR="006951F1" w:rsidRDefault="006951F1" w:rsidP="00755949">
      <w:pPr>
        <w:pStyle w:val="ListParagraph"/>
        <w:numPr>
          <w:ilvl w:val="0"/>
          <w:numId w:val="7"/>
        </w:numPr>
      </w:pPr>
      <w:r w:rsidRPr="00471C6C">
        <w:t>5.1.1 Alaotsikko (</w:t>
      </w:r>
      <w:r w:rsidR="003A61F5">
        <w:t xml:space="preserve">Heading </w:t>
      </w:r>
      <w:r w:rsidRPr="00471C6C">
        <w:t>3)</w:t>
      </w:r>
      <w:r w:rsidR="00FD73A7" w:rsidRPr="00471C6C">
        <w:t>.</w:t>
      </w:r>
    </w:p>
    <w:p w:rsidR="006951F1" w:rsidRPr="00B6663D" w:rsidRDefault="006951F1" w:rsidP="00755949">
      <w:pPr>
        <w:pStyle w:val="Heading3"/>
      </w:pPr>
      <w:bookmarkStart w:id="9" w:name="_Toc479765440"/>
      <w:r>
        <w:lastRenderedPageBreak/>
        <w:t>E</w:t>
      </w:r>
      <w:r w:rsidRPr="00B6663D">
        <w:t>nsimmäinen alaotsikk</w:t>
      </w:r>
      <w:r w:rsidR="00D1111A">
        <w:t>o</w:t>
      </w:r>
      <w:bookmarkEnd w:id="9"/>
    </w:p>
    <w:p w:rsidR="006951F1" w:rsidRDefault="006951F1" w:rsidP="00755949">
      <w:r w:rsidRPr="00B6663D">
        <w:t xml:space="preserve">Tähän tekstiä... </w:t>
      </w:r>
    </w:p>
    <w:p w:rsidR="006951F1" w:rsidRPr="00B6663D" w:rsidRDefault="006951F1" w:rsidP="00755949">
      <w:pPr>
        <w:pStyle w:val="Heading3"/>
      </w:pPr>
      <w:bookmarkStart w:id="10" w:name="_Toc479765441"/>
      <w:r>
        <w:t>T</w:t>
      </w:r>
      <w:r w:rsidRPr="00B6663D">
        <w:t>oinen alaotsikko</w:t>
      </w:r>
      <w:bookmarkEnd w:id="10"/>
    </w:p>
    <w:p w:rsidR="006951F1" w:rsidRDefault="006951F1" w:rsidP="00755949">
      <w:r w:rsidRPr="00B6663D">
        <w:t>Tähän tekstiä…</w:t>
      </w:r>
    </w:p>
    <w:p w:rsidR="00CD0E2B" w:rsidRPr="00872C2D" w:rsidRDefault="00CD0E2B" w:rsidP="00872C2D">
      <w:pPr>
        <w:pStyle w:val="OtsikkoIlmanNumerointia"/>
      </w:pPr>
      <w:r w:rsidRPr="00872C2D">
        <w:t>Otsikko ilman numerointia</w:t>
      </w:r>
    </w:p>
    <w:p w:rsidR="00CD0E2B" w:rsidRPr="00824338" w:rsidRDefault="00CD0E2B" w:rsidP="00755949">
      <w:pPr>
        <w:rPr>
          <w:rFonts w:cs="Arial"/>
        </w:rPr>
      </w:pPr>
      <w:r>
        <w:t>Tarvittaessa on mahdollista käyttää myös numeroimattomia väliotsikoita</w:t>
      </w:r>
      <w:r w:rsidR="009F09D2" w:rsidRPr="00824338">
        <w:t>, joiden niiden pistekoko on 12</w:t>
      </w:r>
      <w:r w:rsidR="00163B7D" w:rsidRPr="00824338">
        <w:t>. N</w:t>
      </w:r>
      <w:r w:rsidRPr="00824338">
        <w:t>iitä ei merkitä sisällysluetteloon</w:t>
      </w:r>
      <w:r w:rsidR="009F09D2" w:rsidRPr="00824338">
        <w:t>.</w:t>
      </w:r>
    </w:p>
    <w:p w:rsidR="00B24FC1" w:rsidRPr="00B6663D" w:rsidRDefault="00A13439" w:rsidP="00755949">
      <w:pPr>
        <w:pStyle w:val="Heading1"/>
      </w:pPr>
      <w:bookmarkStart w:id="11" w:name="_Toc479765442"/>
      <w:r>
        <w:lastRenderedPageBreak/>
        <w:t>PÄÄLUKU</w:t>
      </w:r>
      <w:bookmarkEnd w:id="11"/>
    </w:p>
    <w:p w:rsidR="00090658" w:rsidRPr="00B6663D" w:rsidRDefault="00090658" w:rsidP="00755949">
      <w:r w:rsidRPr="00B6663D">
        <w:t xml:space="preserve">Korvaa myös tämän </w:t>
      </w:r>
      <w:r>
        <w:t>luvun tekstit omillasi.</w:t>
      </w:r>
    </w:p>
    <w:p w:rsidR="002A531F" w:rsidRDefault="002A531F" w:rsidP="00755949">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55949">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55949">
      <w:pPr>
        <w:pStyle w:val="Heading2"/>
      </w:pPr>
      <w:bookmarkStart w:id="12" w:name="_Toc479765443"/>
      <w:r w:rsidRPr="00B6663D">
        <w:t>Taulukot</w:t>
      </w:r>
      <w:bookmarkEnd w:id="12"/>
    </w:p>
    <w:p w:rsidR="005A5C94" w:rsidRDefault="002A531F" w:rsidP="00755949">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w:t>
      </w:r>
      <w:r w:rsidRPr="00824338">
        <w:t>taulukko 1</w:t>
      </w:r>
      <w:r w:rsidRPr="00B6663D">
        <w:t>).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5A5C94" w:rsidRDefault="005A5C94">
      <w:pPr>
        <w:spacing w:after="0" w:line="240" w:lineRule="auto"/>
        <w:jc w:val="left"/>
      </w:pPr>
      <w:r>
        <w:br w:type="page"/>
      </w:r>
    </w:p>
    <w:p w:rsidR="00DD2DD6" w:rsidRDefault="00536AB5" w:rsidP="001340DF">
      <w:pPr>
        <w:pStyle w:val="Caption"/>
      </w:pPr>
      <w:r w:rsidRPr="00824338">
        <w:lastRenderedPageBreak/>
        <w:t xml:space="preserve">TAULUKKO </w:t>
      </w:r>
      <w:r w:rsidR="00005444" w:rsidRPr="00824338">
        <w:fldChar w:fldCharType="begin"/>
      </w:r>
      <w:r w:rsidR="00063A19" w:rsidRPr="00824338">
        <w:instrText xml:space="preserve"> SEQ TAULUKKO \* ARABIC </w:instrText>
      </w:r>
      <w:r w:rsidR="00005444" w:rsidRPr="00824338">
        <w:fldChar w:fldCharType="separate"/>
      </w:r>
      <w:r w:rsidR="00120B0D" w:rsidRPr="00824338">
        <w:rPr>
          <w:noProof/>
        </w:rPr>
        <w:t>1</w:t>
      </w:r>
      <w:r w:rsidR="00005444" w:rsidRPr="00824338">
        <w:rPr>
          <w:noProof/>
        </w:rPr>
        <w:fldChar w:fldCharType="end"/>
      </w:r>
      <w:r w:rsidR="00DD2DD6" w:rsidRPr="00824338">
        <w:t xml:space="preserve">. </w:t>
      </w:r>
      <w:r w:rsidR="004D1D37" w:rsidRPr="00824338">
        <w:t xml:space="preserve">SBSS:n ja S40:n tulokset rainalinjojen hydrauliikasta </w:t>
      </w:r>
      <w:r w:rsidR="00373EBE" w:rsidRPr="00824338">
        <w:t xml:space="preserve">(1, s. </w:t>
      </w:r>
      <w:r w:rsidR="004D1D37" w:rsidRPr="00824338">
        <w:t>85</w:t>
      </w:r>
      <w:r w:rsidR="00373EBE" w:rsidRPr="00824338">
        <w:t>)</w:t>
      </w:r>
    </w:p>
    <w:p w:rsidR="004D1D37" w:rsidRDefault="004D1D37" w:rsidP="004D1D37">
      <w:r>
        <w:rPr>
          <w:noProof/>
        </w:rPr>
        <w:drawing>
          <wp:inline distT="0" distB="0" distL="0" distR="0" wp14:anchorId="134EA5FA" wp14:editId="4966828E">
            <wp:extent cx="38004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2276475"/>
                    </a:xfrm>
                    <a:prstGeom prst="rect">
                      <a:avLst/>
                    </a:prstGeom>
                  </pic:spPr>
                </pic:pic>
              </a:graphicData>
            </a:graphic>
          </wp:inline>
        </w:drawing>
      </w:r>
    </w:p>
    <w:p w:rsidR="002A531F" w:rsidRPr="00B6663D" w:rsidRDefault="002A531F" w:rsidP="00755949">
      <w:pPr>
        <w:pStyle w:val="Heading2"/>
      </w:pPr>
      <w:bookmarkStart w:id="13" w:name="_Toc479765444"/>
      <w:r w:rsidRPr="00B6663D">
        <w:t>Kuvat</w:t>
      </w:r>
      <w:bookmarkEnd w:id="13"/>
    </w:p>
    <w:p w:rsidR="002A531F" w:rsidRDefault="002A531F" w:rsidP="00755949">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w:t>
      </w:r>
      <w:r w:rsidR="002F1A95">
        <w:t>(Kuva 1</w:t>
      </w:r>
      <w:r w:rsidRPr="00B6663D">
        <w:t>.)</w:t>
      </w:r>
    </w:p>
    <w:p w:rsidR="00FD73A7" w:rsidRPr="00774F8C" w:rsidRDefault="00FD73A7" w:rsidP="00755949">
      <w:r>
        <w:rPr>
          <w:noProof/>
        </w:rPr>
        <w:drawing>
          <wp:inline distT="0" distB="0" distL="0" distR="0">
            <wp:extent cx="1700231" cy="940279"/>
            <wp:effectExtent l="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18496" cy="950380"/>
                    </a:xfrm>
                    <a:prstGeom prst="rect">
                      <a:avLst/>
                    </a:prstGeom>
                    <a:noFill/>
                    <a:ln w="9525">
                      <a:noFill/>
                      <a:miter lim="800000"/>
                      <a:headEnd/>
                      <a:tailEnd/>
                    </a:ln>
                  </pic:spPr>
                </pic:pic>
              </a:graphicData>
            </a:graphic>
          </wp:inline>
        </w:drawing>
      </w:r>
    </w:p>
    <w:p w:rsidR="001340DF" w:rsidRPr="001340DF" w:rsidRDefault="00536AB5" w:rsidP="001340DF">
      <w:pPr>
        <w:pStyle w:val="Caption"/>
      </w:pPr>
      <w:r w:rsidRPr="001340DF">
        <w:t xml:space="preserve">KUVA </w:t>
      </w:r>
      <w:r w:rsidR="00005444" w:rsidRPr="001340DF">
        <w:fldChar w:fldCharType="begin"/>
      </w:r>
      <w:r w:rsidR="00063A19" w:rsidRPr="001340DF">
        <w:instrText xml:space="preserve"> SEQ KUVA \* ARABIC </w:instrText>
      </w:r>
      <w:r w:rsidR="00005444" w:rsidRPr="001340DF">
        <w:fldChar w:fldCharType="separate"/>
      </w:r>
      <w:r w:rsidR="00120B0D">
        <w:rPr>
          <w:noProof/>
        </w:rPr>
        <w:t>1</w:t>
      </w:r>
      <w:r w:rsidR="00005444" w:rsidRPr="001340DF">
        <w:fldChar w:fldCharType="end"/>
      </w:r>
      <w:r w:rsidR="002F1A95" w:rsidRPr="001340DF">
        <w:t xml:space="preserve">. </w:t>
      </w:r>
      <w:r w:rsidR="00FD73A7" w:rsidRPr="001340DF">
        <w:t>Joustava sakarakytkin (2, s. 368)</w:t>
      </w:r>
    </w:p>
    <w:p w:rsidR="002A531F" w:rsidRPr="00B6663D" w:rsidRDefault="002A531F" w:rsidP="00755949">
      <w:pPr>
        <w:pStyle w:val="Heading2"/>
      </w:pPr>
      <w:bookmarkStart w:id="14" w:name="_Toc479765445"/>
      <w:r w:rsidRPr="00B6663D">
        <w:t>Kaavat</w:t>
      </w:r>
      <w:bookmarkEnd w:id="14"/>
    </w:p>
    <w:p w:rsidR="00824338" w:rsidRDefault="002A531F" w:rsidP="00755949">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p>
    <w:p w:rsidR="00824338" w:rsidRDefault="00824338">
      <w:pPr>
        <w:spacing w:after="0" w:line="240" w:lineRule="auto"/>
        <w:jc w:val="left"/>
      </w:pPr>
      <w:r>
        <w:br w:type="page"/>
      </w:r>
    </w:p>
    <w:p w:rsidR="00FD73A7" w:rsidRDefault="00DD2DD6" w:rsidP="00755949">
      <w:r>
        <w:lastRenderedPageBreak/>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C02DB2" w:rsidRDefault="00FD73A7" w:rsidP="00FD73A7">
      <w:pPr>
        <w:pStyle w:val="Default"/>
        <w:spacing w:line="360" w:lineRule="auto"/>
      </w:pPr>
      <w:r w:rsidRPr="00824338">
        <w:rPr>
          <w:i/>
          <w:iCs/>
          <w:color w:val="auto"/>
        </w:rPr>
        <w:t xml:space="preserve">K </w:t>
      </w:r>
      <w:r w:rsidRPr="00824338">
        <w:rPr>
          <w:color w:val="auto"/>
        </w:rPr>
        <w:t xml:space="preserve">= momentin </w:t>
      </w:r>
      <w:r w:rsidRPr="00C02DB2">
        <w:t>impulssi (kgm</w:t>
      </w:r>
      <w:r w:rsidRPr="00C02DB2">
        <w:rPr>
          <w:vertAlign w:val="superscript"/>
        </w:rPr>
        <w:t>2</w:t>
      </w:r>
      <w:r w:rsidRPr="00C02DB2">
        <w:t xml:space="preserve">/s) </w:t>
      </w:r>
    </w:p>
    <w:p w:rsidR="00FD73A7" w:rsidRPr="00774F8C" w:rsidRDefault="00FD73A7" w:rsidP="00FD73A7">
      <w:pPr>
        <w:pStyle w:val="Default"/>
        <w:spacing w:line="360" w:lineRule="auto"/>
      </w:pPr>
      <w:r w:rsidRPr="00774F8C">
        <w:rPr>
          <w:i/>
          <w:iCs/>
        </w:rPr>
        <w:t xml:space="preserve">M </w:t>
      </w:r>
      <w:r w:rsidRPr="00774F8C">
        <w:t xml:space="preserve">= voiman momentti (Nm) </w:t>
      </w:r>
    </w:p>
    <w:p w:rsidR="00FD73A7" w:rsidRPr="00774F8C" w:rsidRDefault="00FD73A7" w:rsidP="00755949">
      <w:r w:rsidRPr="00774F8C">
        <w:rPr>
          <w:i/>
          <w:iCs/>
        </w:rPr>
        <w:t xml:space="preserve">t </w:t>
      </w:r>
      <w:r w:rsidRPr="00774F8C">
        <w:t>= momentin vaikutusaika (s)</w:t>
      </w:r>
    </w:p>
    <w:p w:rsidR="00B24FC1" w:rsidRPr="00B6663D" w:rsidRDefault="00A13439" w:rsidP="00755949">
      <w:pPr>
        <w:pStyle w:val="Heading1"/>
      </w:pPr>
      <w:bookmarkStart w:id="15" w:name="_Toc479765446"/>
      <w:r>
        <w:lastRenderedPageBreak/>
        <w:t>PÄÄLUKU</w:t>
      </w:r>
      <w:bookmarkEnd w:id="15"/>
    </w:p>
    <w:p w:rsidR="003555A5" w:rsidRPr="00B6663D" w:rsidRDefault="003555A5" w:rsidP="00755949">
      <w:r w:rsidRPr="00B6663D">
        <w:t xml:space="preserve">Korvaa myös tämän </w:t>
      </w:r>
      <w:r>
        <w:t>luvun tekstit omillasi</w:t>
      </w:r>
      <w:r w:rsidR="00090658">
        <w:t>.</w:t>
      </w:r>
    </w:p>
    <w:p w:rsidR="00B24FC1" w:rsidRDefault="00B24FC1" w:rsidP="00303F65">
      <w:r w:rsidRPr="00B6663D">
        <w:t xml:space="preserve">Tähän malliin on valmiiksi rakennettu sisällysluettelo oikeine muotoiluineen. </w:t>
      </w:r>
      <w:r w:rsidR="0036636E">
        <w:t xml:space="preserve">Sisällysluettelo päivitetään työn otsikkoja vastaavaksi painamalla luettelon päällä hiiren oikeaa painiketta. </w:t>
      </w:r>
      <w:r w:rsidRPr="00B6663D">
        <w:t xml:space="preserve">Valitse </w:t>
      </w:r>
      <w:r w:rsidR="0036636E">
        <w:t>avautuvasta</w:t>
      </w:r>
      <w:r w:rsidRPr="00B6663D">
        <w:t xml:space="preserve"> ikkunasta vaihtoehto </w:t>
      </w:r>
      <w:r w:rsidRPr="00B6663D">
        <w:rPr>
          <w:b/>
          <w:bCs/>
        </w:rPr>
        <w:t>Päivitä koko luettelo</w:t>
      </w:r>
      <w:r w:rsidRPr="00B6663D">
        <w:t xml:space="preserve"> ja hyväksy valinta </w:t>
      </w:r>
      <w:r w:rsidRPr="00824338">
        <w:rPr>
          <w:b/>
        </w:rPr>
        <w:t>OK</w:t>
      </w:r>
      <w:r w:rsidR="00E66597" w:rsidRPr="00824338">
        <w:t>-</w:t>
      </w:r>
      <w:r w:rsidRPr="00B6663D">
        <w:t>painikkeella.</w:t>
      </w:r>
      <w:r w:rsidR="004518CF">
        <w:t xml:space="preserve"> </w:t>
      </w:r>
      <w:r w:rsidR="004518CF" w:rsidRPr="0036636E">
        <w:t xml:space="preserve">Jos otsikoita häviää </w:t>
      </w:r>
      <w:r w:rsidR="0036636E">
        <w:t>luettelosta</w:t>
      </w:r>
      <w:r w:rsidR="004518CF" w:rsidRPr="0036636E">
        <w:t xml:space="preserve">, korjaa </w:t>
      </w:r>
      <w:r w:rsidR="0036636E">
        <w:t xml:space="preserve">sisällysluettelon </w:t>
      </w:r>
      <w:r w:rsidR="004518CF" w:rsidRPr="0036636E">
        <w:t>asetukset</w:t>
      </w:r>
      <w:r w:rsidR="00303F65" w:rsidRPr="0036636E">
        <w:t xml:space="preserve"> </w:t>
      </w:r>
      <w:r w:rsidR="0036636E" w:rsidRPr="0036636E">
        <w:t xml:space="preserve">liitteen 1 ohjeiden mukaisesti. </w:t>
      </w:r>
      <w:r w:rsidRPr="00303F65">
        <w:t>Jos sisällysluettelosta ei kuitenkaan tullut oikean näköinen, tarkista tekstistäsi, että otsiko</w:t>
      </w:r>
      <w:r w:rsidR="00303F65">
        <w:t xml:space="preserve">t on muotoiltu </w:t>
      </w:r>
      <w:r w:rsidR="00303F65" w:rsidRPr="00303F65">
        <w:t>otsikkotyyleillä.</w:t>
      </w:r>
    </w:p>
    <w:p w:rsidR="00B24FC1" w:rsidRPr="00B6663D" w:rsidRDefault="00B24FC1" w:rsidP="00755949">
      <w:pPr>
        <w:pStyle w:val="Heading1"/>
      </w:pPr>
      <w:bookmarkStart w:id="16" w:name="_Toc479765447"/>
      <w:r w:rsidRPr="00B6663D">
        <w:lastRenderedPageBreak/>
        <w:t>yhteenveto</w:t>
      </w:r>
      <w:bookmarkEnd w:id="16"/>
    </w:p>
    <w:p w:rsidR="003555A5" w:rsidRPr="00B6663D" w:rsidRDefault="003555A5" w:rsidP="00755949">
      <w:r w:rsidRPr="00B6663D">
        <w:t>Korvaa teksti jälleen omilla teksteillä</w:t>
      </w:r>
      <w:r w:rsidR="00F734C2">
        <w:t>si</w:t>
      </w:r>
      <w:r w:rsidR="00090658">
        <w:t>.</w:t>
      </w:r>
    </w:p>
    <w:p w:rsidR="005A5C94" w:rsidRDefault="002A531F" w:rsidP="005A5C94">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 xml:space="preserve">uihin tavoitteisiin. Tuloksiin vaikuttaneita seikkoja pohditaan kriittisesti. Luvun otsikoksi voidaan antaa </w:t>
      </w:r>
      <w:r w:rsidR="00824338">
        <w:t xml:space="preserve">käsittelytavan mukaisesti </w:t>
      </w:r>
      <w:r w:rsidRPr="00B6663D">
        <w:t>esimerkiksi YHTEENVETO, POHDINTA tai LOPPUSANAT.</w:t>
      </w:r>
    </w:p>
    <w:p w:rsidR="00B24FC1" w:rsidRPr="00D1111A" w:rsidRDefault="00B24FC1" w:rsidP="005A5C94">
      <w:pPr>
        <w:pStyle w:val="Title"/>
      </w:pPr>
      <w:bookmarkStart w:id="17" w:name="_Toc479765448"/>
      <w:r w:rsidRPr="005A5C94">
        <w:lastRenderedPageBreak/>
        <w:t>LÄH</w:t>
      </w:r>
      <w:r w:rsidR="002A531F" w:rsidRPr="005A5C94">
        <w:t>teet</w:t>
      </w:r>
      <w:bookmarkEnd w:id="17"/>
    </w:p>
    <w:p w:rsidR="00E81533" w:rsidRDefault="00E81533" w:rsidP="00755949">
      <w:r>
        <w:t xml:space="preserve">Poista ohjetekstit lähdeluettelon edeltä. </w:t>
      </w:r>
    </w:p>
    <w:p w:rsidR="005D3B32" w:rsidRDefault="005D3B32" w:rsidP="00755949">
      <w:r w:rsidRPr="00B6663D">
        <w:t xml:space="preserve">Lähdeluettelossa mainitaan jokainen lähde, johon </w:t>
      </w:r>
      <w:r w:rsidR="00ED425A">
        <w:t>opinnäytetyö</w:t>
      </w:r>
      <w:r w:rsidRPr="00B6663D">
        <w:t>raportin tekstissä viitataan. Raportissa ilmoitetaan käytetyt lähteet tekstissä lähdeviitteinä ja lopussa lähdeluettelona.</w:t>
      </w:r>
    </w:p>
    <w:p w:rsidR="00557774" w:rsidRDefault="002F1A95" w:rsidP="00755949">
      <w:r>
        <w:t xml:space="preserve">Seuraavaan on luetteloitu </w:t>
      </w:r>
      <w:r w:rsidR="00AA0733">
        <w:t>numeroviitejärjestelmän</w:t>
      </w:r>
      <w:r>
        <w:t xml:space="preserve"> mukaisesti tässä mallissa esimerkkeinä käytetyt tekstiviitteet ja lähteet.</w:t>
      </w:r>
      <w:r w:rsidR="00E81533">
        <w:t xml:space="preserve"> Pääsana-vuosij</w:t>
      </w:r>
      <w:r w:rsidR="00ED425A">
        <w:t>ärjestel</w:t>
      </w:r>
      <w:r w:rsidR="00E81533">
        <w:t xml:space="preserve">mällä tehdyssä lähdeluettelossa lähteistä </w:t>
      </w:r>
      <w:r w:rsidR="003C379C">
        <w:t>esitetään</w:t>
      </w:r>
      <w:r w:rsidR="00E81533">
        <w:t xml:space="preserve"> muuten täsmälleen samat tiedot, mutta numeroinnin sijaan lähteet järjestetään aakkosjärjestykseen.</w:t>
      </w:r>
      <w:r w:rsidR="00D70C45">
        <w:t xml:space="preserve"> Tyylivalikossa on numeroitua lähdeluetteloa varten</w:t>
      </w:r>
      <w:r w:rsidR="00D70C45" w:rsidRPr="00D70C45">
        <w:t xml:space="preserve"> </w:t>
      </w:r>
      <w:r w:rsidR="00D70C45">
        <w:t>tyyli Bibliography, kun taas aakkostetussa lähdeluettelossa käytetään tyyliä Normal.</w:t>
      </w:r>
    </w:p>
    <w:p w:rsidR="007D174E" w:rsidRPr="00824338" w:rsidRDefault="004D1D37" w:rsidP="00391366">
      <w:pPr>
        <w:pStyle w:val="Bibliography"/>
      </w:pPr>
      <w:r w:rsidRPr="00824338">
        <w:t>Alamattila</w:t>
      </w:r>
      <w:r w:rsidR="00ED425A" w:rsidRPr="00824338">
        <w:t xml:space="preserve">, </w:t>
      </w:r>
      <w:r w:rsidRPr="00824338">
        <w:t>Eetu</w:t>
      </w:r>
      <w:r w:rsidR="00ED425A" w:rsidRPr="00824338">
        <w:t xml:space="preserve"> 201</w:t>
      </w:r>
      <w:r w:rsidRPr="00824338">
        <w:t>6</w:t>
      </w:r>
      <w:r w:rsidR="00373EBE" w:rsidRPr="00824338">
        <w:t xml:space="preserve">. </w:t>
      </w:r>
      <w:r w:rsidRPr="00824338">
        <w:t xml:space="preserve">Hiukkaslaskennan hyödyntäminen vaihteiden ja hydrauliikkajärjestelmien kunnonvalvonnassa. </w:t>
      </w:r>
      <w:r w:rsidR="00ED425A" w:rsidRPr="00824338">
        <w:t xml:space="preserve">Opinnäytetyö. </w:t>
      </w:r>
      <w:r w:rsidR="00373EBE" w:rsidRPr="00824338">
        <w:t xml:space="preserve">Oulu: Oulun ammattikorkeakoulu, </w:t>
      </w:r>
      <w:r w:rsidR="00ED425A" w:rsidRPr="00824338">
        <w:t>kone- ja tuotantotekniikan koulutusohjelma</w:t>
      </w:r>
      <w:r w:rsidR="00373EBE" w:rsidRPr="00824338">
        <w:t xml:space="preserve">. </w:t>
      </w:r>
      <w:r w:rsidR="00ED425A" w:rsidRPr="00824338">
        <w:t xml:space="preserve">Saatavissa: </w:t>
      </w:r>
      <w:r w:rsidRPr="00824338">
        <w:t>https://www.theseus.fi/bitstream/handle/10024/90318/Alamattila_Eetu.pdf?sequence=1</w:t>
      </w:r>
      <w:r w:rsidR="00ED425A" w:rsidRPr="00824338">
        <w:t xml:space="preserve">. Hakupäivä </w:t>
      </w:r>
      <w:r w:rsidRPr="00824338">
        <w:t>5</w:t>
      </w:r>
      <w:r w:rsidR="00ED425A" w:rsidRPr="00824338">
        <w:t>.4.2017.</w:t>
      </w:r>
    </w:p>
    <w:p w:rsidR="007D174E" w:rsidRDefault="00FD73A7" w:rsidP="00D70C45">
      <w:pPr>
        <w:pStyle w:val="Bibliography"/>
      </w:pPr>
      <w:r w:rsidRPr="00373EBE">
        <w:t xml:space="preserve">Airila, Mauri – Ekman, Kalevi – Hautala, Pekka – Kivioja, Seppo – Kleimola, Matti – </w:t>
      </w:r>
      <w:r w:rsidRPr="00D70C45">
        <w:t>Martikka</w:t>
      </w:r>
      <w:r w:rsidRPr="00373EBE">
        <w:t xml:space="preserve">, Heikki – Miettinen, Juha – Niemi, Erkki – Ranta, Aarno – Rinkinen, Jari – Salonen, Pekka – Verho, Arto – Vilenius, Matti – Välimaa, Veikko 1995. </w:t>
      </w:r>
      <w:r w:rsidRPr="007D174E">
        <w:t>Koneenosien</w:t>
      </w:r>
      <w:r w:rsidRPr="00373EBE">
        <w:t xml:space="preserve"> suunnittelu. Juva: WSOY.</w:t>
      </w:r>
    </w:p>
    <w:p w:rsidR="00FD73A7" w:rsidRDefault="00FD73A7" w:rsidP="00755949">
      <w:pPr>
        <w:pStyle w:val="Bibliography"/>
      </w:pPr>
      <w:r w:rsidRPr="00373EBE">
        <w:t>Tekniikan kaavasto</w:t>
      </w:r>
      <w:r w:rsidR="006319FE">
        <w:t>.</w:t>
      </w:r>
      <w:r w:rsidRPr="00373EBE">
        <w:t xml:space="preserve"> 2000. Tampere: Tammertekniikka Oy. </w:t>
      </w:r>
    </w:p>
    <w:p w:rsidR="00B24FC1" w:rsidRPr="00B6663D" w:rsidRDefault="00B24FC1" w:rsidP="00D36F6F">
      <w:pPr>
        <w:pStyle w:val="Title"/>
      </w:pPr>
      <w:bookmarkStart w:id="18" w:name="_Toc479765449"/>
      <w:r w:rsidRPr="00D36F6F">
        <w:lastRenderedPageBreak/>
        <w:t>LIITTEET</w:t>
      </w:r>
      <w:bookmarkEnd w:id="18"/>
    </w:p>
    <w:p w:rsidR="00B24FC1" w:rsidRDefault="002A531F" w:rsidP="00755949">
      <w:r w:rsidRPr="00B6663D">
        <w:t>Jos liitteitä on enemmän kuin viisi, ne luetellaan lähteiden jälkeen</w:t>
      </w:r>
      <w:r w:rsidR="0028673E">
        <w:t xml:space="preserve"> LIITTEET-sivulla</w:t>
      </w:r>
      <w:r w:rsidRPr="00B6663D">
        <w:t>. Jos liitteitä on korkeintaan viisi, ne luetellaan sisällysluettelossa</w:t>
      </w:r>
      <w:r w:rsidR="0028673E">
        <w:t xml:space="preserve"> ja tämä sivu jätetään pois</w:t>
      </w:r>
      <w:r w:rsidRPr="00B6663D">
        <w:t xml:space="preserve">. </w:t>
      </w:r>
      <w:r w:rsidR="00120B0D" w:rsidRPr="005A46E7">
        <w:t>Erilliselle sivulle laadittavan l</w:t>
      </w:r>
      <w:r w:rsidR="00E66597" w:rsidRPr="005A46E7">
        <w:t>iiteluettelo</w:t>
      </w:r>
      <w:r w:rsidR="00120B0D" w:rsidRPr="005A46E7">
        <w:t xml:space="preserve">n </w:t>
      </w:r>
      <w:r w:rsidR="00110975">
        <w:t>malli</w:t>
      </w:r>
      <w:r w:rsidR="00E66597">
        <w:t xml:space="preserve"> on seuraava</w:t>
      </w:r>
      <w:r w:rsidR="00D36F6F">
        <w:t>n</w:t>
      </w:r>
      <w:r w:rsidR="00E66597">
        <w:t>a.</w:t>
      </w:r>
    </w:p>
    <w:p w:rsidR="005063CA" w:rsidRPr="005063CA" w:rsidRDefault="005063CA" w:rsidP="005A46E7">
      <w:pPr>
        <w:spacing w:after="480"/>
        <w:rPr>
          <w:b/>
          <w:sz w:val="28"/>
          <w:szCs w:val="28"/>
        </w:rPr>
      </w:pPr>
      <w:r w:rsidRPr="005A46E7">
        <w:rPr>
          <w:b/>
          <w:sz w:val="28"/>
          <w:szCs w:val="28"/>
        </w:rPr>
        <w:t>LIITTEET</w:t>
      </w:r>
    </w:p>
    <w:p w:rsidR="004A55F0" w:rsidRPr="0028673E" w:rsidRDefault="004A55F0" w:rsidP="00755949">
      <w:pPr>
        <w:rPr>
          <w:highlight w:val="green"/>
        </w:rPr>
      </w:pPr>
      <w:r>
        <w:t>Liite 1</w:t>
      </w:r>
      <w:r w:rsidR="00E66597">
        <w:t xml:space="preserve"> </w:t>
      </w:r>
      <w:r w:rsidR="00742C41" w:rsidRPr="00742C41">
        <w:t>Sisällysluettelon korjaus</w:t>
      </w:r>
    </w:p>
    <w:p w:rsidR="004A55F0" w:rsidRDefault="004A55F0" w:rsidP="00755949">
      <w:pPr>
        <w:rPr>
          <w:rFonts w:cs="Arial"/>
        </w:rPr>
      </w:pPr>
      <w:r w:rsidRPr="00742C41">
        <w:rPr>
          <w:rFonts w:cs="Arial"/>
        </w:rPr>
        <w:t xml:space="preserve">Liite 2 </w:t>
      </w:r>
      <w:r w:rsidR="00742C41">
        <w:t>Osaja</w:t>
      </w:r>
      <w:r w:rsidR="007417FC">
        <w:t>ko</w:t>
      </w:r>
      <w:r w:rsidR="00742C41">
        <w:t xml:space="preserve"> ja ylä- ja alatunnisteen muokkaus</w:t>
      </w:r>
    </w:p>
    <w:p w:rsidR="004A55F0" w:rsidRDefault="004A55F0" w:rsidP="00755949">
      <w:r>
        <w:t xml:space="preserve">Liite 3 </w:t>
      </w:r>
      <w:r w:rsidR="007417FC">
        <w:t>Opinnäytetyön tallennus</w:t>
      </w:r>
      <w:r w:rsidR="00CA7D2D">
        <w:t xml:space="preserve"> pdf:ksi</w:t>
      </w:r>
    </w:p>
    <w:p w:rsidR="004A55F0" w:rsidRDefault="004A55F0" w:rsidP="00755949">
      <w:r>
        <w:t>Liite 4 Liitteen otsikko</w:t>
      </w:r>
    </w:p>
    <w:p w:rsidR="004A55F0" w:rsidRDefault="004A55F0" w:rsidP="00755949">
      <w:r>
        <w:t>Liite 5 Liitteen otsikko</w:t>
      </w:r>
    </w:p>
    <w:p w:rsidR="004A55F0" w:rsidRDefault="004A55F0" w:rsidP="00755949">
      <w:r>
        <w:t>Liite 6 Liitteen otsikko</w:t>
      </w:r>
    </w:p>
    <w:p w:rsidR="00700704" w:rsidRDefault="00C7642C" w:rsidP="00700704">
      <w:r w:rsidRPr="00B6663D">
        <w:t xml:space="preserve">Liitteisiin sijoitetaan sellainen aineisto, joka </w:t>
      </w:r>
      <w:r>
        <w:t>on tarpeen esittää</w:t>
      </w:r>
      <w:r w:rsidRPr="00B6663D">
        <w:t xml:space="preserve"> mutta ei sovi tekstiin sisällytettäväksi</w:t>
      </w:r>
      <w:r>
        <w:t xml:space="preserve">. </w:t>
      </w:r>
      <w:r w:rsidR="00700704">
        <w:t xml:space="preserve">Liitteinä voi </w:t>
      </w:r>
      <w:r w:rsidR="00700704" w:rsidRPr="00824338">
        <w:t>olla esimerkiksi taulukoita</w:t>
      </w:r>
      <w:r w:rsidR="00700704">
        <w:t xml:space="preserve">, datalehtiä, piirustuksia, kaavioita, ohjelmalistauksia ja muuta työtä havainnollistavaa materiaalia. Jos </w:t>
      </w:r>
      <w:bookmarkStart w:id="19" w:name="_GoBack"/>
      <w:bookmarkEnd w:id="19"/>
      <w:r w:rsidR="00700704">
        <w:t xml:space="preserve">liitteeseen ei viitata tekstissä, liite on tarpeeton. </w:t>
      </w:r>
    </w:p>
    <w:p w:rsidR="00C7642C" w:rsidRDefault="00C7642C" w:rsidP="00C7642C">
      <w:r>
        <w:t xml:space="preserve">Liitteessäkin on oltava asianmukainen lähdeviittaus, jos se on peräisin lähteestä. </w:t>
      </w:r>
      <w:r w:rsidRPr="005A46E7">
        <w:t>Liitteiden ylätunniste ja sivunumerointi poikkeavat Oamkin yleisohjeesta, koska tekniikan alalle tyypillisissä liitteissä on usein tarpeen viitata esimerkiksi liitteen täsmälliselle sivulle.</w:t>
      </w:r>
    </w:p>
    <w:p w:rsidR="005063CA" w:rsidRPr="005A46E7" w:rsidRDefault="005063CA" w:rsidP="005063CA">
      <w:r w:rsidRPr="005A46E7">
        <w:t xml:space="preserve">Jos poistat Word-mallissa seuraavana olevat liitesivut, tarkista, että Wordin osan vaihdot (Section Break) toimivat oikein. </w:t>
      </w:r>
      <w:r w:rsidR="005117A2" w:rsidRPr="005A46E7">
        <w:t>Muokkaus</w:t>
      </w:r>
      <w:r w:rsidRPr="005A46E7">
        <w:t>sohje on liitteessä 2.</w:t>
      </w:r>
    </w:p>
    <w:p w:rsidR="00497B29" w:rsidRPr="005A46E7" w:rsidRDefault="00497B29" w:rsidP="005063CA">
      <w:r w:rsidRPr="005A46E7">
        <w:t xml:space="preserve">Opinnäytetyö julkaistaan pdf-muodossa. Ohje </w:t>
      </w:r>
      <w:r w:rsidR="00F82C08" w:rsidRPr="005A46E7">
        <w:t>pdf:ksi muuntamiseen ja t</w:t>
      </w:r>
      <w:r w:rsidR="005A46E7" w:rsidRPr="005A46E7">
        <w:t>ie</w:t>
      </w:r>
      <w:r w:rsidR="00F82C08" w:rsidRPr="005A46E7">
        <w:t xml:space="preserve">doston nimeämiseen </w:t>
      </w:r>
      <w:r w:rsidRPr="005A46E7">
        <w:t>on liitteessä 3.</w:t>
      </w:r>
    </w:p>
    <w:p w:rsidR="004A55F0" w:rsidRDefault="004A55F0" w:rsidP="00755949"/>
    <w:p w:rsidR="004A55F0" w:rsidRDefault="004A55F0" w:rsidP="00755949">
      <w:pPr>
        <w:sectPr w:rsidR="004A55F0" w:rsidSect="0045001F">
          <w:headerReference w:type="default" r:id="rId13"/>
          <w:footerReference w:type="default" r:id="rId14"/>
          <w:pgSz w:w="11906" w:h="16838" w:code="9"/>
          <w:pgMar w:top="1418" w:right="1701" w:bottom="1418" w:left="1701" w:header="851" w:footer="851" w:gutter="0"/>
          <w:cols w:space="708"/>
          <w:docGrid w:linePitch="360"/>
        </w:sectPr>
      </w:pPr>
    </w:p>
    <w:p w:rsidR="00742C41" w:rsidRPr="00C76FE3" w:rsidRDefault="00742C41" w:rsidP="00742C41">
      <w:pPr>
        <w:spacing w:after="120"/>
        <w:rPr>
          <w:rFonts w:asciiTheme="minorHAnsi" w:hAnsiTheme="minorHAnsi" w:cstheme="minorHAnsi"/>
          <w:b/>
          <w:color w:val="0070C0"/>
          <w:sz w:val="28"/>
        </w:rPr>
      </w:pPr>
      <w:r w:rsidRPr="00C76FE3">
        <w:rPr>
          <w:rFonts w:asciiTheme="minorHAnsi" w:hAnsiTheme="minorHAnsi" w:cstheme="minorHAnsi"/>
          <w:b/>
          <w:color w:val="0070C0"/>
          <w:sz w:val="28"/>
        </w:rPr>
        <w:lastRenderedPageBreak/>
        <w:t xml:space="preserve">Word-ohje sisällysluettelon otsikkotasojen saamiseksi näkyviin </w:t>
      </w:r>
    </w:p>
    <w:p w:rsidR="00742C41" w:rsidRPr="00742C41" w:rsidRDefault="00742C41" w:rsidP="00742C41">
      <w:pPr>
        <w:spacing w:after="200" w:line="276" w:lineRule="auto"/>
        <w:jc w:val="left"/>
        <w:rPr>
          <w:rFonts w:asciiTheme="minorHAnsi" w:hAnsiTheme="minorHAnsi"/>
          <w:sz w:val="22"/>
        </w:rPr>
      </w:pPr>
      <w:r w:rsidRPr="00742C41">
        <w:rPr>
          <w:rFonts w:asciiTheme="minorHAnsi" w:hAnsiTheme="minorHAnsi"/>
          <w:sz w:val="22"/>
        </w:rPr>
        <w:t xml:space="preserve">Tyypillinen </w:t>
      </w:r>
      <w:r w:rsidRPr="00742C41">
        <w:rPr>
          <w:rFonts w:asciiTheme="minorHAnsi" w:hAnsiTheme="minorHAnsi"/>
          <w:sz w:val="22"/>
          <w:szCs w:val="22"/>
        </w:rPr>
        <w:t>ongelma</w:t>
      </w:r>
      <w:r w:rsidRPr="00742C41">
        <w:rPr>
          <w:rFonts w:asciiTheme="minorHAnsi" w:hAnsiTheme="minorHAnsi"/>
          <w:sz w:val="22"/>
        </w:rPr>
        <w:t xml:space="preserve"> opinnäytetyön Word-mallipohjan käytössä on, että sisällysluettelon päivitys hävittää Title-tyylillä tehdyt PÄÄOTSIKOT. Tämä korjataan muuttamalla sisällysluettelon asetuksia</w:t>
      </w:r>
      <w:r>
        <w:rPr>
          <w:rFonts w:asciiTheme="minorHAnsi" w:hAnsiTheme="minorHAnsi"/>
          <w:sz w:val="22"/>
        </w:rPr>
        <w:t xml:space="preserve">. </w:t>
      </w:r>
      <w:r w:rsidRPr="00742C41">
        <w:rPr>
          <w:rFonts w:asciiTheme="minorHAnsi" w:hAnsiTheme="minorHAnsi"/>
          <w:sz w:val="22"/>
        </w:rPr>
        <w:t xml:space="preserve">Paina välilehdellä </w:t>
      </w:r>
      <w:r w:rsidRPr="00742C41">
        <w:rPr>
          <w:rFonts w:asciiTheme="minorHAnsi" w:hAnsiTheme="minorHAnsi"/>
          <w:i/>
          <w:iCs/>
          <w:sz w:val="22"/>
        </w:rPr>
        <w:t>Viittaukset</w:t>
      </w:r>
      <w:r w:rsidRPr="00742C41">
        <w:rPr>
          <w:rFonts w:asciiTheme="minorHAnsi" w:hAnsiTheme="minorHAnsi"/>
          <w:sz w:val="22"/>
        </w:rPr>
        <w:t xml:space="preserve"> (</w:t>
      </w:r>
      <w:r w:rsidRPr="00742C41">
        <w:rPr>
          <w:rFonts w:asciiTheme="minorHAnsi" w:hAnsiTheme="minorHAnsi"/>
          <w:i/>
          <w:sz w:val="22"/>
        </w:rPr>
        <w:t>References</w:t>
      </w:r>
      <w:r w:rsidRPr="00742C41">
        <w:rPr>
          <w:rFonts w:asciiTheme="minorHAnsi" w:hAnsiTheme="minorHAnsi"/>
          <w:sz w:val="22"/>
        </w:rPr>
        <w:t xml:space="preserve">) kuvaketta </w:t>
      </w:r>
      <w:r w:rsidRPr="00742C41">
        <w:rPr>
          <w:rFonts w:asciiTheme="minorHAnsi" w:hAnsiTheme="minorHAnsi"/>
          <w:i/>
          <w:iCs/>
          <w:sz w:val="22"/>
        </w:rPr>
        <w:t xml:space="preserve">Sisällysluettelo (Table of Contents) </w:t>
      </w:r>
      <w:r w:rsidRPr="00742C41">
        <w:rPr>
          <w:rFonts w:asciiTheme="minorHAnsi" w:hAnsiTheme="minorHAnsi"/>
          <w:sz w:val="22"/>
        </w:rPr>
        <w:t xml:space="preserve">ja valitse alhaalta </w:t>
      </w:r>
      <w:r w:rsidR="002625F5">
        <w:rPr>
          <w:rFonts w:asciiTheme="minorHAnsi" w:hAnsiTheme="minorHAnsi"/>
          <w:i/>
          <w:iCs/>
          <w:sz w:val="22"/>
        </w:rPr>
        <w:t xml:space="preserve">Muokkaa </w:t>
      </w:r>
      <w:r w:rsidRPr="002625F5">
        <w:rPr>
          <w:rFonts w:asciiTheme="minorHAnsi" w:hAnsiTheme="minorHAnsi"/>
          <w:i/>
          <w:sz w:val="22"/>
        </w:rPr>
        <w:t>sisällysluettelo</w:t>
      </w:r>
      <w:r w:rsidR="002625F5" w:rsidRPr="002625F5">
        <w:rPr>
          <w:rFonts w:asciiTheme="minorHAnsi" w:hAnsiTheme="minorHAnsi"/>
          <w:i/>
          <w:sz w:val="22"/>
        </w:rPr>
        <w:t>a</w:t>
      </w:r>
      <w:r w:rsidRPr="00742C41">
        <w:rPr>
          <w:rFonts w:asciiTheme="minorHAnsi" w:hAnsiTheme="minorHAnsi"/>
          <w:i/>
          <w:iCs/>
          <w:sz w:val="22"/>
        </w:rPr>
        <w:t xml:space="preserve"> (Custom Table of Contents)</w:t>
      </w:r>
      <w:r w:rsidRPr="00742C41">
        <w:rPr>
          <w:rFonts w:asciiTheme="minorHAnsi" w:hAnsiTheme="minorHAnsi"/>
          <w:sz w:val="22"/>
        </w:rPr>
        <w:t xml:space="preserve">. </w:t>
      </w:r>
    </w:p>
    <w:p w:rsidR="00742C41" w:rsidRPr="0093672F" w:rsidRDefault="00742C41" w:rsidP="00742C41">
      <w:pPr>
        <w:spacing w:after="200" w:line="276" w:lineRule="auto"/>
        <w:jc w:val="left"/>
      </w:pPr>
      <w:r w:rsidRPr="00742C41">
        <w:rPr>
          <w:rFonts w:asciiTheme="minorHAnsi" w:hAnsiTheme="minorHAnsi"/>
          <w:noProof/>
          <w:sz w:val="22"/>
        </w:rPr>
        <w:drawing>
          <wp:inline distT="0" distB="0" distL="0" distR="0">
            <wp:extent cx="4406630" cy="2754366"/>
            <wp:effectExtent l="0" t="0" r="0" b="8255"/>
            <wp:docPr id="1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437912" cy="2773919"/>
                    </a:xfrm>
                    <a:prstGeom prst="rect">
                      <a:avLst/>
                    </a:prstGeom>
                  </pic:spPr>
                </pic:pic>
              </a:graphicData>
            </a:graphic>
          </wp:inline>
        </w:drawing>
      </w:r>
    </w:p>
    <w:p w:rsidR="00742C41" w:rsidRPr="00742C41" w:rsidRDefault="00742C41" w:rsidP="00742C41">
      <w:pPr>
        <w:spacing w:after="200" w:line="276" w:lineRule="auto"/>
        <w:jc w:val="left"/>
        <w:rPr>
          <w:rFonts w:asciiTheme="minorHAnsi" w:hAnsiTheme="minorHAnsi"/>
          <w:sz w:val="22"/>
          <w:szCs w:val="22"/>
        </w:rPr>
      </w:pPr>
      <w:r w:rsidRPr="00742C41">
        <w:rPr>
          <w:rFonts w:asciiTheme="minorHAnsi" w:hAnsiTheme="minorHAnsi"/>
          <w:sz w:val="22"/>
        </w:rPr>
        <w:t>Näytölle</w:t>
      </w:r>
      <w:r w:rsidRPr="00742C41">
        <w:rPr>
          <w:rFonts w:asciiTheme="minorHAnsi" w:hAnsiTheme="minorHAnsi"/>
          <w:sz w:val="22"/>
          <w:szCs w:val="22"/>
        </w:rPr>
        <w:t xml:space="preserve"> avautuu taulu </w:t>
      </w:r>
      <w:r w:rsidRPr="00742C41">
        <w:rPr>
          <w:rFonts w:asciiTheme="minorHAnsi" w:hAnsiTheme="minorHAnsi"/>
          <w:i/>
          <w:iCs/>
          <w:sz w:val="22"/>
          <w:szCs w:val="22"/>
        </w:rPr>
        <w:t>Sisällysluettelo (Table of Contents)</w:t>
      </w:r>
      <w:r w:rsidRPr="00742C41">
        <w:rPr>
          <w:rFonts w:asciiTheme="minorHAnsi" w:hAnsiTheme="minorHAnsi"/>
          <w:sz w:val="22"/>
          <w:szCs w:val="22"/>
        </w:rPr>
        <w:t xml:space="preserve">. Sen alareunassa on painike </w:t>
      </w:r>
      <w:r w:rsidRPr="00742C41">
        <w:rPr>
          <w:rFonts w:asciiTheme="minorHAnsi" w:hAnsiTheme="minorHAnsi"/>
          <w:i/>
          <w:iCs/>
          <w:sz w:val="22"/>
          <w:szCs w:val="22"/>
        </w:rPr>
        <w:t>Asetukset (Options…)</w:t>
      </w:r>
      <w:r w:rsidRPr="00742C41">
        <w:rPr>
          <w:rFonts w:asciiTheme="minorHAnsi" w:hAnsiTheme="minorHAnsi"/>
          <w:sz w:val="22"/>
          <w:szCs w:val="22"/>
        </w:rPr>
        <w:t xml:space="preserve">. </w:t>
      </w:r>
    </w:p>
    <w:p w:rsidR="00742C41" w:rsidRPr="00742C41" w:rsidRDefault="00742C41" w:rsidP="00742C41">
      <w:pPr>
        <w:spacing w:after="200" w:line="276" w:lineRule="auto"/>
        <w:jc w:val="left"/>
        <w:rPr>
          <w:rFonts w:asciiTheme="minorHAnsi" w:hAnsiTheme="minorHAnsi"/>
          <w:sz w:val="22"/>
          <w:szCs w:val="22"/>
        </w:rPr>
      </w:pPr>
      <w:r w:rsidRPr="00742C41">
        <w:rPr>
          <w:rFonts w:asciiTheme="minorHAnsi" w:hAnsiTheme="minorHAnsi"/>
          <w:sz w:val="22"/>
          <w:szCs w:val="22"/>
        </w:rPr>
        <w:t xml:space="preserve">Avaa </w:t>
      </w:r>
      <w:r w:rsidRPr="00742C41">
        <w:rPr>
          <w:rFonts w:asciiTheme="minorHAnsi" w:hAnsiTheme="minorHAnsi"/>
          <w:i/>
          <w:sz w:val="22"/>
          <w:szCs w:val="22"/>
        </w:rPr>
        <w:t>Asetukset (Options).</w:t>
      </w:r>
      <w:r w:rsidRPr="00742C41">
        <w:rPr>
          <w:rFonts w:asciiTheme="minorHAnsi" w:hAnsiTheme="minorHAnsi"/>
          <w:sz w:val="22"/>
          <w:szCs w:val="22"/>
        </w:rPr>
        <w:t xml:space="preserve"> Tässä valitaan sisällysluettelossa näytettävät otsikkotasot. Selaa luetteloa puolivälin alapuolelle. Tyypillisesti luettelosta ovat valitsematta näkyviin pääotsikot (Otsikko 1 tai </w:t>
      </w:r>
      <w:r w:rsidRPr="00742C41">
        <w:rPr>
          <w:rFonts w:asciiTheme="minorHAnsi" w:eastAsiaTheme="minorHAnsi" w:hAnsiTheme="minorHAnsi" w:cstheme="minorBidi"/>
          <w:sz w:val="22"/>
          <w:szCs w:val="22"/>
        </w:rPr>
        <w:t>Heading</w:t>
      </w:r>
      <w:r w:rsidRPr="00742C41">
        <w:rPr>
          <w:rFonts w:asciiTheme="minorHAnsi" w:hAnsiTheme="minorHAnsi"/>
          <w:sz w:val="22"/>
          <w:szCs w:val="22"/>
        </w:rPr>
        <w:t xml:space="preserve"> 1) ja numeroimaton pääotsikko (Otsikko tai Title). Merkitse niiden kohdalle numero 1. Näin ne tulevat näkyviin sisällysluetteloon tason 1 otsikoina. Tallenna painamalla OK ja OK ja kokeile päivittää sisällysluettelosi uudelleen.</w:t>
      </w:r>
    </w:p>
    <w:p w:rsidR="001D013F" w:rsidRDefault="004D1D37" w:rsidP="00742C41">
      <w:pPr>
        <w:spacing w:after="200" w:line="276" w:lineRule="auto"/>
        <w:jc w:val="left"/>
      </w:pPr>
      <w:r>
        <w:rPr>
          <w:noProof/>
        </w:rPr>
        <mc:AlternateContent>
          <mc:Choice Requires="wps">
            <w:drawing>
              <wp:anchor distT="0" distB="0" distL="114300" distR="114300" simplePos="0" relativeHeight="251672576" behindDoc="0" locked="0" layoutInCell="1" allowOverlap="1">
                <wp:simplePos x="0" y="0"/>
                <wp:positionH relativeFrom="column">
                  <wp:posOffset>852170</wp:posOffset>
                </wp:positionH>
                <wp:positionV relativeFrom="paragraph">
                  <wp:posOffset>1525905</wp:posOffset>
                </wp:positionV>
                <wp:extent cx="506730" cy="45720"/>
                <wp:effectExtent l="19050" t="38100" r="7620" b="49530"/>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480146">
                          <a:off x="0" y="0"/>
                          <a:ext cx="506730" cy="4572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770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67.1pt;margin-top:120.15pt;width:39.9pt;height:3.6pt;rotation:52444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" adj="20626" fillcolor="#f79646 [3209]" strokecolor="#974706 [1609]" strokeweight="2pt">
                <v:path arrowok="t"/>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1965960</wp:posOffset>
                </wp:positionH>
                <wp:positionV relativeFrom="paragraph">
                  <wp:posOffset>305435</wp:posOffset>
                </wp:positionV>
                <wp:extent cx="1232535" cy="1209675"/>
                <wp:effectExtent l="0" t="0" r="5715"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2535" cy="1209675"/>
                        </a:xfrm>
                        <a:prstGeom prst="ellipse">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E9C94" id="Oval 15" o:spid="_x0000_s1026" style="position:absolute;margin-left:154.8pt;margin-top:24.05pt;width:97.05pt;height:9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" fillcolor="white [3201]" strokecolor="#f79646 [3209]" strokeweight="2pt">
                <v:fill opacity="0"/>
                <v:path arrowok="t"/>
              </v:oval>
            </w:pict>
          </mc:Fallback>
        </mc:AlternateContent>
      </w:r>
      <w:r w:rsidR="00742C41" w:rsidRPr="0093672F">
        <w:rPr>
          <w:noProof/>
        </w:rPr>
        <w:drawing>
          <wp:inline distT="0" distB="0" distL="0" distR="0">
            <wp:extent cx="4454147" cy="2784065"/>
            <wp:effectExtent l="0" t="0" r="3810" b="0"/>
            <wp:docPr id="19"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473323" cy="2796051"/>
                    </a:xfrm>
                    <a:prstGeom prst="rect">
                      <a:avLst/>
                    </a:prstGeom>
                  </pic:spPr>
                </pic:pic>
              </a:graphicData>
            </a:graphic>
          </wp:inline>
        </w:drawing>
      </w:r>
    </w:p>
    <w:p w:rsidR="00111231" w:rsidRDefault="00111231" w:rsidP="00755949">
      <w:pPr>
        <w:pStyle w:val="Inssitynlhttietomuistionlomakerivi"/>
        <w:sectPr w:rsidR="00111231" w:rsidSect="00742C41">
          <w:headerReference w:type="default" r:id="rId17"/>
          <w:footerReference w:type="default" r:id="rId18"/>
          <w:headerReference w:type="first" r:id="rId19"/>
          <w:footerReference w:type="first" r:id="rId20"/>
          <w:pgSz w:w="11906" w:h="16838" w:code="9"/>
          <w:pgMar w:top="1418" w:right="1701" w:bottom="1418" w:left="1701" w:header="851" w:footer="851" w:gutter="0"/>
          <w:pgNumType w:start="1"/>
          <w:cols w:space="708"/>
          <w:docGrid w:linePitch="360"/>
        </w:sectPr>
      </w:pPr>
    </w:p>
    <w:p w:rsidR="00742C41" w:rsidRPr="00742C41" w:rsidRDefault="00742C41" w:rsidP="00742C41">
      <w:pPr>
        <w:spacing w:after="200" w:line="276" w:lineRule="auto"/>
        <w:jc w:val="left"/>
        <w:rPr>
          <w:rFonts w:ascii="Calibri" w:eastAsia="Calibri" w:hAnsi="Calibri" w:cs="Calibri"/>
          <w:b/>
          <w:color w:val="7030A0"/>
          <w:sz w:val="28"/>
          <w:szCs w:val="22"/>
          <w:lang w:eastAsia="en-US"/>
        </w:rPr>
      </w:pPr>
      <w:r w:rsidRPr="00742C41">
        <w:rPr>
          <w:rFonts w:ascii="Calibri" w:eastAsia="Calibri" w:hAnsi="Calibri" w:cs="Calibri"/>
          <w:b/>
          <w:color w:val="7030A0"/>
          <w:sz w:val="28"/>
          <w:szCs w:val="22"/>
          <w:lang w:eastAsia="en-US"/>
        </w:rPr>
        <w:lastRenderedPageBreak/>
        <w:t xml:space="preserve">Osajaon teko </w:t>
      </w:r>
      <w:r w:rsidR="00AD17E3">
        <w:rPr>
          <w:rFonts w:ascii="Calibri" w:eastAsia="Calibri" w:hAnsi="Calibri" w:cs="Calibri"/>
          <w:b/>
          <w:color w:val="7030A0"/>
          <w:sz w:val="28"/>
          <w:szCs w:val="22"/>
          <w:lang w:eastAsia="en-US"/>
        </w:rPr>
        <w:t>Wordissä</w:t>
      </w:r>
      <w:r w:rsidRPr="00742C41">
        <w:rPr>
          <w:rFonts w:ascii="Calibri" w:eastAsia="Calibri" w:hAnsi="Calibri" w:cs="Calibri"/>
          <w:b/>
          <w:color w:val="7030A0"/>
          <w:sz w:val="28"/>
          <w:szCs w:val="22"/>
          <w:lang w:eastAsia="en-US"/>
        </w:rPr>
        <w:t xml:space="preserve"> liitteiden välille ja ylätunnisteiden muokkaus</w:t>
      </w:r>
    </w:p>
    <w:p w:rsidR="00742C41" w:rsidRPr="00742C41" w:rsidRDefault="00742C41" w:rsidP="00742C41">
      <w:pPr>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 xml:space="preserve">Opnt-pohjassa on valmiina osajakoja </w:t>
      </w:r>
    </w:p>
    <w:p w:rsidR="00742C41" w:rsidRPr="00742C41" w:rsidRDefault="00742C41" w:rsidP="00742C41">
      <w:pPr>
        <w:numPr>
          <w:ilvl w:val="0"/>
          <w:numId w:val="12"/>
        </w:numPr>
        <w:spacing w:after="200" w:line="276" w:lineRule="auto"/>
        <w:contextualSpacing/>
        <w:jc w:val="left"/>
        <w:rPr>
          <w:rFonts w:ascii="Calibri" w:eastAsia="Calibri" w:hAnsi="Calibri" w:cs="Calibri"/>
          <w:sz w:val="22"/>
          <w:szCs w:val="22"/>
          <w:lang w:eastAsia="en-US"/>
        </w:rPr>
      </w:pPr>
      <w:r w:rsidRPr="00742C41">
        <w:rPr>
          <w:rFonts w:ascii="Calibri" w:eastAsia="Calibri" w:hAnsi="Calibri" w:cs="Calibri"/>
          <w:sz w:val="22"/>
          <w:szCs w:val="22"/>
          <w:lang w:eastAsia="en-US"/>
        </w:rPr>
        <w:t>kansilehtien ja tiivistelmän välissä</w:t>
      </w:r>
    </w:p>
    <w:p w:rsidR="00742C41" w:rsidRPr="00742C41" w:rsidRDefault="00742C41" w:rsidP="00742C41">
      <w:pPr>
        <w:numPr>
          <w:ilvl w:val="0"/>
          <w:numId w:val="12"/>
        </w:numPr>
        <w:spacing w:after="200" w:line="276" w:lineRule="auto"/>
        <w:contextualSpacing/>
        <w:jc w:val="left"/>
        <w:rPr>
          <w:rFonts w:ascii="Calibri" w:eastAsia="Calibri" w:hAnsi="Calibri" w:cs="Calibri"/>
          <w:sz w:val="22"/>
          <w:szCs w:val="22"/>
          <w:lang w:eastAsia="en-US"/>
        </w:rPr>
      </w:pPr>
      <w:r w:rsidRPr="00742C41">
        <w:rPr>
          <w:rFonts w:ascii="Calibri" w:eastAsia="Calibri" w:hAnsi="Calibri" w:cs="Calibri"/>
          <w:sz w:val="22"/>
          <w:szCs w:val="22"/>
          <w:lang w:eastAsia="en-US"/>
        </w:rPr>
        <w:t>lähdeluettelon ja liitteen 1 välissä</w:t>
      </w:r>
    </w:p>
    <w:p w:rsidR="00742C41" w:rsidRPr="00742C41" w:rsidRDefault="00742C41" w:rsidP="005D3B30">
      <w:pPr>
        <w:numPr>
          <w:ilvl w:val="0"/>
          <w:numId w:val="12"/>
        </w:numPr>
        <w:spacing w:line="276" w:lineRule="auto"/>
        <w:ind w:left="714" w:hanging="357"/>
        <w:jc w:val="left"/>
        <w:rPr>
          <w:rFonts w:ascii="Calibri" w:eastAsia="Calibri" w:hAnsi="Calibri" w:cs="Calibri"/>
          <w:sz w:val="22"/>
          <w:szCs w:val="22"/>
          <w:lang w:eastAsia="en-US"/>
        </w:rPr>
      </w:pPr>
      <w:r w:rsidRPr="00742C41">
        <w:rPr>
          <w:rFonts w:ascii="Calibri" w:eastAsia="Calibri" w:hAnsi="Calibri" w:cs="Calibri"/>
          <w:sz w:val="22"/>
          <w:szCs w:val="22"/>
          <w:lang w:eastAsia="en-US"/>
        </w:rPr>
        <w:t>eri liitteiden välissä.</w:t>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Osajako</w:t>
      </w:r>
    </w:p>
    <w:p w:rsidR="005D3B30" w:rsidRPr="00742C41" w:rsidRDefault="005D3B30" w:rsidP="005D3B30">
      <w:pPr>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 xml:space="preserve">Kun lisäät työhön liitteitä, joudut tekemään uusia osajakoja. </w:t>
      </w:r>
      <w:r w:rsidR="00742C41" w:rsidRPr="00742C41">
        <w:rPr>
          <w:rFonts w:ascii="Calibri" w:eastAsia="Calibri" w:hAnsi="Calibri" w:cs="Calibri"/>
          <w:sz w:val="22"/>
          <w:szCs w:val="22"/>
          <w:lang w:eastAsia="en-US"/>
        </w:rPr>
        <w:t xml:space="preserve">Osajako tehdään välilehdellä </w:t>
      </w:r>
      <w:r w:rsidR="00742C41" w:rsidRPr="00742C41">
        <w:rPr>
          <w:rFonts w:ascii="Calibri" w:eastAsia="Calibri" w:hAnsi="Calibri" w:cs="Calibri"/>
          <w:i/>
          <w:sz w:val="22"/>
          <w:szCs w:val="22"/>
          <w:lang w:eastAsia="en-US"/>
        </w:rPr>
        <w:t>Page Layout</w:t>
      </w:r>
      <w:r w:rsidR="00742C41" w:rsidRPr="00742C41">
        <w:rPr>
          <w:rFonts w:ascii="Calibri" w:eastAsia="Calibri" w:hAnsi="Calibri" w:cs="Calibri"/>
          <w:sz w:val="22"/>
          <w:szCs w:val="22"/>
          <w:lang w:eastAsia="en-US"/>
        </w:rPr>
        <w:t xml:space="preserve">: paina </w:t>
      </w:r>
      <w:r w:rsidR="00742C41" w:rsidRPr="00742C41">
        <w:rPr>
          <w:rFonts w:ascii="Calibri" w:eastAsia="Calibri" w:hAnsi="Calibri" w:cs="Calibri"/>
          <w:i/>
          <w:sz w:val="22"/>
          <w:szCs w:val="22"/>
          <w:lang w:eastAsia="en-US"/>
        </w:rPr>
        <w:t>Breaks</w:t>
      </w:r>
      <w:r w:rsidR="00742C41" w:rsidRPr="00742C41">
        <w:rPr>
          <w:rFonts w:ascii="Calibri" w:eastAsia="Calibri" w:hAnsi="Calibri" w:cs="Calibri"/>
          <w:sz w:val="22"/>
          <w:szCs w:val="22"/>
          <w:lang w:eastAsia="en-US"/>
        </w:rPr>
        <w:t xml:space="preserve"> -&gt; </w:t>
      </w:r>
      <w:r w:rsidR="00742C41" w:rsidRPr="00742C41">
        <w:rPr>
          <w:rFonts w:ascii="Calibri" w:eastAsia="Calibri" w:hAnsi="Calibri" w:cs="Calibri"/>
          <w:i/>
          <w:sz w:val="22"/>
          <w:szCs w:val="22"/>
          <w:lang w:eastAsia="en-US"/>
        </w:rPr>
        <w:t>Section Breaks</w:t>
      </w:r>
      <w:r w:rsidR="00742C41" w:rsidRPr="00742C41">
        <w:rPr>
          <w:rFonts w:ascii="Calibri" w:eastAsia="Calibri" w:hAnsi="Calibri" w:cs="Calibri"/>
          <w:sz w:val="22"/>
          <w:szCs w:val="22"/>
          <w:lang w:eastAsia="en-US"/>
        </w:rPr>
        <w:t xml:space="preserve">, </w:t>
      </w:r>
      <w:r w:rsidR="00742C41" w:rsidRPr="00742C41">
        <w:rPr>
          <w:rFonts w:ascii="Calibri" w:eastAsia="Calibri" w:hAnsi="Calibri" w:cs="Calibri"/>
          <w:i/>
          <w:sz w:val="22"/>
          <w:szCs w:val="22"/>
          <w:lang w:eastAsia="en-US"/>
        </w:rPr>
        <w:t>Next Page</w:t>
      </w:r>
      <w:r w:rsidR="00742C41" w:rsidRPr="00742C41">
        <w:rPr>
          <w:rFonts w:ascii="Calibri" w:eastAsia="Calibri" w:hAnsi="Calibri" w:cs="Calibri"/>
          <w:sz w:val="22"/>
          <w:szCs w:val="22"/>
          <w:lang w:eastAsia="en-US"/>
        </w:rPr>
        <w:t>.</w:t>
      </w:r>
      <w:r>
        <w:rPr>
          <w:rFonts w:ascii="Calibri" w:eastAsia="Calibri" w:hAnsi="Calibri" w:cs="Calibri"/>
          <w:sz w:val="22"/>
          <w:szCs w:val="22"/>
          <w:lang w:eastAsia="en-US"/>
        </w:rPr>
        <w:t xml:space="preserve"> Yksittäisiä liitteitä voi kääntää vaakasuuntaiseksi tarvittaessa (</w:t>
      </w:r>
      <w:r w:rsidRPr="005D3B30">
        <w:rPr>
          <w:rFonts w:ascii="Calibri" w:eastAsia="Calibri" w:hAnsi="Calibri" w:cs="Calibri"/>
          <w:i/>
          <w:sz w:val="22"/>
          <w:szCs w:val="22"/>
          <w:lang w:eastAsia="en-US"/>
        </w:rPr>
        <w:t>Layout</w:t>
      </w:r>
      <w:r>
        <w:rPr>
          <w:rFonts w:ascii="Calibri" w:eastAsia="Calibri" w:hAnsi="Calibri" w:cs="Calibri"/>
          <w:sz w:val="22"/>
          <w:szCs w:val="22"/>
          <w:lang w:eastAsia="en-US"/>
        </w:rPr>
        <w:t xml:space="preserve"> -&gt; </w:t>
      </w:r>
      <w:r w:rsidRPr="005D3B30">
        <w:rPr>
          <w:rFonts w:ascii="Calibri" w:eastAsia="Calibri" w:hAnsi="Calibri" w:cs="Calibri"/>
          <w:i/>
          <w:sz w:val="22"/>
          <w:szCs w:val="22"/>
          <w:lang w:eastAsia="en-US"/>
        </w:rPr>
        <w:t>Orientation</w:t>
      </w:r>
      <w:r>
        <w:rPr>
          <w:rFonts w:ascii="Calibri" w:eastAsia="Calibri" w:hAnsi="Calibri" w:cs="Calibri"/>
          <w:sz w:val="22"/>
          <w:szCs w:val="22"/>
          <w:lang w:eastAsia="en-US"/>
        </w:rPr>
        <w:t xml:space="preserve">). </w:t>
      </w:r>
    </w:p>
    <w:p w:rsidR="00742C41" w:rsidRPr="00742C41" w:rsidRDefault="005D3B30" w:rsidP="00742C41">
      <w:pPr>
        <w:spacing w:after="200" w:line="276" w:lineRule="auto"/>
        <w:jc w:val="left"/>
        <w:rPr>
          <w:rFonts w:ascii="Calibri" w:eastAsia="Calibri" w:hAnsi="Calibri" w:cs="Calibri"/>
          <w:sz w:val="22"/>
          <w:szCs w:val="22"/>
          <w:lang w:eastAsia="en-US"/>
        </w:rPr>
      </w:pPr>
      <w:r>
        <w:rPr>
          <w:noProof/>
        </w:rPr>
        <w:drawing>
          <wp:inline distT="0" distB="0" distL="0" distR="0">
            <wp:extent cx="4735902" cy="295993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747540" cy="2967213"/>
                    </a:xfrm>
                    <a:prstGeom prst="rect">
                      <a:avLst/>
                    </a:prstGeom>
                  </pic:spPr>
                </pic:pic>
              </a:graphicData>
            </a:graphic>
          </wp:inline>
        </w:drawing>
      </w:r>
      <w:r w:rsidR="00742C41" w:rsidRPr="00742C41">
        <w:rPr>
          <w:rFonts w:ascii="Calibri" w:eastAsia="Calibri" w:hAnsi="Calibri" w:cs="Calibri"/>
          <w:sz w:val="22"/>
          <w:szCs w:val="22"/>
          <w:lang w:eastAsia="en-US"/>
        </w:rPr>
        <w:t xml:space="preserve"> </w:t>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Erilaiset ylä- ja alatunnisteet eri osissa</w:t>
      </w:r>
    </w:p>
    <w:p w:rsidR="00742C41" w:rsidRPr="00742C41" w:rsidRDefault="00742C41" w:rsidP="00742C41">
      <w:pPr>
        <w:spacing w:after="200" w:line="276" w:lineRule="auto"/>
        <w:jc w:val="left"/>
        <w:rPr>
          <w:rFonts w:ascii="Calibri" w:eastAsia="Calibri" w:hAnsi="Calibri"/>
          <w:sz w:val="22"/>
          <w:szCs w:val="22"/>
          <w:lang w:eastAsia="en-US"/>
        </w:rPr>
      </w:pPr>
      <w:r w:rsidRPr="00742C41">
        <w:rPr>
          <w:rFonts w:ascii="Calibri" w:eastAsia="Calibri" w:hAnsi="Calibri"/>
          <w:sz w:val="22"/>
          <w:szCs w:val="22"/>
          <w:lang w:eastAsia="en-US"/>
        </w:rPr>
        <w:t xml:space="preserve">Kun kaksoisnäpäytät jonkin osan ylätunnisteen auki, näet, missä osassa olet. Eri osille saa erilaiset ylä- tai alatunnisteet ja sivunumeroinnin poistamalla aina valinnan </w:t>
      </w:r>
      <w:r w:rsidRPr="00742C41">
        <w:rPr>
          <w:rFonts w:ascii="Calibri" w:eastAsia="Calibri" w:hAnsi="Calibri"/>
          <w:i/>
          <w:sz w:val="22"/>
          <w:szCs w:val="22"/>
          <w:lang w:eastAsia="en-US"/>
        </w:rPr>
        <w:t>Link to Previous</w:t>
      </w:r>
      <w:r w:rsidRPr="00742C41">
        <w:rPr>
          <w:rFonts w:ascii="Calibri" w:eastAsia="Calibri" w:hAnsi="Calibri"/>
          <w:sz w:val="22"/>
          <w:szCs w:val="22"/>
          <w:lang w:eastAsia="en-US"/>
        </w:rPr>
        <w:t>.</w:t>
      </w:r>
    </w:p>
    <w:p w:rsidR="00742C41" w:rsidRPr="00742C41" w:rsidRDefault="00742C41" w:rsidP="00742C41">
      <w:pPr>
        <w:spacing w:after="200" w:line="276" w:lineRule="auto"/>
        <w:jc w:val="left"/>
        <w:rPr>
          <w:rFonts w:ascii="Calibri" w:eastAsia="Calibri" w:hAnsi="Calibri"/>
          <w:sz w:val="22"/>
          <w:szCs w:val="22"/>
          <w:lang w:eastAsia="en-US"/>
        </w:rPr>
      </w:pPr>
      <w:r w:rsidRPr="00742C41">
        <w:rPr>
          <w:rFonts w:ascii="Calibri" w:eastAsia="Calibri" w:hAnsi="Calibri"/>
          <w:sz w:val="22"/>
          <w:szCs w:val="22"/>
          <w:lang w:eastAsia="en-US"/>
        </w:rPr>
        <w:t xml:space="preserve">Kun teet uuden liitteen raporttiisi, poista linkitys osien väliltä. Sen jälkeen pystyt tekemään liitteelle oman ylätunnisteen. </w:t>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Monisivuisen liitteen juokseva sivunumerointi</w:t>
      </w:r>
    </w:p>
    <w:p w:rsidR="00742C41" w:rsidRPr="00742C41" w:rsidRDefault="00742C41" w:rsidP="00742C41">
      <w:pPr>
        <w:tabs>
          <w:tab w:val="left" w:pos="5631"/>
        </w:tabs>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Monisivuisen liitteen ylätunnisteeseen kauttaviivan jälkeen lisätään liitteen juokseva sivunumerointi (</w:t>
      </w:r>
      <w:r w:rsidRPr="00742C41">
        <w:rPr>
          <w:rFonts w:ascii="Calibri" w:eastAsia="Calibri" w:hAnsi="Calibri" w:cs="Calibri"/>
          <w:i/>
          <w:sz w:val="22"/>
          <w:szCs w:val="22"/>
          <w:lang w:eastAsia="en-US"/>
        </w:rPr>
        <w:t>Insert -&gt; Page Number, Current Position</w:t>
      </w:r>
      <w:r w:rsidRPr="00742C41">
        <w:rPr>
          <w:rFonts w:ascii="Calibri" w:eastAsia="Calibri" w:hAnsi="Calibri" w:cs="Calibri"/>
          <w:sz w:val="22"/>
          <w:szCs w:val="22"/>
          <w:lang w:eastAsia="en-US"/>
        </w:rPr>
        <w:t xml:space="preserve">, </w:t>
      </w:r>
      <w:r w:rsidRPr="00742C41">
        <w:rPr>
          <w:rFonts w:ascii="Calibri" w:eastAsia="Calibri" w:hAnsi="Calibri" w:cs="Calibri"/>
          <w:i/>
          <w:sz w:val="22"/>
          <w:szCs w:val="22"/>
          <w:lang w:eastAsia="en-US"/>
        </w:rPr>
        <w:t>Plain Number</w:t>
      </w:r>
      <w:r w:rsidRPr="00742C41">
        <w:rPr>
          <w:rFonts w:ascii="Calibri" w:eastAsia="Calibri" w:hAnsi="Calibri" w:cs="Calibri"/>
          <w:sz w:val="22"/>
          <w:szCs w:val="22"/>
          <w:lang w:eastAsia="en-US"/>
        </w:rPr>
        <w:t xml:space="preserve">). Se määritetään alkamaan numerosta 1 (paina hiiren oikealla sivunumeroa ja valitse </w:t>
      </w:r>
      <w:r w:rsidRPr="00742C41">
        <w:rPr>
          <w:rFonts w:ascii="Calibri" w:eastAsia="Calibri" w:hAnsi="Calibri" w:cs="Calibri"/>
          <w:i/>
          <w:sz w:val="22"/>
          <w:szCs w:val="22"/>
          <w:lang w:eastAsia="en-US"/>
        </w:rPr>
        <w:t>Format Page Numbers -&gt; Start at: 1</w:t>
      </w:r>
      <w:r w:rsidRPr="00742C41">
        <w:rPr>
          <w:rFonts w:ascii="Calibri" w:eastAsia="Calibri" w:hAnsi="Calibri" w:cs="Calibri"/>
          <w:sz w:val="22"/>
          <w:szCs w:val="22"/>
          <w:lang w:eastAsia="en-US"/>
        </w:rPr>
        <w:t>). Poista liitteen alatunnisteesta linkitys edellisen alatunnisteeseen (</w:t>
      </w:r>
      <w:r w:rsidRPr="00742C41">
        <w:rPr>
          <w:rFonts w:ascii="Calibri" w:eastAsia="Calibri" w:hAnsi="Calibri" w:cs="Calibri"/>
          <w:i/>
          <w:sz w:val="22"/>
          <w:szCs w:val="22"/>
          <w:lang w:eastAsia="en-US"/>
        </w:rPr>
        <w:t>Link to previous</w:t>
      </w:r>
      <w:r w:rsidRPr="00742C41">
        <w:rPr>
          <w:rFonts w:ascii="Calibri" w:eastAsia="Calibri" w:hAnsi="Calibri" w:cs="Calibri"/>
          <w:sz w:val="22"/>
          <w:szCs w:val="22"/>
          <w:lang w:eastAsia="en-US"/>
        </w:rPr>
        <w:t>) ja sen jälkeen mahdollinen koko työn sivunumerointi.</w:t>
      </w:r>
    </w:p>
    <w:p w:rsidR="00742C41" w:rsidRPr="00742C41" w:rsidRDefault="004D1D37" w:rsidP="00742C41">
      <w:pPr>
        <w:spacing w:after="200" w:line="276" w:lineRule="auto"/>
        <w:jc w:val="left"/>
        <w:rPr>
          <w:rFonts w:ascii="Calibri" w:eastAsia="Calibri" w:hAnsi="Calibri" w:cs="Calibri"/>
          <w:sz w:val="22"/>
          <w:szCs w:val="22"/>
          <w:lang w:eastAsia="en-US"/>
        </w:rPr>
      </w:pPr>
      <w:r>
        <w:rPr>
          <w:rFonts w:ascii="Calibri" w:eastAsia="Calibri" w:hAnsi="Calibri" w:cs="Calibri"/>
          <w:noProof/>
          <w:sz w:val="22"/>
          <w:szCs w:val="22"/>
        </w:rPr>
        <w:lastRenderedPageBreak/>
        <mc:AlternateContent>
          <mc:Choice Requires="wps">
            <w:drawing>
              <wp:anchor distT="0" distB="0" distL="114300" distR="114300" simplePos="0" relativeHeight="251675648" behindDoc="0" locked="0" layoutInCell="1" allowOverlap="1">
                <wp:simplePos x="0" y="0"/>
                <wp:positionH relativeFrom="column">
                  <wp:posOffset>863600</wp:posOffset>
                </wp:positionH>
                <wp:positionV relativeFrom="paragraph">
                  <wp:posOffset>0</wp:posOffset>
                </wp:positionV>
                <wp:extent cx="907415" cy="791845"/>
                <wp:effectExtent l="0" t="0" r="6985" b="825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7415" cy="791845"/>
                        </a:xfrm>
                        <a:prstGeom prst="ellipse">
                          <a:avLst/>
                        </a:prstGeom>
                        <a:solidFill>
                          <a:srgbClr val="F79646">
                            <a:alpha val="0"/>
                          </a:srgbClr>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2F03A9" id="Oval 21" o:spid="_x0000_s1026" style="position:absolute;margin-left:68pt;margin-top:0;width:71.45pt;height:6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" fillcolor="#f79646" strokecolor="#b66d31" strokeweight="2pt">
                <v:fill opacity="0"/>
                <v:path arrowok="t"/>
              </v:oval>
            </w:pict>
          </mc:Fallback>
        </mc:AlternateContent>
      </w:r>
      <w:r w:rsidR="00742C41" w:rsidRPr="00742C41">
        <w:rPr>
          <w:rFonts w:ascii="Calibri" w:eastAsia="Calibri" w:hAnsi="Calibri" w:cs="Calibri"/>
          <w:noProof/>
          <w:sz w:val="22"/>
          <w:szCs w:val="22"/>
        </w:rPr>
        <w:drawing>
          <wp:inline distT="0" distB="0" distL="0" distR="0">
            <wp:extent cx="4854059" cy="30340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867169" cy="3042225"/>
                    </a:xfrm>
                    <a:prstGeom prst="rect">
                      <a:avLst/>
                    </a:prstGeom>
                  </pic:spPr>
                </pic:pic>
              </a:graphicData>
            </a:graphic>
          </wp:inline>
        </w:drawing>
      </w:r>
    </w:p>
    <w:p w:rsidR="00742C41" w:rsidRPr="00742C41" w:rsidRDefault="00742C41" w:rsidP="00742C41">
      <w:pPr>
        <w:tabs>
          <w:tab w:val="left" w:pos="5631"/>
        </w:tabs>
        <w:spacing w:after="200" w:line="276" w:lineRule="auto"/>
        <w:jc w:val="left"/>
        <w:rPr>
          <w:rFonts w:ascii="Calibri" w:eastAsia="Calibri" w:hAnsi="Calibri" w:cs="Calibri"/>
          <w:sz w:val="22"/>
          <w:szCs w:val="22"/>
          <w:lang w:eastAsia="en-US"/>
        </w:rPr>
      </w:pPr>
      <w:r w:rsidRPr="00742C41">
        <w:rPr>
          <w:rFonts w:ascii="Calibri" w:eastAsia="Calibri" w:hAnsi="Calibri" w:cs="Calibri"/>
          <w:noProof/>
          <w:sz w:val="22"/>
          <w:szCs w:val="22"/>
        </w:rPr>
        <w:drawing>
          <wp:inline distT="0" distB="0" distL="0" distR="0">
            <wp:extent cx="4931268" cy="3082290"/>
            <wp:effectExtent l="0" t="0" r="317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939482" cy="3087424"/>
                    </a:xfrm>
                    <a:prstGeom prst="rect">
                      <a:avLst/>
                    </a:prstGeom>
                  </pic:spPr>
                </pic:pic>
              </a:graphicData>
            </a:graphic>
          </wp:inline>
        </w:drawing>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Sivunumeroinnin palauttaminen tekstiosaan</w:t>
      </w:r>
    </w:p>
    <w:p w:rsidR="00742C41" w:rsidRPr="00742C41" w:rsidRDefault="00742C41" w:rsidP="00742C41">
      <w:pPr>
        <w:tabs>
          <w:tab w:val="left" w:pos="5631"/>
        </w:tabs>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Jos opinnäytetyössäsi sivunumerointi katoaa tekstiosuudesta, avaa tekstiosan alatunniste ja lisää numerointi uudelleen alatunnisteen keskelle (</w:t>
      </w:r>
      <w:r w:rsidRPr="00742C41">
        <w:rPr>
          <w:rFonts w:ascii="Calibri" w:eastAsia="Calibri" w:hAnsi="Calibri" w:cs="Calibri"/>
          <w:i/>
          <w:sz w:val="22"/>
          <w:szCs w:val="22"/>
          <w:lang w:eastAsia="en-US"/>
        </w:rPr>
        <w:t>Insert</w:t>
      </w:r>
      <w:r w:rsidRPr="00742C41">
        <w:rPr>
          <w:rFonts w:ascii="Calibri" w:eastAsia="Calibri" w:hAnsi="Calibri" w:cs="Calibri"/>
          <w:sz w:val="22"/>
          <w:szCs w:val="22"/>
          <w:lang w:eastAsia="en-US"/>
        </w:rPr>
        <w:t xml:space="preserve"> -&gt; </w:t>
      </w:r>
      <w:r w:rsidRPr="00742C41">
        <w:rPr>
          <w:rFonts w:ascii="Calibri" w:eastAsia="Calibri" w:hAnsi="Calibri" w:cs="Calibri"/>
          <w:i/>
          <w:sz w:val="22"/>
          <w:szCs w:val="22"/>
          <w:lang w:eastAsia="en-US"/>
        </w:rPr>
        <w:t>Page number -&gt; Current Position</w:t>
      </w:r>
      <w:r w:rsidRPr="00742C41">
        <w:rPr>
          <w:rFonts w:ascii="Calibri" w:eastAsia="Calibri" w:hAnsi="Calibri" w:cs="Calibri"/>
          <w:sz w:val="22"/>
          <w:szCs w:val="22"/>
          <w:lang w:eastAsia="en-US"/>
        </w:rPr>
        <w:t xml:space="preserve">, </w:t>
      </w:r>
      <w:r w:rsidRPr="00742C41">
        <w:rPr>
          <w:rFonts w:ascii="Calibri" w:eastAsia="Calibri" w:hAnsi="Calibri" w:cs="Calibri"/>
          <w:i/>
          <w:sz w:val="22"/>
          <w:szCs w:val="22"/>
          <w:lang w:eastAsia="en-US"/>
        </w:rPr>
        <w:t>Plain Number</w:t>
      </w:r>
      <w:r w:rsidRPr="00742C41">
        <w:rPr>
          <w:rFonts w:ascii="Calibri" w:eastAsia="Calibri" w:hAnsi="Calibri" w:cs="Calibri"/>
          <w:sz w:val="22"/>
          <w:szCs w:val="22"/>
          <w:lang w:eastAsia="en-US"/>
        </w:rPr>
        <w:t xml:space="preserve">). Hiiren oikealla näppäimellä pääset muotoilemaan sivunumeroa, jolloin valitset sen alkamaan tiivistelmäsivulla numerosta 3. </w:t>
      </w:r>
    </w:p>
    <w:p w:rsidR="00C824F1" w:rsidRPr="005D3B30" w:rsidRDefault="00742C41" w:rsidP="005D3B30">
      <w:pPr>
        <w:tabs>
          <w:tab w:val="left" w:pos="5631"/>
        </w:tabs>
        <w:spacing w:after="200" w:line="276" w:lineRule="auto"/>
        <w:jc w:val="left"/>
        <w:rPr>
          <w:rFonts w:ascii="Calibri" w:eastAsia="Calibri" w:hAnsi="Calibri" w:cs="Calibri"/>
          <w:sz w:val="22"/>
          <w:szCs w:val="22"/>
          <w:lang w:eastAsia="en-US"/>
        </w:rPr>
        <w:sectPr w:rsidR="00C824F1" w:rsidRPr="005D3B30" w:rsidSect="002625F5">
          <w:headerReference w:type="default" r:id="rId24"/>
          <w:footerReference w:type="default" r:id="rId25"/>
          <w:headerReference w:type="first" r:id="rId26"/>
          <w:footerReference w:type="first" r:id="rId27"/>
          <w:pgSz w:w="11906" w:h="16838" w:code="9"/>
          <w:pgMar w:top="1418" w:right="1701" w:bottom="1418" w:left="1701" w:header="851" w:footer="851" w:gutter="0"/>
          <w:pgNumType w:start="1"/>
          <w:cols w:space="708"/>
          <w:docGrid w:linePitch="360"/>
        </w:sectPr>
      </w:pPr>
      <w:r w:rsidRPr="00742C41">
        <w:rPr>
          <w:rFonts w:ascii="Calibri" w:eastAsia="Calibri" w:hAnsi="Calibri" w:cs="Calibri"/>
          <w:sz w:val="22"/>
          <w:szCs w:val="22"/>
          <w:lang w:eastAsia="en-US"/>
        </w:rPr>
        <w:t>Kansilehdellä ja nimiösivulla, jotka jäävät tiedoston erilliseen alkuosaan, ei ole sivunumerointia.</w:t>
      </w:r>
    </w:p>
    <w:p w:rsidR="002F5C51" w:rsidRPr="00D51945" w:rsidRDefault="002F5C51" w:rsidP="00755949">
      <w:pPr>
        <w:rPr>
          <w:rFonts w:asciiTheme="minorHAnsi" w:hAnsiTheme="minorHAnsi"/>
          <w:b/>
          <w:color w:val="E36C0A" w:themeColor="accent6" w:themeShade="BF"/>
          <w:sz w:val="28"/>
        </w:rPr>
      </w:pPr>
      <w:r w:rsidRPr="00D51945">
        <w:rPr>
          <w:rFonts w:asciiTheme="minorHAnsi" w:hAnsiTheme="minorHAnsi"/>
          <w:b/>
          <w:color w:val="E36C0A" w:themeColor="accent6" w:themeShade="BF"/>
          <w:sz w:val="28"/>
        </w:rPr>
        <w:lastRenderedPageBreak/>
        <w:t xml:space="preserve">Tallennus </w:t>
      </w:r>
      <w:r w:rsidR="00AD17E3">
        <w:rPr>
          <w:rFonts w:asciiTheme="minorHAnsi" w:hAnsiTheme="minorHAnsi"/>
          <w:b/>
          <w:color w:val="E36C0A" w:themeColor="accent6" w:themeShade="BF"/>
          <w:sz w:val="28"/>
        </w:rPr>
        <w:t xml:space="preserve">Wordissä </w:t>
      </w:r>
      <w:r w:rsidRPr="00D51945">
        <w:rPr>
          <w:rFonts w:asciiTheme="minorHAnsi" w:hAnsiTheme="minorHAnsi"/>
          <w:b/>
          <w:color w:val="E36C0A" w:themeColor="accent6" w:themeShade="BF"/>
          <w:sz w:val="28"/>
        </w:rPr>
        <w:t>pdf</w:t>
      </w:r>
      <w:r w:rsidR="00B718A6" w:rsidRPr="00D51945">
        <w:rPr>
          <w:rFonts w:asciiTheme="minorHAnsi" w:hAnsiTheme="minorHAnsi"/>
          <w:b/>
          <w:color w:val="E36C0A" w:themeColor="accent6" w:themeShade="BF"/>
          <w:sz w:val="28"/>
        </w:rPr>
        <w:t>-muotoon</w:t>
      </w:r>
      <w:r w:rsidRPr="00D51945">
        <w:rPr>
          <w:rFonts w:asciiTheme="minorHAnsi" w:hAnsiTheme="minorHAnsi"/>
          <w:b/>
          <w:color w:val="E36C0A" w:themeColor="accent6" w:themeShade="BF"/>
          <w:sz w:val="28"/>
        </w:rPr>
        <w:t xml:space="preserve"> ja opinnäytetyön tunnistetie</w:t>
      </w:r>
      <w:r w:rsidR="00AE3FE3">
        <w:rPr>
          <w:rFonts w:asciiTheme="minorHAnsi" w:hAnsiTheme="minorHAnsi"/>
          <w:b/>
          <w:color w:val="E36C0A" w:themeColor="accent6" w:themeShade="BF"/>
          <w:sz w:val="28"/>
        </w:rPr>
        <w:t>tojen muokkaus</w:t>
      </w:r>
    </w:p>
    <w:p w:rsidR="00ED425A" w:rsidRPr="00ED425A" w:rsidRDefault="00C02DB2" w:rsidP="00ED425A">
      <w:pPr>
        <w:tabs>
          <w:tab w:val="left" w:pos="5631"/>
        </w:tabs>
        <w:spacing w:after="200" w:line="276" w:lineRule="auto"/>
        <w:jc w:val="left"/>
        <w:rPr>
          <w:rFonts w:ascii="Calibri" w:eastAsia="Calibri" w:hAnsi="Calibri" w:cs="Calibri"/>
          <w:sz w:val="22"/>
          <w:szCs w:val="22"/>
          <w:lang w:eastAsia="en-US"/>
        </w:rPr>
      </w:pPr>
      <w:r w:rsidRPr="00ED425A">
        <w:rPr>
          <w:rFonts w:ascii="Calibri" w:eastAsia="Calibri" w:hAnsi="Calibri" w:cs="Calibri"/>
          <w:sz w:val="22"/>
          <w:szCs w:val="22"/>
          <w:lang w:eastAsia="en-US"/>
        </w:rPr>
        <w:t>Opinnäytetyöraportti muunnetaan pdf-muotoon Theseukseen tallentamista varten</w:t>
      </w:r>
      <w:r w:rsidR="00ED425A" w:rsidRPr="00ED425A">
        <w:rPr>
          <w:rFonts w:ascii="Calibri" w:eastAsia="Calibri" w:hAnsi="Calibri" w:cs="Calibri"/>
          <w:sz w:val="22"/>
          <w:szCs w:val="22"/>
          <w:lang w:eastAsia="en-US"/>
        </w:rPr>
        <w:t>. S</w:t>
      </w:r>
      <w:r w:rsidR="00CA7D2D" w:rsidRPr="00ED425A">
        <w:rPr>
          <w:rFonts w:ascii="Calibri" w:eastAsia="Calibri" w:hAnsi="Calibri" w:cs="Calibri"/>
          <w:sz w:val="22"/>
          <w:szCs w:val="22"/>
          <w:lang w:eastAsia="en-US"/>
        </w:rPr>
        <w:t>en voit tehdä Wordissä, kun työ on lopullisesti viimeistelty</w:t>
      </w:r>
      <w:r w:rsidRPr="00ED425A">
        <w:rPr>
          <w:rFonts w:ascii="Calibri" w:eastAsia="Calibri" w:hAnsi="Calibri" w:cs="Calibri"/>
          <w:sz w:val="22"/>
          <w:szCs w:val="22"/>
          <w:lang w:eastAsia="en-US"/>
        </w:rPr>
        <w:t xml:space="preserve">. </w:t>
      </w:r>
      <w:r w:rsidR="002F5C51" w:rsidRPr="00ED425A">
        <w:rPr>
          <w:rFonts w:ascii="Calibri" w:eastAsia="Calibri" w:hAnsi="Calibri" w:cs="Calibri"/>
          <w:sz w:val="22"/>
          <w:szCs w:val="22"/>
          <w:lang w:eastAsia="en-US"/>
        </w:rPr>
        <w:t>Tiedoston taustatiedot kannattaa muuttaa alla olevien ohjeiden mukaan. L</w:t>
      </w:r>
      <w:r w:rsidRPr="00ED425A">
        <w:rPr>
          <w:rFonts w:ascii="Calibri" w:eastAsia="Calibri" w:hAnsi="Calibri" w:cs="Calibri"/>
          <w:sz w:val="22"/>
          <w:szCs w:val="22"/>
          <w:lang w:eastAsia="en-US"/>
        </w:rPr>
        <w:t xml:space="preserve">ue </w:t>
      </w:r>
      <w:r w:rsidR="002F5C51" w:rsidRPr="00ED425A">
        <w:rPr>
          <w:rFonts w:ascii="Calibri" w:eastAsia="Calibri" w:hAnsi="Calibri" w:cs="Calibri"/>
          <w:sz w:val="22"/>
          <w:szCs w:val="22"/>
          <w:lang w:eastAsia="en-US"/>
        </w:rPr>
        <w:t xml:space="preserve">myös </w:t>
      </w:r>
      <w:r w:rsidRPr="00ED425A">
        <w:rPr>
          <w:rFonts w:ascii="Calibri" w:eastAsia="Calibri" w:hAnsi="Calibri" w:cs="Calibri"/>
          <w:sz w:val="22"/>
          <w:szCs w:val="22"/>
          <w:lang w:eastAsia="en-US"/>
        </w:rPr>
        <w:t xml:space="preserve">Theseuksen ohjeet </w:t>
      </w:r>
      <w:r w:rsidR="002F5C51" w:rsidRPr="00ED425A">
        <w:rPr>
          <w:rFonts w:ascii="Calibri" w:eastAsia="Calibri" w:hAnsi="Calibri" w:cs="Calibri"/>
          <w:sz w:val="22"/>
          <w:szCs w:val="22"/>
          <w:lang w:eastAsia="en-US"/>
        </w:rPr>
        <w:t>työn tallentamisesta huolellisesti</w:t>
      </w:r>
      <w:r w:rsidRPr="00ED425A">
        <w:rPr>
          <w:rFonts w:ascii="Calibri" w:eastAsia="Calibri" w:hAnsi="Calibri" w:cs="Calibri"/>
          <w:sz w:val="22"/>
          <w:szCs w:val="22"/>
          <w:lang w:eastAsia="en-US"/>
        </w:rPr>
        <w:t xml:space="preserve"> (</w:t>
      </w:r>
      <w:hyperlink r:id="rId28" w:history="1">
        <w:r w:rsidR="007417FC" w:rsidRPr="00ED425A">
          <w:rPr>
            <w:rStyle w:val="Hyperlink"/>
            <w:rFonts w:ascii="Calibri" w:eastAsia="Calibri" w:hAnsi="Calibri" w:cs="Calibri"/>
            <w:sz w:val="22"/>
            <w:szCs w:val="22"/>
            <w:lang w:eastAsia="en-US"/>
          </w:rPr>
          <w:t>http://submissions.theseus.fi/</w:t>
        </w:r>
      </w:hyperlink>
      <w:r w:rsidRPr="00ED425A">
        <w:rPr>
          <w:rFonts w:ascii="Calibri" w:eastAsia="Calibri" w:hAnsi="Calibri" w:cs="Calibri"/>
          <w:sz w:val="22"/>
          <w:szCs w:val="22"/>
          <w:lang w:eastAsia="en-US"/>
        </w:rPr>
        <w:t>).</w:t>
      </w:r>
      <w:r w:rsidR="00ED425A" w:rsidRPr="00ED425A">
        <w:rPr>
          <w:rFonts w:ascii="Calibri" w:eastAsia="Calibri" w:hAnsi="Calibri" w:cs="Calibri"/>
          <w:sz w:val="22"/>
          <w:szCs w:val="22"/>
          <w:lang w:eastAsia="en-US"/>
        </w:rPr>
        <w:t xml:space="preserve"> </w:t>
      </w:r>
    </w:p>
    <w:p w:rsidR="00ED425A" w:rsidRPr="00CA7D2D" w:rsidRDefault="00ED425A" w:rsidP="00ED425A">
      <w:pPr>
        <w:pStyle w:val="ListParagraph"/>
        <w:numPr>
          <w:ilvl w:val="0"/>
          <w:numId w:val="13"/>
        </w:numPr>
        <w:tabs>
          <w:tab w:val="left" w:pos="5631"/>
        </w:tabs>
        <w:spacing w:after="200" w:line="276" w:lineRule="auto"/>
        <w:jc w:val="left"/>
        <w:rPr>
          <w:rFonts w:ascii="Calibri" w:eastAsia="Calibri" w:hAnsi="Calibri" w:cs="Calibri"/>
          <w:sz w:val="22"/>
          <w:szCs w:val="22"/>
          <w:lang w:eastAsia="en-US"/>
        </w:rPr>
      </w:pPr>
      <w:r w:rsidRPr="00CA7D2D">
        <w:rPr>
          <w:rFonts w:ascii="Calibri" w:eastAsia="Calibri" w:hAnsi="Calibri" w:cs="Calibri"/>
          <w:sz w:val="22"/>
          <w:szCs w:val="22"/>
          <w:lang w:eastAsia="en-US"/>
        </w:rPr>
        <w:t>Nimeä tiedosto (</w:t>
      </w:r>
      <w:r w:rsidR="00127543">
        <w:rPr>
          <w:rFonts w:ascii="Calibri" w:eastAsia="Calibri" w:hAnsi="Calibri" w:cs="Calibri"/>
          <w:sz w:val="22"/>
          <w:szCs w:val="22"/>
          <w:lang w:eastAsia="en-US"/>
        </w:rPr>
        <w:t xml:space="preserve">kohta </w:t>
      </w:r>
      <w:r w:rsidRPr="00CA7D2D">
        <w:rPr>
          <w:rFonts w:ascii="Calibri" w:eastAsia="Calibri" w:hAnsi="Calibri" w:cs="Calibri"/>
          <w:i/>
          <w:sz w:val="22"/>
          <w:szCs w:val="22"/>
          <w:lang w:eastAsia="en-US"/>
        </w:rPr>
        <w:t xml:space="preserve">File </w:t>
      </w:r>
      <w:r w:rsidR="00127543">
        <w:rPr>
          <w:rFonts w:ascii="Calibri" w:eastAsia="Calibri" w:hAnsi="Calibri" w:cs="Calibri"/>
          <w:i/>
          <w:sz w:val="22"/>
          <w:szCs w:val="22"/>
          <w:lang w:eastAsia="en-US"/>
        </w:rPr>
        <w:t>n</w:t>
      </w:r>
      <w:r w:rsidRPr="00CA7D2D">
        <w:rPr>
          <w:rFonts w:ascii="Calibri" w:eastAsia="Calibri" w:hAnsi="Calibri" w:cs="Calibri"/>
          <w:i/>
          <w:sz w:val="22"/>
          <w:szCs w:val="22"/>
          <w:lang w:eastAsia="en-US"/>
        </w:rPr>
        <w:t>ame</w:t>
      </w:r>
      <w:r w:rsidRPr="00CA7D2D">
        <w:rPr>
          <w:rFonts w:ascii="Calibri" w:eastAsia="Calibri" w:hAnsi="Calibri" w:cs="Calibri"/>
          <w:sz w:val="22"/>
          <w:szCs w:val="22"/>
          <w:lang w:eastAsia="en-US"/>
        </w:rPr>
        <w:t xml:space="preserve">) omalla nimelläsi </w:t>
      </w:r>
      <w:r w:rsidRPr="00CA7D2D">
        <w:rPr>
          <w:rFonts w:ascii="Calibri" w:eastAsia="Calibri" w:hAnsi="Calibri" w:cs="Calibri"/>
          <w:b/>
          <w:sz w:val="22"/>
          <w:szCs w:val="22"/>
          <w:lang w:eastAsia="en-US"/>
        </w:rPr>
        <w:t>Sukunimi_Etunimi.pdf</w:t>
      </w:r>
      <w:r w:rsidRPr="00CA7D2D">
        <w:rPr>
          <w:rFonts w:ascii="Calibri" w:eastAsia="Calibri" w:hAnsi="Calibri" w:cs="Calibri"/>
          <w:sz w:val="22"/>
          <w:szCs w:val="22"/>
          <w:lang w:eastAsia="en-US"/>
        </w:rPr>
        <w:t>. (Huom. esimerkiksi nimi Mäkinen -&gt; Makinen.) T</w:t>
      </w:r>
      <w:r>
        <w:rPr>
          <w:rFonts w:ascii="Calibri" w:eastAsia="Calibri" w:hAnsi="Calibri" w:cs="Calibri"/>
          <w:sz w:val="22"/>
          <w:szCs w:val="22"/>
          <w:lang w:eastAsia="en-US"/>
        </w:rPr>
        <w:t>ämä t</w:t>
      </w:r>
      <w:r w:rsidRPr="00CA7D2D">
        <w:rPr>
          <w:rFonts w:ascii="Calibri" w:eastAsia="Calibri" w:hAnsi="Calibri" w:cs="Calibri"/>
          <w:sz w:val="22"/>
          <w:szCs w:val="22"/>
          <w:lang w:eastAsia="en-US"/>
        </w:rPr>
        <w:t xml:space="preserve">iedoston nimi näkyy Theseuksessa työn tiivistelmäsivulla linkkinä, josta </w:t>
      </w:r>
      <w:r>
        <w:rPr>
          <w:rFonts w:ascii="Calibri" w:eastAsia="Calibri" w:hAnsi="Calibri" w:cs="Calibri"/>
          <w:sz w:val="22"/>
          <w:szCs w:val="22"/>
          <w:lang w:eastAsia="en-US"/>
        </w:rPr>
        <w:t>tiedosto</w:t>
      </w:r>
      <w:r w:rsidRPr="00CA7D2D">
        <w:rPr>
          <w:rFonts w:ascii="Calibri" w:eastAsia="Calibri" w:hAnsi="Calibri" w:cs="Calibri"/>
          <w:sz w:val="22"/>
          <w:szCs w:val="22"/>
          <w:lang w:eastAsia="en-US"/>
        </w:rPr>
        <w:t xml:space="preserve"> avataan.</w:t>
      </w:r>
    </w:p>
    <w:p w:rsidR="00ED425A" w:rsidRDefault="00ED425A" w:rsidP="00ED425A">
      <w:pPr>
        <w:pStyle w:val="ListParagraph"/>
        <w:numPr>
          <w:ilvl w:val="0"/>
          <w:numId w:val="13"/>
        </w:numPr>
        <w:tabs>
          <w:tab w:val="left" w:pos="5631"/>
        </w:tabs>
        <w:spacing w:after="200" w:line="276" w:lineRule="auto"/>
        <w:jc w:val="left"/>
        <w:rPr>
          <w:rFonts w:ascii="Calibri" w:eastAsia="Calibri" w:hAnsi="Calibri" w:cs="Calibri"/>
          <w:sz w:val="22"/>
          <w:szCs w:val="22"/>
          <w:lang w:eastAsia="en-US"/>
        </w:rPr>
      </w:pPr>
      <w:r w:rsidRPr="00CA7D2D">
        <w:rPr>
          <w:rFonts w:ascii="Calibri" w:eastAsia="Calibri" w:hAnsi="Calibri" w:cs="Calibri"/>
          <w:sz w:val="22"/>
          <w:szCs w:val="22"/>
          <w:lang w:eastAsia="en-US"/>
        </w:rPr>
        <w:t xml:space="preserve">Vaihda </w:t>
      </w:r>
      <w:r w:rsidRPr="00127543">
        <w:rPr>
          <w:rFonts w:ascii="Calibri" w:eastAsia="Calibri" w:hAnsi="Calibri" w:cs="Calibri"/>
          <w:i/>
          <w:sz w:val="22"/>
          <w:szCs w:val="22"/>
          <w:lang w:eastAsia="en-US"/>
        </w:rPr>
        <w:t>Authors</w:t>
      </w:r>
      <w:r w:rsidRPr="00CA7D2D">
        <w:rPr>
          <w:rFonts w:ascii="Calibri" w:eastAsia="Calibri" w:hAnsi="Calibri" w:cs="Calibri"/>
          <w:sz w:val="22"/>
          <w:szCs w:val="22"/>
          <w:lang w:eastAsia="en-US"/>
        </w:rPr>
        <w:t>-kohtaan oma nimesi.</w:t>
      </w:r>
    </w:p>
    <w:p w:rsidR="00B718A6" w:rsidRPr="00B718A6" w:rsidRDefault="00B718A6" w:rsidP="00B718A6">
      <w:pPr>
        <w:pStyle w:val="ListParagraph"/>
        <w:numPr>
          <w:ilvl w:val="0"/>
          <w:numId w:val="13"/>
        </w:numPr>
        <w:tabs>
          <w:tab w:val="left" w:pos="5631"/>
        </w:tabs>
        <w:spacing w:after="200" w:line="276" w:lineRule="auto"/>
        <w:jc w:val="left"/>
        <w:rPr>
          <w:rFonts w:ascii="Calibri" w:eastAsia="Calibri" w:hAnsi="Calibri" w:cs="Calibri"/>
          <w:sz w:val="22"/>
          <w:szCs w:val="22"/>
          <w:lang w:eastAsia="en-US"/>
        </w:rPr>
      </w:pPr>
      <w:r w:rsidRPr="00CA7D2D">
        <w:rPr>
          <w:rFonts w:ascii="Calibri" w:eastAsia="Calibri" w:hAnsi="Calibri" w:cs="Calibri"/>
          <w:sz w:val="22"/>
          <w:szCs w:val="22"/>
          <w:lang w:eastAsia="en-US"/>
        </w:rPr>
        <w:t xml:space="preserve">Vaihda myös </w:t>
      </w:r>
      <w:r w:rsidRPr="00127543">
        <w:rPr>
          <w:rFonts w:ascii="Calibri" w:eastAsia="Calibri" w:hAnsi="Calibri" w:cs="Calibri"/>
          <w:i/>
          <w:sz w:val="22"/>
          <w:szCs w:val="22"/>
          <w:lang w:eastAsia="en-US"/>
        </w:rPr>
        <w:t>Title</w:t>
      </w:r>
      <w:r w:rsidRPr="00CA7D2D">
        <w:rPr>
          <w:rFonts w:ascii="Calibri" w:eastAsia="Calibri" w:hAnsi="Calibri" w:cs="Calibri"/>
          <w:sz w:val="22"/>
          <w:szCs w:val="22"/>
          <w:lang w:eastAsia="en-US"/>
        </w:rPr>
        <w:t xml:space="preserve">-kohtaan oma nimesi tai </w:t>
      </w:r>
      <w:r>
        <w:rPr>
          <w:rFonts w:ascii="Calibri" w:eastAsia="Calibri" w:hAnsi="Calibri" w:cs="Calibri"/>
          <w:sz w:val="22"/>
          <w:szCs w:val="22"/>
          <w:lang w:eastAsia="en-US"/>
        </w:rPr>
        <w:t xml:space="preserve">esimerkiksi </w:t>
      </w:r>
      <w:r w:rsidRPr="00CA7D2D">
        <w:rPr>
          <w:rFonts w:ascii="Calibri" w:eastAsia="Calibri" w:hAnsi="Calibri" w:cs="Calibri"/>
          <w:sz w:val="22"/>
          <w:szCs w:val="22"/>
          <w:lang w:eastAsia="en-US"/>
        </w:rPr>
        <w:t xml:space="preserve">opinnäytetyösi </w:t>
      </w:r>
      <w:r>
        <w:rPr>
          <w:rFonts w:ascii="Calibri" w:eastAsia="Calibri" w:hAnsi="Calibri" w:cs="Calibri"/>
          <w:sz w:val="22"/>
          <w:szCs w:val="22"/>
          <w:lang w:eastAsia="en-US"/>
        </w:rPr>
        <w:t>otsikko</w:t>
      </w:r>
      <w:r w:rsidRPr="00CA7D2D">
        <w:rPr>
          <w:rFonts w:ascii="Calibri" w:eastAsia="Calibri" w:hAnsi="Calibri" w:cs="Calibri"/>
          <w:sz w:val="22"/>
          <w:szCs w:val="22"/>
          <w:lang w:eastAsia="en-US"/>
        </w:rPr>
        <w:t>. Se näkyy luettaessa selaime</w:t>
      </w:r>
      <w:r>
        <w:rPr>
          <w:rFonts w:ascii="Calibri" w:eastAsia="Calibri" w:hAnsi="Calibri" w:cs="Calibri"/>
          <w:sz w:val="22"/>
          <w:szCs w:val="22"/>
          <w:lang w:eastAsia="en-US"/>
        </w:rPr>
        <w:t>ssa</w:t>
      </w:r>
      <w:r w:rsidRPr="00CA7D2D">
        <w:rPr>
          <w:rFonts w:ascii="Calibri" w:eastAsia="Calibri" w:hAnsi="Calibri" w:cs="Calibri"/>
          <w:sz w:val="22"/>
          <w:szCs w:val="22"/>
          <w:lang w:eastAsia="en-US"/>
        </w:rPr>
        <w:t xml:space="preserve"> tiedoston otsikkona.</w:t>
      </w:r>
    </w:p>
    <w:p w:rsidR="008A64D8" w:rsidRDefault="004D1D37" w:rsidP="00755949">
      <w:r>
        <w:rPr>
          <w:noProof/>
        </w:rPr>
        <mc:AlternateContent>
          <mc:Choice Requires="wps">
            <w:drawing>
              <wp:anchor distT="0" distB="0" distL="114300" distR="114300" simplePos="0" relativeHeight="251670528" behindDoc="0" locked="0" layoutInCell="1" allowOverlap="1">
                <wp:simplePos x="0" y="0"/>
                <wp:positionH relativeFrom="column">
                  <wp:posOffset>5102225</wp:posOffset>
                </wp:positionH>
                <wp:positionV relativeFrom="paragraph">
                  <wp:posOffset>557530</wp:posOffset>
                </wp:positionV>
                <wp:extent cx="381000" cy="314325"/>
                <wp:effectExtent l="0" t="0" r="0"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3143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E569B" w:rsidRPr="003E569B" w:rsidRDefault="003E569B" w:rsidP="00755949">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401.75pt;margin-top:43.9pt;width:30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" fillcolor="red" strokecolor="#243f60 [1604]" strokeweight="2pt">
                <v:path arrowok="t"/>
                <v:textbox>
                  <w:txbxContent>
                    <w:p w:rsidR="003E569B" w:rsidRPr="003E569B" w:rsidRDefault="003E569B" w:rsidP="00755949">
                      <w: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5908675</wp:posOffset>
                </wp:positionH>
                <wp:positionV relativeFrom="paragraph">
                  <wp:posOffset>454660</wp:posOffset>
                </wp:positionV>
                <wp:extent cx="1760220" cy="51562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0220" cy="51562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53959" id="Oval 10" o:spid="_x0000_s1026" style="position:absolute;margin-left:465.25pt;margin-top:35.8pt;width:138.6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" filled="f" strokecolor="#e36c0a [2409]" strokeweight="2pt">
                <v:path arrowok="t"/>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949325</wp:posOffset>
                </wp:positionH>
                <wp:positionV relativeFrom="paragraph">
                  <wp:posOffset>523240</wp:posOffset>
                </wp:positionV>
                <wp:extent cx="1405255" cy="361950"/>
                <wp:effectExtent l="0" t="0" r="4445"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255" cy="36195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57595" id="Oval 12" o:spid="_x0000_s1026" style="position:absolute;margin-left:74.75pt;margin-top:41.2pt;width:110.6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" filled="f" strokecolor="#e36c0a [2409]" strokeweight="2pt">
                <v:path arrowok="t"/>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970280</wp:posOffset>
                </wp:positionH>
                <wp:positionV relativeFrom="paragraph">
                  <wp:posOffset>2540</wp:posOffset>
                </wp:positionV>
                <wp:extent cx="1214120" cy="354330"/>
                <wp:effectExtent l="0" t="0" r="5080" b="762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4120" cy="35433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49D98" id="Oval 11" o:spid="_x0000_s1026" style="position:absolute;margin-left:76.4pt;margin-top:.2pt;width:95.6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" filled="f" strokecolor="#e36c0a [2409]" strokeweight="2pt">
                <v:path arrowok="t"/>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posOffset>88900</wp:posOffset>
                </wp:positionH>
                <wp:positionV relativeFrom="paragraph">
                  <wp:posOffset>559435</wp:posOffset>
                </wp:positionV>
                <wp:extent cx="381000" cy="3048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E569B" w:rsidRPr="003E569B" w:rsidRDefault="003E569B" w:rsidP="00755949">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7pt;margin-top:44.05pt;width:30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" fillcolor="red" strokecolor="#243f60 [1604]" strokeweight="2pt">
                <v:path arrowok="t"/>
                <v:textbox>
                  <w:txbxContent>
                    <w:p w:rsidR="003E569B" w:rsidRPr="003E569B" w:rsidRDefault="003E569B" w:rsidP="00755949">
                      <w:r>
                        <w:t>2</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99695</wp:posOffset>
                </wp:positionH>
                <wp:positionV relativeFrom="paragraph">
                  <wp:posOffset>-3810</wp:posOffset>
                </wp:positionV>
                <wp:extent cx="371475" cy="304800"/>
                <wp:effectExtent l="0" t="0" r="952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E569B" w:rsidRPr="003E569B" w:rsidRDefault="003E569B" w:rsidP="00755949">
                            <w:r w:rsidRPr="003E569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7.85pt;margin-top:-.3pt;width:29.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" fillcolor="red" strokecolor="#243f60 [1604]" strokeweight="2pt">
                <v:path arrowok="t"/>
                <v:textbox>
                  <w:txbxContent>
                    <w:p w:rsidR="003E569B" w:rsidRPr="003E569B" w:rsidRDefault="003E569B" w:rsidP="00755949">
                      <w:r w:rsidRPr="003E569B">
                        <w:t>1</w:t>
                      </w:r>
                    </w:p>
                  </w:txbxContent>
                </v:textbox>
              </v:rect>
            </w:pict>
          </mc:Fallback>
        </mc:AlternateContent>
      </w:r>
      <w:r w:rsidR="007417FC">
        <w:rPr>
          <w:noProof/>
        </w:rPr>
        <w:drawing>
          <wp:inline distT="0" distB="0" distL="0" distR="0">
            <wp:extent cx="8891270" cy="21920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8891270" cy="2192020"/>
                    </a:xfrm>
                    <a:prstGeom prst="rect">
                      <a:avLst/>
                    </a:prstGeom>
                  </pic:spPr>
                </pic:pic>
              </a:graphicData>
            </a:graphic>
          </wp:inline>
        </w:drawing>
      </w:r>
    </w:p>
    <w:p w:rsidR="00F734C2" w:rsidRDefault="00CA7D2D" w:rsidP="003E791C">
      <w:r>
        <w:rPr>
          <w:noProof/>
        </w:rPr>
        <w:drawing>
          <wp:inline distT="0" distB="0" distL="0" distR="0">
            <wp:extent cx="4231532" cy="12247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266801" cy="1234919"/>
                    </a:xfrm>
                    <a:prstGeom prst="rect">
                      <a:avLst/>
                    </a:prstGeom>
                  </pic:spPr>
                </pic:pic>
              </a:graphicData>
            </a:graphic>
          </wp:inline>
        </w:drawing>
      </w:r>
    </w:p>
    <w:sectPr w:rsidR="00F734C2" w:rsidSect="002F5C51">
      <w:headerReference w:type="default" r:id="rId31"/>
      <w:footerReference w:type="default" r:id="rId32"/>
      <w:pgSz w:w="16838" w:h="11906" w:orient="landscape" w:code="9"/>
      <w:pgMar w:top="1418" w:right="1418" w:bottom="1134" w:left="141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BE6" w:rsidRDefault="00E82BE6" w:rsidP="00755949">
      <w:r>
        <w:separator/>
      </w:r>
    </w:p>
  </w:endnote>
  <w:endnote w:type="continuationSeparator" w:id="0">
    <w:p w:rsidR="00E82BE6" w:rsidRDefault="00E82BE6" w:rsidP="0075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9054DA">
    <w:pPr>
      <w:pStyle w:val="Footer"/>
      <w:spacing w:before="240" w:after="0"/>
    </w:pPr>
    <w:r>
      <w:tab/>
    </w:r>
    <w:r w:rsidR="00005444">
      <w:fldChar w:fldCharType="begin"/>
    </w:r>
    <w:r>
      <w:instrText xml:space="preserve"> PAGE   \* MERGEFORMAT </w:instrText>
    </w:r>
    <w:r w:rsidR="00005444">
      <w:fldChar w:fldCharType="separate"/>
    </w:r>
    <w:r w:rsidR="00700704">
      <w:rPr>
        <w:noProof/>
      </w:rPr>
      <w:t>17</w:t>
    </w:r>
    <w:r w:rsidR="0000544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C41" w:rsidRPr="00D51945" w:rsidRDefault="00742C41" w:rsidP="00D51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559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C41" w:rsidRPr="00742C41" w:rsidRDefault="002625F5" w:rsidP="002625F5">
    <w:pPr>
      <w:pStyle w:val="Footer"/>
      <w:spacing w:before="240" w:after="0"/>
    </w:pPr>
    <w:r w:rsidRPr="002625F5">
      <w:rPr>
        <w:rFonts w:asciiTheme="minorHAnsi" w:hAnsiTheme="minorHAnsi"/>
        <w:color w:val="BFBFBF" w:themeColor="background1" w:themeShade="BF"/>
        <w:sz w:val="20"/>
      </w:rPr>
      <w:t>Liitteet 1–3 päivitetty 4.4.2017</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2625F5" w:rsidRDefault="002625F5" w:rsidP="00755949">
    <w:pPr>
      <w:pStyle w:val="Footer"/>
      <w:rPr>
        <w:rFonts w:asciiTheme="minorHAnsi" w:hAnsiTheme="minorHAnsi"/>
        <w:color w:val="BFBFBF" w:themeColor="background1" w:themeShade="BF"/>
        <w:sz w:val="20"/>
      </w:rPr>
    </w:pPr>
    <w:r w:rsidRPr="002625F5">
      <w:rPr>
        <w:rFonts w:asciiTheme="minorHAnsi" w:hAnsiTheme="minorHAnsi"/>
        <w:color w:val="BFBFBF" w:themeColor="background1" w:themeShade="BF"/>
        <w:sz w:val="20"/>
      </w:rPr>
      <w:t>Liitteet 1–3 päivitetty 4.4.2017</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4DA" w:rsidRPr="00742C41" w:rsidRDefault="009054DA" w:rsidP="00742C41">
    <w:pPr>
      <w:tabs>
        <w:tab w:val="left" w:pos="5631"/>
      </w:tabs>
      <w:spacing w:after="200" w:line="276" w:lineRule="auto"/>
      <w:jc w:val="left"/>
      <w:rPr>
        <w:rFonts w:ascii="Calibri" w:eastAsia="Calibri" w:hAnsi="Calibri" w:cs="Calibri"/>
        <w:color w:val="808080"/>
        <w:sz w:val="20"/>
        <w:szCs w:val="22"/>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BE6" w:rsidRDefault="00E82BE6" w:rsidP="00755949">
      <w:r>
        <w:separator/>
      </w:r>
    </w:p>
  </w:footnote>
  <w:footnote w:type="continuationSeparator" w:id="0">
    <w:p w:rsidR="00E82BE6" w:rsidRDefault="00E82BE6" w:rsidP="0075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Default="002775E7" w:rsidP="00755949">
    <w:pPr>
      <w:pStyle w:val="Header"/>
    </w:pPr>
  </w:p>
  <w:p w:rsidR="002775E7" w:rsidRDefault="002775E7" w:rsidP="0028673E">
    <w:pPr>
      <w:pStyle w:val="Header"/>
      <w:jc w:val="right"/>
    </w:pPr>
    <w:r>
      <w:rPr>
        <w:noProof/>
      </w:rPr>
      <w:drawing>
        <wp:inline distT="0" distB="0" distL="0" distR="0">
          <wp:extent cx="1440815" cy="607060"/>
          <wp:effectExtent l="0" t="0" r="6985" b="2540"/>
          <wp:docPr id="20" name="Picture 20"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755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7559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742C41" w:rsidRDefault="00742C41" w:rsidP="00755949">
    <w:pPr>
      <w:pStyle w:val="Header"/>
      <w:rPr>
        <w:sz w:val="20"/>
      </w:rPr>
    </w:pPr>
    <w:r w:rsidRPr="00742C41">
      <w:rPr>
        <w:sz w:val="20"/>
      </w:rPr>
      <w:t>SISÄLLYSLUETTELON KORJAUS</w:t>
    </w:r>
    <w:r w:rsidRPr="00742C41">
      <w:rPr>
        <w:sz w:val="20"/>
      </w:rPr>
      <w:tab/>
    </w:r>
    <w:r w:rsidRPr="00742C41">
      <w:rPr>
        <w:sz w:val="20"/>
      </w:rPr>
      <w:tab/>
      <w:t>LIITE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28673E" w:rsidRDefault="00111231" w:rsidP="00755949">
    <w:pPr>
      <w:pStyle w:val="Header"/>
      <w:rPr>
        <w:sz w:val="20"/>
      </w:rPr>
    </w:pPr>
    <w:r w:rsidRPr="0028673E">
      <w:rPr>
        <w:sz w:val="20"/>
      </w:rPr>
      <w:t>SISÄLLYSLUETTELON KORJAUS</w:t>
    </w:r>
    <w:r w:rsidR="00030613" w:rsidRPr="0028673E">
      <w:rPr>
        <w:sz w:val="20"/>
      </w:rPr>
      <w:tab/>
    </w:r>
    <w:r w:rsidR="00030613" w:rsidRPr="0028673E">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28673E" w:rsidRDefault="00742C41" w:rsidP="00755949">
    <w:pPr>
      <w:pStyle w:val="Header"/>
      <w:rPr>
        <w:sz w:val="20"/>
      </w:rPr>
    </w:pPr>
    <w:r>
      <w:rPr>
        <w:sz w:val="20"/>
      </w:rPr>
      <w:t>OSAJA</w:t>
    </w:r>
    <w:r w:rsidR="007417FC">
      <w:rPr>
        <w:sz w:val="20"/>
      </w:rPr>
      <w:t>KO</w:t>
    </w:r>
    <w:r>
      <w:rPr>
        <w:sz w:val="20"/>
      </w:rPr>
      <w:t xml:space="preserve"> JA YLÄ- JA ALATUNNISTEEN MUOKKAUS</w:t>
    </w:r>
    <w:r w:rsidR="00030613" w:rsidRPr="0028673E">
      <w:rPr>
        <w:sz w:val="20"/>
      </w:rPr>
      <w:tab/>
      <w:t>LIITE 2/</w:t>
    </w:r>
    <w:r w:rsidR="00005444" w:rsidRPr="0028673E">
      <w:rPr>
        <w:sz w:val="20"/>
      </w:rPr>
      <w:fldChar w:fldCharType="begin"/>
    </w:r>
    <w:r w:rsidR="00030613" w:rsidRPr="0028673E">
      <w:rPr>
        <w:sz w:val="20"/>
      </w:rPr>
      <w:instrText>PAGE   \* MERGEFORMAT</w:instrText>
    </w:r>
    <w:r w:rsidR="00005444" w:rsidRPr="0028673E">
      <w:rPr>
        <w:sz w:val="20"/>
      </w:rPr>
      <w:fldChar w:fldCharType="separate"/>
    </w:r>
    <w:r w:rsidR="00700704">
      <w:rPr>
        <w:noProof/>
        <w:sz w:val="20"/>
      </w:rPr>
      <w:t>2</w:t>
    </w:r>
    <w:r w:rsidR="00005444" w:rsidRPr="0028673E">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755949">
    <w:pPr>
      <w:pStyle w:val="Header"/>
    </w:pPr>
    <w:r w:rsidRPr="00196D38">
      <w:t>L</w:t>
    </w:r>
    <w:r>
      <w:t>ÄHTÖTIETOMUI</w:t>
    </w:r>
    <w:r w:rsidRPr="00196D38">
      <w:tab/>
    </w:r>
    <w:r w:rsidRPr="00196D38">
      <w:tab/>
      <w:t>LIITE 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F1" w:rsidRPr="0028673E" w:rsidRDefault="002F5C51" w:rsidP="00755949">
    <w:pPr>
      <w:pStyle w:val="Header"/>
      <w:rPr>
        <w:sz w:val="20"/>
      </w:rPr>
    </w:pPr>
    <w:r>
      <w:rPr>
        <w:sz w:val="20"/>
      </w:rPr>
      <w:t>OPINNÄYTETYÖN TALLENNUS</w:t>
    </w:r>
    <w:r w:rsidR="00CA7D2D">
      <w:rPr>
        <w:sz w:val="20"/>
      </w:rPr>
      <w:t xml:space="preserve"> PDF:KSI</w:t>
    </w:r>
    <w:r w:rsidR="00496881" w:rsidRPr="0028673E">
      <w:rPr>
        <w:sz w:val="20"/>
      </w:rPr>
      <w:tab/>
    </w:r>
    <w:r w:rsidR="00496881" w:rsidRPr="0028673E">
      <w:rPr>
        <w:sz w:val="20"/>
      </w:rPr>
      <w:tab/>
    </w:r>
    <w:r w:rsidR="00496881" w:rsidRPr="0028673E">
      <w:rPr>
        <w:sz w:val="20"/>
      </w:rPr>
      <w:tab/>
    </w:r>
    <w:r w:rsidR="00496881" w:rsidRPr="0028673E">
      <w:rPr>
        <w:sz w:val="20"/>
      </w:rPr>
      <w:tab/>
    </w:r>
    <w:r w:rsidR="00C824F1" w:rsidRPr="0028673E">
      <w:rPr>
        <w:sz w:val="20"/>
      </w:rPr>
      <w:tab/>
      <w:t>LIITE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A85310"/>
    <w:multiLevelType w:val="hybridMultilevel"/>
    <w:tmpl w:val="EB7A40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1384CEC"/>
    <w:multiLevelType w:val="hybridMultilevel"/>
    <w:tmpl w:val="6128BE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3196" w:hanging="360"/>
      </w:pPr>
    </w:lvl>
    <w:lvl w:ilvl="1" w:tplc="040B0019" w:tentative="1">
      <w:start w:val="1"/>
      <w:numFmt w:val="lowerLetter"/>
      <w:lvlText w:val="%2."/>
      <w:lvlJc w:val="left"/>
      <w:pPr>
        <w:ind w:left="3916" w:hanging="360"/>
      </w:pPr>
    </w:lvl>
    <w:lvl w:ilvl="2" w:tplc="040B001B" w:tentative="1">
      <w:start w:val="1"/>
      <w:numFmt w:val="lowerRoman"/>
      <w:lvlText w:val="%3."/>
      <w:lvlJc w:val="right"/>
      <w:pPr>
        <w:ind w:left="4636" w:hanging="180"/>
      </w:pPr>
    </w:lvl>
    <w:lvl w:ilvl="3" w:tplc="040B000F" w:tentative="1">
      <w:start w:val="1"/>
      <w:numFmt w:val="decimal"/>
      <w:lvlText w:val="%4."/>
      <w:lvlJc w:val="left"/>
      <w:pPr>
        <w:ind w:left="5356" w:hanging="360"/>
      </w:pPr>
    </w:lvl>
    <w:lvl w:ilvl="4" w:tplc="040B0019" w:tentative="1">
      <w:start w:val="1"/>
      <w:numFmt w:val="lowerLetter"/>
      <w:lvlText w:val="%5."/>
      <w:lvlJc w:val="left"/>
      <w:pPr>
        <w:ind w:left="6076" w:hanging="360"/>
      </w:pPr>
    </w:lvl>
    <w:lvl w:ilvl="5" w:tplc="040B001B" w:tentative="1">
      <w:start w:val="1"/>
      <w:numFmt w:val="lowerRoman"/>
      <w:lvlText w:val="%6."/>
      <w:lvlJc w:val="right"/>
      <w:pPr>
        <w:ind w:left="6796" w:hanging="180"/>
      </w:pPr>
    </w:lvl>
    <w:lvl w:ilvl="6" w:tplc="040B000F" w:tentative="1">
      <w:start w:val="1"/>
      <w:numFmt w:val="decimal"/>
      <w:lvlText w:val="%7."/>
      <w:lvlJc w:val="left"/>
      <w:pPr>
        <w:ind w:left="7516" w:hanging="360"/>
      </w:pPr>
    </w:lvl>
    <w:lvl w:ilvl="7" w:tplc="040B0019" w:tentative="1">
      <w:start w:val="1"/>
      <w:numFmt w:val="lowerLetter"/>
      <w:lvlText w:val="%8."/>
      <w:lvlJc w:val="left"/>
      <w:pPr>
        <w:ind w:left="8236" w:hanging="360"/>
      </w:pPr>
    </w:lvl>
    <w:lvl w:ilvl="8" w:tplc="040B001B" w:tentative="1">
      <w:start w:val="1"/>
      <w:numFmt w:val="lowerRoman"/>
      <w:lvlText w:val="%9."/>
      <w:lvlJc w:val="right"/>
      <w:pPr>
        <w:ind w:left="8956"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56153277"/>
    <w:multiLevelType w:val="hybridMultilevel"/>
    <w:tmpl w:val="75BE90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33667B"/>
    <w:multiLevelType w:val="hybridMultilevel"/>
    <w:tmpl w:val="7F0C79E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
  </w:num>
  <w:num w:numId="5">
    <w:abstractNumId w:val="10"/>
  </w:num>
  <w:num w:numId="6">
    <w:abstractNumId w:val="7"/>
  </w:num>
  <w:num w:numId="7">
    <w:abstractNumId w:val="3"/>
  </w:num>
  <w:num w:numId="8">
    <w:abstractNumId w:val="5"/>
  </w:num>
  <w:num w:numId="9">
    <w:abstractNumId w:val="6"/>
  </w:num>
  <w:num w:numId="10">
    <w:abstractNumId w:val="12"/>
  </w:num>
  <w:num w:numId="11">
    <w:abstractNumId w:val="2"/>
  </w:num>
  <w:num w:numId="12">
    <w:abstractNumId w:val="9"/>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02342"/>
    <w:rsid w:val="00005444"/>
    <w:rsid w:val="00030613"/>
    <w:rsid w:val="00031109"/>
    <w:rsid w:val="000468D1"/>
    <w:rsid w:val="000552BC"/>
    <w:rsid w:val="00056435"/>
    <w:rsid w:val="00063A19"/>
    <w:rsid w:val="0007520A"/>
    <w:rsid w:val="00075275"/>
    <w:rsid w:val="00081293"/>
    <w:rsid w:val="00090070"/>
    <w:rsid w:val="00090658"/>
    <w:rsid w:val="00093C46"/>
    <w:rsid w:val="000A3433"/>
    <w:rsid w:val="000A44F4"/>
    <w:rsid w:val="000C0D9D"/>
    <w:rsid w:val="000D0724"/>
    <w:rsid w:val="000D1C31"/>
    <w:rsid w:val="000D4E75"/>
    <w:rsid w:val="001065D2"/>
    <w:rsid w:val="00107EC3"/>
    <w:rsid w:val="00110975"/>
    <w:rsid w:val="00111231"/>
    <w:rsid w:val="00111B32"/>
    <w:rsid w:val="00120B0D"/>
    <w:rsid w:val="00127543"/>
    <w:rsid w:val="001340DF"/>
    <w:rsid w:val="00163B7D"/>
    <w:rsid w:val="00170E75"/>
    <w:rsid w:val="001836BC"/>
    <w:rsid w:val="00196D38"/>
    <w:rsid w:val="001A0AD5"/>
    <w:rsid w:val="001B4788"/>
    <w:rsid w:val="001D013F"/>
    <w:rsid w:val="001D6378"/>
    <w:rsid w:val="001E5DB3"/>
    <w:rsid w:val="001E7137"/>
    <w:rsid w:val="002307C0"/>
    <w:rsid w:val="002339CA"/>
    <w:rsid w:val="002625F5"/>
    <w:rsid w:val="00273847"/>
    <w:rsid w:val="002775E7"/>
    <w:rsid w:val="0028673E"/>
    <w:rsid w:val="00292395"/>
    <w:rsid w:val="002A531F"/>
    <w:rsid w:val="002A6710"/>
    <w:rsid w:val="002B519D"/>
    <w:rsid w:val="002F1A95"/>
    <w:rsid w:val="002F5C51"/>
    <w:rsid w:val="002F7CE6"/>
    <w:rsid w:val="003017B8"/>
    <w:rsid w:val="00303F65"/>
    <w:rsid w:val="003223C0"/>
    <w:rsid w:val="003234AA"/>
    <w:rsid w:val="00340B7F"/>
    <w:rsid w:val="003555A5"/>
    <w:rsid w:val="003571C8"/>
    <w:rsid w:val="00364585"/>
    <w:rsid w:val="0036636E"/>
    <w:rsid w:val="00366C36"/>
    <w:rsid w:val="00373EBE"/>
    <w:rsid w:val="003834BF"/>
    <w:rsid w:val="00391CB9"/>
    <w:rsid w:val="00394678"/>
    <w:rsid w:val="003A61F5"/>
    <w:rsid w:val="003C379C"/>
    <w:rsid w:val="003C76D7"/>
    <w:rsid w:val="003D1DC9"/>
    <w:rsid w:val="003E569B"/>
    <w:rsid w:val="003E791C"/>
    <w:rsid w:val="004036C2"/>
    <w:rsid w:val="00407C9D"/>
    <w:rsid w:val="00421D33"/>
    <w:rsid w:val="004475B1"/>
    <w:rsid w:val="0045001F"/>
    <w:rsid w:val="004518CF"/>
    <w:rsid w:val="00455D27"/>
    <w:rsid w:val="00460F26"/>
    <w:rsid w:val="0046288F"/>
    <w:rsid w:val="004649C8"/>
    <w:rsid w:val="00471C6C"/>
    <w:rsid w:val="00473FCC"/>
    <w:rsid w:val="00482587"/>
    <w:rsid w:val="004853C7"/>
    <w:rsid w:val="00490BCE"/>
    <w:rsid w:val="00496881"/>
    <w:rsid w:val="00497590"/>
    <w:rsid w:val="00497B29"/>
    <w:rsid w:val="004A55F0"/>
    <w:rsid w:val="004B31A5"/>
    <w:rsid w:val="004B342D"/>
    <w:rsid w:val="004C3DE9"/>
    <w:rsid w:val="004C719D"/>
    <w:rsid w:val="004D1D37"/>
    <w:rsid w:val="004D429F"/>
    <w:rsid w:val="004D6DC8"/>
    <w:rsid w:val="004E34D3"/>
    <w:rsid w:val="005063CA"/>
    <w:rsid w:val="005117A2"/>
    <w:rsid w:val="005133EF"/>
    <w:rsid w:val="00524401"/>
    <w:rsid w:val="00536AB5"/>
    <w:rsid w:val="00542318"/>
    <w:rsid w:val="00552149"/>
    <w:rsid w:val="005562EE"/>
    <w:rsid w:val="00557774"/>
    <w:rsid w:val="00562B13"/>
    <w:rsid w:val="00562DF3"/>
    <w:rsid w:val="00565171"/>
    <w:rsid w:val="00580B31"/>
    <w:rsid w:val="005961C8"/>
    <w:rsid w:val="005A46E7"/>
    <w:rsid w:val="005A5C94"/>
    <w:rsid w:val="005B6F7A"/>
    <w:rsid w:val="005C0978"/>
    <w:rsid w:val="005C779E"/>
    <w:rsid w:val="005D1E0D"/>
    <w:rsid w:val="005D3B30"/>
    <w:rsid w:val="005D3B32"/>
    <w:rsid w:val="006037F4"/>
    <w:rsid w:val="00621C18"/>
    <w:rsid w:val="006319FE"/>
    <w:rsid w:val="00660FEB"/>
    <w:rsid w:val="00676D33"/>
    <w:rsid w:val="006951F1"/>
    <w:rsid w:val="006A10ED"/>
    <w:rsid w:val="006B5E5C"/>
    <w:rsid w:val="006B5FC9"/>
    <w:rsid w:val="006D1E6E"/>
    <w:rsid w:val="006F3427"/>
    <w:rsid w:val="006F4DB5"/>
    <w:rsid w:val="00700704"/>
    <w:rsid w:val="00740380"/>
    <w:rsid w:val="007417FC"/>
    <w:rsid w:val="00742C41"/>
    <w:rsid w:val="00755949"/>
    <w:rsid w:val="00776ECA"/>
    <w:rsid w:val="007C0A41"/>
    <w:rsid w:val="007C13C5"/>
    <w:rsid w:val="007D174E"/>
    <w:rsid w:val="007D1B3E"/>
    <w:rsid w:val="007F7B0D"/>
    <w:rsid w:val="00824338"/>
    <w:rsid w:val="00831D01"/>
    <w:rsid w:val="0083581F"/>
    <w:rsid w:val="00837209"/>
    <w:rsid w:val="00845407"/>
    <w:rsid w:val="0087274B"/>
    <w:rsid w:val="00872C2D"/>
    <w:rsid w:val="00883B06"/>
    <w:rsid w:val="008A64D8"/>
    <w:rsid w:val="008B6339"/>
    <w:rsid w:val="008E5E02"/>
    <w:rsid w:val="00900C7B"/>
    <w:rsid w:val="009054DA"/>
    <w:rsid w:val="00907E76"/>
    <w:rsid w:val="00926EB1"/>
    <w:rsid w:val="009273D3"/>
    <w:rsid w:val="009551A8"/>
    <w:rsid w:val="00962C5F"/>
    <w:rsid w:val="0098404B"/>
    <w:rsid w:val="00992A30"/>
    <w:rsid w:val="00995B2E"/>
    <w:rsid w:val="009B6169"/>
    <w:rsid w:val="009C79D3"/>
    <w:rsid w:val="009F09D2"/>
    <w:rsid w:val="009F3206"/>
    <w:rsid w:val="00A00715"/>
    <w:rsid w:val="00A025B8"/>
    <w:rsid w:val="00A11A2A"/>
    <w:rsid w:val="00A13439"/>
    <w:rsid w:val="00A1493A"/>
    <w:rsid w:val="00A22327"/>
    <w:rsid w:val="00A22772"/>
    <w:rsid w:val="00A52567"/>
    <w:rsid w:val="00A75DBA"/>
    <w:rsid w:val="00A75FDD"/>
    <w:rsid w:val="00A8364B"/>
    <w:rsid w:val="00A85010"/>
    <w:rsid w:val="00A85C58"/>
    <w:rsid w:val="00AA0733"/>
    <w:rsid w:val="00AB76DA"/>
    <w:rsid w:val="00AD17E3"/>
    <w:rsid w:val="00AD4D88"/>
    <w:rsid w:val="00AE3FE3"/>
    <w:rsid w:val="00B01302"/>
    <w:rsid w:val="00B0621C"/>
    <w:rsid w:val="00B2259C"/>
    <w:rsid w:val="00B24FC1"/>
    <w:rsid w:val="00B32163"/>
    <w:rsid w:val="00B344D6"/>
    <w:rsid w:val="00B534C7"/>
    <w:rsid w:val="00B6663D"/>
    <w:rsid w:val="00B718A6"/>
    <w:rsid w:val="00B71A35"/>
    <w:rsid w:val="00B907BD"/>
    <w:rsid w:val="00B95368"/>
    <w:rsid w:val="00B95CEB"/>
    <w:rsid w:val="00BC0142"/>
    <w:rsid w:val="00BC3EEE"/>
    <w:rsid w:val="00BE0518"/>
    <w:rsid w:val="00BF3587"/>
    <w:rsid w:val="00BF665B"/>
    <w:rsid w:val="00BF69AD"/>
    <w:rsid w:val="00C02DB2"/>
    <w:rsid w:val="00C10156"/>
    <w:rsid w:val="00C10227"/>
    <w:rsid w:val="00C26318"/>
    <w:rsid w:val="00C30A3B"/>
    <w:rsid w:val="00C40736"/>
    <w:rsid w:val="00C5236C"/>
    <w:rsid w:val="00C56728"/>
    <w:rsid w:val="00C7642C"/>
    <w:rsid w:val="00C76FE3"/>
    <w:rsid w:val="00C81C74"/>
    <w:rsid w:val="00C824F1"/>
    <w:rsid w:val="00C95076"/>
    <w:rsid w:val="00C97EE7"/>
    <w:rsid w:val="00CA195C"/>
    <w:rsid w:val="00CA7D2D"/>
    <w:rsid w:val="00CD0E2B"/>
    <w:rsid w:val="00CD3742"/>
    <w:rsid w:val="00CE57BB"/>
    <w:rsid w:val="00D1111A"/>
    <w:rsid w:val="00D36F6F"/>
    <w:rsid w:val="00D4137F"/>
    <w:rsid w:val="00D51590"/>
    <w:rsid w:val="00D51945"/>
    <w:rsid w:val="00D63B35"/>
    <w:rsid w:val="00D70C45"/>
    <w:rsid w:val="00D71CD3"/>
    <w:rsid w:val="00D779CA"/>
    <w:rsid w:val="00D77D64"/>
    <w:rsid w:val="00DD2DD6"/>
    <w:rsid w:val="00DD7A88"/>
    <w:rsid w:val="00DE2A46"/>
    <w:rsid w:val="00DE570A"/>
    <w:rsid w:val="00DE5F03"/>
    <w:rsid w:val="00DF2A43"/>
    <w:rsid w:val="00DF761C"/>
    <w:rsid w:val="00E0764C"/>
    <w:rsid w:val="00E5526A"/>
    <w:rsid w:val="00E66597"/>
    <w:rsid w:val="00E758FF"/>
    <w:rsid w:val="00E81533"/>
    <w:rsid w:val="00E82908"/>
    <w:rsid w:val="00E82B2E"/>
    <w:rsid w:val="00E82BE6"/>
    <w:rsid w:val="00E847D4"/>
    <w:rsid w:val="00EA51C4"/>
    <w:rsid w:val="00EB6A5B"/>
    <w:rsid w:val="00EC0FF8"/>
    <w:rsid w:val="00EC5DD7"/>
    <w:rsid w:val="00EC5E50"/>
    <w:rsid w:val="00ED425A"/>
    <w:rsid w:val="00ED75CB"/>
    <w:rsid w:val="00EE0B94"/>
    <w:rsid w:val="00EE3B4E"/>
    <w:rsid w:val="00F01F8D"/>
    <w:rsid w:val="00F2778E"/>
    <w:rsid w:val="00F444D3"/>
    <w:rsid w:val="00F564BB"/>
    <w:rsid w:val="00F650AD"/>
    <w:rsid w:val="00F655E2"/>
    <w:rsid w:val="00F7207C"/>
    <w:rsid w:val="00F734C2"/>
    <w:rsid w:val="00F734F6"/>
    <w:rsid w:val="00F76BE3"/>
    <w:rsid w:val="00F82C08"/>
    <w:rsid w:val="00FA6E59"/>
    <w:rsid w:val="00FB1BEA"/>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0684A9AE-BE39-4F49-85DF-C594830E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949"/>
    <w:pPr>
      <w:spacing w:after="240" w:line="360" w:lineRule="auto"/>
      <w:jc w:val="both"/>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28673E"/>
    <w:pPr>
      <w:keepNext/>
      <w:numPr>
        <w:ilvl w:val="3"/>
        <w:numId w:val="10"/>
      </w:numPr>
      <w:spacing w:before="240"/>
      <w:ind w:left="862" w:hanging="862"/>
      <w:outlineLvl w:val="3"/>
    </w:pPr>
    <w:rPr>
      <w:b/>
      <w:bCs/>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28673E"/>
    <w:rPr>
      <w:rFonts w:ascii="Arial" w:hAnsi="Arial"/>
      <w:b/>
      <w:bCs/>
      <w:sz w:val="24"/>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5A5C94"/>
    <w:pPr>
      <w:keepNext/>
      <w:pageBreakBefore/>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5A5C94"/>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aliases w:val="Tiivistelma"/>
    <w:uiPriority w:val="1"/>
    <w:qFormat/>
    <w:rsid w:val="00580B31"/>
    <w:rPr>
      <w:rFonts w:ascii="Arial" w:hAnsi="Arial"/>
      <w:sz w:val="24"/>
      <w:szCs w:val="24"/>
    </w:rPr>
  </w:style>
  <w:style w:type="paragraph" w:customStyle="1" w:styleId="OtsikkoIlmanNumerointia">
    <w:name w:val="OtsikkoIlmanNumerointia"/>
    <w:basedOn w:val="NoSpacing"/>
    <w:qFormat/>
    <w:rsid w:val="00872C2D"/>
    <w:pPr>
      <w:spacing w:after="240" w:line="360" w:lineRule="auto"/>
    </w:pPr>
    <w:rPr>
      <w:b/>
    </w:rPr>
  </w:style>
  <w:style w:type="paragraph" w:styleId="Caption">
    <w:name w:val="caption"/>
    <w:basedOn w:val="Default"/>
    <w:next w:val="Normal"/>
    <w:unhideWhenUsed/>
    <w:qFormat/>
    <w:rsid w:val="001340DF"/>
    <w:pPr>
      <w:spacing w:after="240"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customStyle="1" w:styleId="Kansi">
    <w:name w:val="Kansi"/>
    <w:basedOn w:val="Normal"/>
    <w:link w:val="KansiChar"/>
    <w:qFormat/>
    <w:rsid w:val="0028673E"/>
  </w:style>
  <w:style w:type="character" w:customStyle="1" w:styleId="KansiChar">
    <w:name w:val="Kansi Char"/>
    <w:basedOn w:val="DefaultParagraphFont"/>
    <w:link w:val="Kansi"/>
    <w:rsid w:val="0028673E"/>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4.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ubmissions.theseus.fi/" TargetMode="External"/><Relationship Id="rId10" Type="http://schemas.openxmlformats.org/officeDocument/2006/relationships/hyperlink" Target="http://finto.fi" TargetMode="Externa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7B39A-163F-4692-BEA1-2DB85FB3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120</TotalTime>
  <Pages>21</Pages>
  <Words>1886</Words>
  <Characters>15536</Characters>
  <Application>Microsoft Office Word</Application>
  <DocSecurity>0</DocSecurity>
  <Lines>129</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Opiskelija_Olli_opinnayteAMK</vt:lpstr>
      <vt:lpstr>Opiskelija_Olli_opinnayteAMK</vt:lpstr>
    </vt:vector>
  </TitlesOfParts>
  <Company>ratoli</Company>
  <LinksUpToDate>false</LinksUpToDate>
  <CharactersWithSpaces>17388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Opiskelija_Olli_opinnayteAMK</dc:title>
  <dc:creator>Olli Opiskelija</dc:creator>
  <cp:lastModifiedBy>Tuula Hopeavuori</cp:lastModifiedBy>
  <cp:revision>16</cp:revision>
  <cp:lastPrinted>2017-04-10T08:05:00Z</cp:lastPrinted>
  <dcterms:created xsi:type="dcterms:W3CDTF">2017-04-05T07:32:00Z</dcterms:created>
  <dcterms:modified xsi:type="dcterms:W3CDTF">2017-04-12T10:03:00Z</dcterms:modified>
</cp:coreProperties>
</file>